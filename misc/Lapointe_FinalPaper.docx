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09696" w14:textId="77777777" w:rsidR="00747BE3" w:rsidRPr="0020361C" w:rsidRDefault="00592DCB">
      <w:pPr>
        <w:pStyle w:val="Title"/>
      </w:pPr>
      <w:r w:rsidRPr="0020361C">
        <w:t>Can We Really Trust Mom and Dad? Examining the Utility of a Parent's Perception in the Diagnosis of Child Athlete Injuries in Sport</w:t>
      </w:r>
    </w:p>
    <w:p w14:paraId="6D1DE12A" w14:textId="77777777" w:rsidR="00747BE3" w:rsidRPr="0020361C" w:rsidRDefault="00592DCB">
      <w:pPr>
        <w:pStyle w:val="AuthorList"/>
      </w:pPr>
      <w:r w:rsidRPr="0020361C">
        <w:fldChar w:fldCharType="begin"/>
      </w:r>
      <w:r w:rsidRPr="0020361C">
        <w:instrText xml:space="preserve"> ADDIN EN.MANUSCRIPTWIZARD.AUTHORS &lt;EndNoteManuscriptWizard&gt;&lt;Author&gt;&lt;FirstName&gt;Andrew&lt;/FirstName&gt;&lt;MiddleInitial&gt;P&lt;/MiddleInitial&gt;&lt;LastName&gt;Lapointe&lt;/LastName&gt;&lt;Affiliation&gt;University of Michigan&lt;/Affiliation&gt;&lt;/Author&gt;&lt;/EndNoteManuscriptWizard&gt;</w:instrText>
      </w:r>
      <w:r w:rsidRPr="0020361C">
        <w:fldChar w:fldCharType="separate"/>
      </w:r>
      <w:r w:rsidRPr="0020361C">
        <w:t>Andrew P Lapointe</w:t>
      </w:r>
      <w:r w:rsidRPr="0020361C">
        <w:fldChar w:fldCharType="end"/>
      </w:r>
      <w:r w:rsidR="00747BE3" w:rsidRPr="0020361C">
        <w:br/>
      </w:r>
      <w:r w:rsidRPr="0020361C">
        <w:t>University of Michigan</w:t>
      </w:r>
    </w:p>
    <w:p w14:paraId="2E53FF05" w14:textId="77777777" w:rsidR="000C1083" w:rsidRPr="0020361C" w:rsidRDefault="000C1083" w:rsidP="000C1083"/>
    <w:p w14:paraId="676B38E8" w14:textId="77777777" w:rsidR="00592DCB" w:rsidRPr="0020361C" w:rsidRDefault="00592DCB" w:rsidP="00380918">
      <w:pPr>
        <w:pStyle w:val="Heading1"/>
        <w:rPr>
          <w:rFonts w:eastAsia="Arial"/>
        </w:rPr>
      </w:pPr>
      <w:r w:rsidRPr="0020361C">
        <w:rPr>
          <w:b/>
        </w:rPr>
        <w:br w:type="page"/>
      </w:r>
      <w:r w:rsidRPr="0020361C">
        <w:rPr>
          <w:rFonts w:eastAsia="Arial"/>
        </w:rPr>
        <w:lastRenderedPageBreak/>
        <w:t>Background and Significance</w:t>
      </w:r>
      <w:r w:rsidRPr="0020361C">
        <w:rPr>
          <w:rFonts w:eastAsia="Arial"/>
        </w:rPr>
        <w:tab/>
      </w:r>
    </w:p>
    <w:p w14:paraId="1773112C" w14:textId="4DD79879" w:rsidR="00592DCB" w:rsidRPr="0020361C" w:rsidRDefault="00EC2754" w:rsidP="00380918">
      <w:pPr>
        <w:ind w:firstLine="720"/>
        <w:rPr>
          <w:rFonts w:eastAsia="Arial"/>
        </w:rPr>
      </w:pPr>
      <w:r>
        <w:rPr>
          <w:rFonts w:eastAsia="Arial"/>
        </w:rPr>
        <w:t xml:space="preserve">Approximately 500,000 children under the age of 14 are affected by traumatic brain injury in the United States </w:t>
      </w:r>
      <w:r>
        <w:rPr>
          <w:rFonts w:eastAsia="Arial"/>
        </w:rPr>
        <w:fldChar w:fldCharType="begin"/>
      </w:r>
      <w:r>
        <w:rPr>
          <w:rFonts w:eastAsia="Arial"/>
        </w:rPr>
        <w:instrText xml:space="preserve"> ADDIN EN.CITE &lt;EndNote&gt;&lt;Cite&gt;&lt;Author&gt;Langlois&lt;/Author&gt;&lt;Year&gt;2005&lt;/Year&gt;&lt;RecNum&gt;474&lt;/RecNum&gt;&lt;DisplayText&gt;(Langlois, Rutland-Brown, &amp;amp; Thomas, 2005)&lt;/DisplayText&gt;&lt;record&gt;&lt;rec-number&gt;474&lt;/rec-number&gt;&lt;foreign-keys&gt;&lt;key app="EN" db-id="f9v5wfxs65xx06e5pvep9dt9tfv2ftfwprz2" timestamp="1481334417"&gt;474&lt;/key&gt;&lt;/foreign-keys&gt;&lt;ref-type name="Journal Article"&gt;17&lt;/ref-type&gt;&lt;contributors&gt;&lt;authors&gt;&lt;author&gt;Langlois, J. A.&lt;/author&gt;&lt;author&gt;Rutland-Brown, W.&lt;/author&gt;&lt;author&gt;Thomas, K. E.&lt;/author&gt;&lt;/authors&gt;&lt;/contributors&gt;&lt;auth-address&gt;National Center for Injury Prevention and Control, Centers for Disease Control and Prevention, Atlanta, GA, USA. JAL7@cdc.gov&lt;/auth-address&gt;&lt;titles&gt;&lt;title&gt;The incidence of traumatic brain injury among children in the United States: differences by race&lt;/title&gt;&lt;secondary-title&gt;J Head Trauma Rehabil&lt;/secondary-title&gt;&lt;/titles&gt;&lt;periodical&gt;&lt;full-title&gt;J Head Trauma Rehabil&lt;/full-title&gt;&lt;/periodical&gt;&lt;pages&gt;229-38&lt;/pages&gt;&lt;volume&gt;20&lt;/volume&gt;&lt;number&gt;3&lt;/number&gt;&lt;keywords&gt;&lt;keyword&gt;Accidents, Traffic/mortality/statistics &amp;amp; numerical data&lt;/keyword&gt;&lt;keyword&gt;Adolescent&lt;/keyword&gt;&lt;keyword&gt;African Continental Ancestry Group/*statistics &amp;amp; numerical data&lt;/keyword&gt;&lt;keyword&gt;Age Distribution&lt;/keyword&gt;&lt;keyword&gt;Brain Injuries/*ethnology&lt;/keyword&gt;&lt;keyword&gt;Child&lt;/keyword&gt;&lt;keyword&gt;Child, Preschool&lt;/keyword&gt;&lt;keyword&gt;Emergency Service, Hospital/utilization&lt;/keyword&gt;&lt;keyword&gt;European Continental Ancestry Group/*statistics &amp;amp; numerical data&lt;/keyword&gt;&lt;keyword&gt;Hospitalization/statistics &amp;amp; numerical data&lt;/keyword&gt;&lt;keyword&gt;Humans&lt;/keyword&gt;&lt;keyword&gt;Incidence&lt;/keyword&gt;&lt;keyword&gt;Infant&lt;/keyword&gt;&lt;keyword&gt;Infant, Newborn&lt;/keyword&gt;&lt;keyword&gt;United States/epidemiology&lt;/keyword&gt;&lt;/keywords&gt;&lt;dates&gt;&lt;year&gt;2005&lt;/year&gt;&lt;pub-dates&gt;&lt;date&gt;May-Jun&lt;/date&gt;&lt;/pub-dates&gt;&lt;/dates&gt;&lt;isbn&gt;0885-9701 (Print)&amp;#xD;0885-9701 (Linking)&lt;/isbn&gt;&lt;accession-num&gt;15908823&lt;/accession-num&gt;&lt;urls&gt;&lt;related-urls&gt;&lt;url&gt;https://www.ncbi.nlm.nih.gov/pubmed/15908823&lt;/url&gt;&lt;/related-urls&gt;&lt;/urls&gt;&lt;/record&gt;&lt;/Cite&gt;&lt;/EndNote&gt;</w:instrText>
      </w:r>
      <w:r>
        <w:rPr>
          <w:rFonts w:eastAsia="Arial"/>
        </w:rPr>
        <w:fldChar w:fldCharType="separate"/>
      </w:r>
      <w:r>
        <w:rPr>
          <w:rFonts w:eastAsia="Arial"/>
          <w:noProof/>
        </w:rPr>
        <w:t>(Langlois, Rutland-Brown, &amp; Thomas, 2005)</w:t>
      </w:r>
      <w:r>
        <w:rPr>
          <w:rFonts w:eastAsia="Arial"/>
        </w:rPr>
        <w:fldChar w:fldCharType="end"/>
      </w:r>
      <w:r>
        <w:rPr>
          <w:rFonts w:eastAsia="Arial"/>
        </w:rPr>
        <w:t xml:space="preserve">. </w:t>
      </w:r>
      <w:r w:rsidR="00635935">
        <w:rPr>
          <w:rFonts w:eastAsia="Arial"/>
        </w:rPr>
        <w:t xml:space="preserve">These numbers have created the demand an </w:t>
      </w:r>
      <w:r w:rsidR="00592DCB" w:rsidRPr="0020361C">
        <w:rPr>
          <w:rFonts w:eastAsia="Arial"/>
        </w:rPr>
        <w:t>objective measure for the diagnosis of concussion</w:t>
      </w:r>
      <w:r w:rsidR="00635935">
        <w:rPr>
          <w:rFonts w:eastAsia="Arial"/>
        </w:rPr>
        <w:t>, which remains out of reach at the current time</w:t>
      </w:r>
      <w:r w:rsidR="00592DCB" w:rsidRPr="0020361C">
        <w:rPr>
          <w:rFonts w:eastAsia="Arial"/>
        </w:rPr>
        <w:t>. Clinicians use a variety of tools such as incidence reports</w:t>
      </w:r>
      <w:r w:rsidR="00380918">
        <w:rPr>
          <w:rFonts w:eastAsia="Arial"/>
        </w:rPr>
        <w:t xml:space="preserve"> </w:t>
      </w:r>
      <w:r w:rsidR="00592DCB" w:rsidRPr="0020361C">
        <w:rPr>
          <w:rFonts w:eastAsia="Arial"/>
        </w:rPr>
        <w:fldChar w:fldCharType="begin"/>
      </w:r>
      <w:r w:rsidR="00913DE6">
        <w:rPr>
          <w:rFonts w:eastAsia="Arial"/>
        </w:rPr>
        <w:instrText xml:space="preserve"> ADDIN EN.CITE &lt;EndNote&gt;&lt;Cite&gt;&lt;Author&gt;Lincoln&lt;/Author&gt;&lt;Year&gt;2011&lt;/Year&gt;&lt;RecNum&gt;373&lt;/RecNum&gt;&lt;DisplayText&gt;(Lincoln et al., 2011)&lt;/DisplayText&gt;&lt;record&gt;&lt;rec-number&gt;373&lt;/rec-number&gt;&lt;foreign-keys&gt;&lt;key app="EN" db-id="f9v5wfxs65xx06e5pvep9dt9tfv2ftfwprz2" timestamp="1481040320"&gt;373&lt;/key&gt;&lt;/foreign-keys&gt;&lt;ref-type name="Journal Article"&gt;17&lt;/ref-type&gt;&lt;contributors&gt;&lt;authors&gt;&lt;author&gt;Lincoln, Andrew E&lt;/author&gt;&lt;author&gt;Caswell, Shane V&lt;/author&gt;&lt;author&gt;Almquist, Jon L&lt;/author&gt;&lt;author&gt;Dunn, Reginald E&lt;/author&gt;&lt;author&gt;Norris, Joseph B&lt;/author&gt;&lt;author&gt;Hinton, Richard Y&lt;/author&gt;&lt;/authors&gt;&lt;/contributors&gt;&lt;titles&gt;&lt;title&gt;Trends in concussion incidence in high school sports: a prospective 11-year study.&lt;/title&gt;&lt;secondary-title&gt;American Journal of Sports Medicine&lt;/secondary-title&gt;&lt;/titles&gt;&lt;pages&gt;958-63&lt;/pages&gt;&lt;volume&gt;39&lt;/volume&gt;&lt;keywords&gt;&lt;keyword&gt;Adolescent&lt;/keyword&gt;&lt;keyword&gt;Athletic Injuries&lt;/keyword&gt;&lt;keyword&gt;Athletic Injuries: epidemiology&lt;/keyword&gt;&lt;keyword&gt;Brain Concussion&lt;/keyword&gt;&lt;keyword&gt;Brain Concussion: epidemiology&lt;/keyword&gt;&lt;keyword&gt;Female&lt;/keyword&gt;&lt;keyword&gt;Humans&lt;/keyword&gt;&lt;keyword&gt;Incidence&lt;/keyword&gt;&lt;keyword&gt;Male&lt;/keyword&gt;&lt;keyword&gt;Prospective Studies&lt;/keyword&gt;&lt;keyword&gt;Sex Factors&lt;/keyword&gt;&lt;keyword&gt;Students&lt;/keyword&gt;&lt;keyword&gt;United States&lt;/keyword&gt;&lt;keyword&gt;United States: epidemiology&lt;/keyword&gt;&lt;/keywords&gt;&lt;dates&gt;&lt;year&gt;2011&lt;/year&gt;&lt;/dates&gt;&lt;isbn&gt;0363546510&lt;/isbn&gt;&lt;accession-num&gt;21278427&lt;/accession-num&gt;&lt;urls&gt;&lt;related-urls&gt;&lt;url&gt;http://ajs.sagepub.com/content/39/5/958.full.pdf&lt;/url&gt;&lt;/related-urls&gt;&lt;/urls&gt;&lt;electronic-resource-num&gt;10.1177/0363546510392326&lt;/electronic-resource-num&gt;&lt;/record&gt;&lt;/Cite&gt;&lt;/EndNote&gt;</w:instrText>
      </w:r>
      <w:r w:rsidR="00592DCB" w:rsidRPr="0020361C">
        <w:rPr>
          <w:rFonts w:eastAsia="Arial"/>
        </w:rPr>
        <w:fldChar w:fldCharType="separate"/>
      </w:r>
      <w:r w:rsidR="00913DE6">
        <w:rPr>
          <w:rFonts w:eastAsia="Arial"/>
          <w:noProof/>
        </w:rPr>
        <w:t>(Lincoln et al., 2011)</w:t>
      </w:r>
      <w:r w:rsidR="00592DCB" w:rsidRPr="0020361C">
        <w:rPr>
          <w:rFonts w:eastAsia="Arial"/>
        </w:rPr>
        <w:fldChar w:fldCharType="end"/>
      </w:r>
      <w:r w:rsidR="00592DCB" w:rsidRPr="0020361C">
        <w:rPr>
          <w:rFonts w:eastAsia="Arial"/>
        </w:rPr>
        <w:t>, self-reported symptom questionnaires (</w:t>
      </w:r>
      <w:r w:rsidR="0097729F">
        <w:rPr>
          <w:rFonts w:eastAsia="Arial"/>
        </w:rPr>
        <w:t xml:space="preserve">e.g. </w:t>
      </w:r>
      <w:r w:rsidR="00592DCB" w:rsidRPr="0020361C">
        <w:rPr>
          <w:rFonts w:eastAsia="Arial"/>
        </w:rPr>
        <w:t>SCAT2)</w:t>
      </w:r>
      <w:r w:rsidR="00592DCB" w:rsidRPr="0020361C">
        <w:rPr>
          <w:rFonts w:eastAsia="Arial"/>
        </w:rPr>
        <w:fldChar w:fldCharType="begin">
          <w:fldData xml:space="preserve">PEVuZE5vdGU+PENpdGU+PEF1dGhvcj5QaWxhbmQ8L0F1dGhvcj48WWVhcj4yMDEwPC9ZZWFyPjxS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</w:fldData>
        </w:fldChar>
      </w:r>
      <w:r>
        <w:rPr>
          <w:rFonts w:eastAsia="Arial"/>
        </w:rPr>
        <w:instrText xml:space="preserve"> ADDIN EN.CITE </w:instrText>
      </w:r>
      <w:r>
        <w:rPr>
          <w:rFonts w:eastAsia="Arial"/>
        </w:rPr>
        <w:fldChar w:fldCharType="begin">
          <w:fldData xml:space="preserve">PEVuZE5vdGU+PENpdGU+PEF1dGhvcj5QaWxhbmQ8L0F1dGhvcj48WWVhcj4yMDEwPC9ZZWFyPjxS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</w:fldData>
        </w:fldChar>
      </w:r>
      <w:r>
        <w:rPr>
          <w:rFonts w:eastAsia="Arial"/>
        </w:rPr>
        <w:instrText xml:space="preserve"> ADDIN EN.CITE.DATA </w:instrText>
      </w:r>
      <w:r>
        <w:rPr>
          <w:rFonts w:eastAsia="Arial"/>
        </w:rPr>
      </w:r>
      <w:r>
        <w:rPr>
          <w:rFonts w:eastAsia="Arial"/>
        </w:rPr>
        <w:fldChar w:fldCharType="end"/>
      </w:r>
      <w:r w:rsidR="00592DCB" w:rsidRPr="0020361C">
        <w:rPr>
          <w:rFonts w:eastAsia="Arial"/>
        </w:rPr>
      </w:r>
      <w:r w:rsidR="00592DCB" w:rsidRPr="0020361C">
        <w:rPr>
          <w:rFonts w:eastAsia="Arial"/>
        </w:rPr>
        <w:fldChar w:fldCharType="separate"/>
      </w:r>
      <w:r w:rsidR="00913DE6">
        <w:rPr>
          <w:rFonts w:eastAsia="Arial"/>
          <w:noProof/>
        </w:rPr>
        <w:t>(Eckner &amp; Kutcher, 2010; Meier et al., 2014; Piland, Ferrara, Macciocchi, Broglio, &amp; Gould, 2010)</w:t>
      </w:r>
      <w:r w:rsidR="00592DCB" w:rsidRPr="0020361C">
        <w:rPr>
          <w:rFonts w:eastAsia="Arial"/>
        </w:rPr>
        <w:fldChar w:fldCharType="end"/>
      </w:r>
      <w:r w:rsidR="00592DCB" w:rsidRPr="0020361C">
        <w:rPr>
          <w:rFonts w:eastAsia="Arial"/>
        </w:rPr>
        <w:t>, neuropsychological tests (</w:t>
      </w:r>
      <w:r w:rsidR="0097729F">
        <w:rPr>
          <w:rFonts w:eastAsia="Arial"/>
        </w:rPr>
        <w:t xml:space="preserve">e.g. </w:t>
      </w:r>
      <w:r w:rsidR="00592DCB" w:rsidRPr="0020361C">
        <w:rPr>
          <w:rFonts w:eastAsia="Arial"/>
        </w:rPr>
        <w:t>BESS)</w:t>
      </w:r>
      <w:r w:rsidR="00592DCB" w:rsidRPr="0020361C">
        <w:rPr>
          <w:rFonts w:eastAsia="Arial"/>
        </w:rPr>
        <w:fldChar w:fldCharType="begin"/>
      </w:r>
      <w:r w:rsidR="00913DE6">
        <w:rPr>
          <w:rFonts w:eastAsia="Arial"/>
        </w:rPr>
        <w:instrText xml:space="preserve"> ADDIN EN.CITE &lt;EndNote&gt;&lt;Cite&gt;&lt;Author&gt;Bell&lt;/Author&gt;&lt;Year&gt;2011&lt;/Year&gt;&lt;RecNum&gt;321&lt;/RecNum&gt;&lt;DisplayText&gt;(Bell, Guskiewicz, Clark, &amp;amp; Padua, 2011)&lt;/DisplayText&gt;&lt;record&gt;&lt;rec-number&gt;321&lt;/rec-number&gt;&lt;foreign-keys&gt;&lt;key app="EN" db-id="f9v5wfxs65xx06e5pvep9dt9tfv2ftfwprz2" timestamp="1481040319"&gt;321&lt;/key&gt;&lt;/foreign-keys&gt;&lt;ref-type name="Journal Article"&gt;17&lt;/ref-type&gt;&lt;contributors&gt;&lt;authors&gt;&lt;author&gt;Bell, D. R.&lt;/author&gt;&lt;author&gt;Guskiewicz, K. M.&lt;/author&gt;&lt;author&gt;Clark, M. A.&lt;/author&gt;&lt;author&gt;Padua, D. A.&lt;/author&gt;&lt;/authors&gt;&lt;/contributors&gt;&lt;titles&gt;&lt;title&gt;Systematic Review of the Balance Error Scoring System&lt;/title&gt;&lt;secondary-title&gt;Sports Health: A Multidisciplinary Approach&lt;/secondary-title&gt;&lt;/titles&gt;&lt;pages&gt;287-295&lt;/pages&gt;&lt;volume&gt;3&lt;/volume&gt;&lt;keywords&gt;&lt;keyword&gt;activities of daily living&lt;/keyword&gt;&lt;keyword&gt;alance or postural control&lt;/keyword&gt;&lt;keyword&gt;and sport&lt;/keyword&gt;&lt;keyword&gt;and vestibular&lt;/keyword&gt;&lt;keyword&gt;balance error scoring system&lt;/keyword&gt;&lt;keyword&gt;concussion&lt;/keyword&gt;&lt;keyword&gt;fatigue&lt;/keyword&gt;&lt;keyword&gt;feedback from the somatosensory&lt;/keyword&gt;&lt;keyword&gt;is a necessary component&lt;/keyword&gt;&lt;keyword&gt;of&lt;/keyword&gt;&lt;keyword&gt;reliability&lt;/keyword&gt;&lt;keyword&gt;static balance involves&lt;/keyword&gt;&lt;keyword&gt;validity&lt;/keyword&gt;&lt;keyword&gt;visual&lt;/keyword&gt;&lt;/keywords&gt;&lt;dates&gt;&lt;year&gt;2011&lt;/year&gt;&lt;/dates&gt;&lt;isbn&gt;1941-0921&lt;/isbn&gt;&lt;accession-num&gt;23016020&lt;/accession-num&gt;&lt;urls&gt;&lt;related-urls&gt;&lt;url&gt;http://sph.sagepub.com/content/3/3/287.full.pdf&lt;/url&gt;&lt;/related-urls&gt;&lt;/urls&gt;&lt;electronic-resource-num&gt;10.1177/1941738111403122&lt;/electronic-resource-num&gt;&lt;/record&gt;&lt;/Cite&gt;&lt;/EndNote&gt;</w:instrText>
      </w:r>
      <w:r w:rsidR="00592DCB" w:rsidRPr="0020361C">
        <w:rPr>
          <w:rFonts w:eastAsia="Arial"/>
        </w:rPr>
        <w:fldChar w:fldCharType="separate"/>
      </w:r>
      <w:r w:rsidR="00913DE6">
        <w:rPr>
          <w:rFonts w:eastAsia="Arial"/>
          <w:noProof/>
        </w:rPr>
        <w:t>(Bell, Guskiewicz, Clark, &amp; Padua, 2011)</w:t>
      </w:r>
      <w:r w:rsidR="00592DCB" w:rsidRPr="0020361C">
        <w:rPr>
          <w:rFonts w:eastAsia="Arial"/>
        </w:rPr>
        <w:fldChar w:fldCharType="end"/>
      </w:r>
      <w:r w:rsidR="00592DCB" w:rsidRPr="0020361C">
        <w:rPr>
          <w:rFonts w:eastAsia="Arial"/>
        </w:rPr>
        <w:t>, clinical assessments and brain imaging</w:t>
      </w:r>
      <w:r w:rsidR="00380918">
        <w:rPr>
          <w:rFonts w:eastAsia="Arial"/>
        </w:rPr>
        <w:t xml:space="preserve"> </w:t>
      </w:r>
      <w:r w:rsidR="00592DCB" w:rsidRPr="0020361C">
        <w:rPr>
          <w:rFonts w:eastAsia="Arial"/>
        </w:rPr>
        <w:fldChar w:fldCharType="begin"/>
      </w:r>
      <w:r w:rsidR="00913DE6">
        <w:rPr>
          <w:rFonts w:eastAsia="Arial"/>
        </w:rPr>
        <w:instrText xml:space="preserve"> ADDIN EN.CITE &lt;EndNote&gt;&lt;Cite&gt;&lt;Author&gt;Buckley&lt;/Author&gt;&lt;Year&gt;2013&lt;/Year&gt;&lt;RecNum&gt;308&lt;/RecNum&gt;&lt;DisplayText&gt;(Buckley, Munkasy, Tapia-Lovler, &amp;amp; Wikstrom, 2013)&lt;/DisplayText&gt;&lt;record&gt;&lt;rec-number&gt;308&lt;/rec-number&gt;&lt;foreign-keys&gt;&lt;key app="EN" db-id="f9v5wfxs65xx06e5pvep9dt9tfv2ftfwprz2" timestamp="1481040032"&gt;308&lt;/key&gt;&lt;key app="ENWeb" db-id=""&gt;0&lt;/key&gt;&lt;/foreign-keys&gt;&lt;ref-type name="Journal Article"&gt;17&lt;/ref-type&gt;&lt;contributors&gt;&lt;authors&gt;&lt;author&gt;Buckley, T. A.&lt;/author&gt;&lt;author&gt;Munkasy, B. A.&lt;/author&gt;&lt;author&gt;Tapia-Lovler, T. G.&lt;/author&gt;&lt;author&gt;Wikstrom, E. A.&lt;/author&gt;&lt;/authors&gt;&lt;/contributors&gt;&lt;auth-address&gt;Department of Health and Kinesiology, Georgia Southern University, Statesboro, GA 30460, USA. TBuckley@Georgiasouthern.edu&lt;/auth-address&gt;&lt;titles&gt;&lt;title&gt;Altered gait termination strategies following a concussion&lt;/title&gt;&lt;secondary-title&gt;Gait Posture&lt;/secondary-title&gt;&lt;/titles&gt;&lt;periodical&gt;&lt;full-title&gt;Gait Posture&lt;/full-title&gt;&lt;/periodical&gt;&lt;pages&gt;549-51&lt;/pages&gt;&lt;volume&gt;38&lt;/volume&gt;&lt;number&gt;3&lt;/number&gt;&lt;keywords&gt;&lt;keyword&gt;Adolescent&lt;/keyword&gt;&lt;keyword&gt;Brain Concussion/complications/diagnosis/*physiopathology&lt;/keyword&gt;&lt;keyword&gt;Case-Control Studies&lt;/keyword&gt;&lt;keyword&gt;Gait/physiology&lt;/keyword&gt;&lt;keyword&gt;Gait Disorders, Neurologic/diagnosis/etiology/*physiopathology&lt;/keyword&gt;&lt;keyword&gt;Humans&lt;/keyword&gt;&lt;keyword&gt;Postural Balance/*physiology&lt;/keyword&gt;&lt;keyword&gt;Young Adult&lt;/keyword&gt;&lt;keyword&gt;Concussion&lt;/keyword&gt;&lt;keyword&gt;Gait termination&lt;/keyword&gt;&lt;keyword&gt;Postural control&lt;/keyword&gt;&lt;/keywords&gt;&lt;dates&gt;&lt;year&gt;2013&lt;/year&gt;&lt;pub-dates&gt;&lt;date&gt;Jul&lt;/date&gt;&lt;/pub-dates&gt;&lt;/dates&gt;&lt;isbn&gt;1879-2219 (Electronic)&amp;#xD;0966-6362 (Linking)&lt;/isbn&gt;&lt;accession-num&gt;23489951&lt;/accession-num&gt;&lt;urls&gt;&lt;related-urls&gt;&lt;url&gt;https://www.ncbi.nlm.nih.gov/pubmed/23489951&lt;/url&gt;&lt;/related-urls&gt;&lt;/urls&gt;&lt;custom2&gt;PMC3728171&lt;/custom2&gt;&lt;electronic-resource-num&gt;10.1016/j.gaitpost.2013.02.008&lt;/electronic-resource-num&gt;&lt;/record&gt;&lt;/Cite&gt;&lt;/EndNote&gt;</w:instrText>
      </w:r>
      <w:r w:rsidR="00592DCB" w:rsidRPr="0020361C">
        <w:rPr>
          <w:rFonts w:eastAsia="Arial"/>
        </w:rPr>
        <w:fldChar w:fldCharType="separate"/>
      </w:r>
      <w:r w:rsidR="00913DE6">
        <w:rPr>
          <w:rFonts w:eastAsia="Arial"/>
          <w:noProof/>
        </w:rPr>
        <w:t>(Buckley, Munkasy, Tapia-Lovler, &amp; Wikstrom, 2013)</w:t>
      </w:r>
      <w:r w:rsidR="00592DCB" w:rsidRPr="0020361C">
        <w:rPr>
          <w:rFonts w:eastAsia="Arial"/>
        </w:rPr>
        <w:fldChar w:fldCharType="end"/>
      </w:r>
      <w:r w:rsidR="00592DCB" w:rsidRPr="0020361C">
        <w:rPr>
          <w:rFonts w:eastAsia="Arial"/>
        </w:rPr>
        <w:t xml:space="preserve"> to aid their subjective decision. In the pediatric population these tools may pr</w:t>
      </w:r>
      <w:r>
        <w:rPr>
          <w:rFonts w:eastAsia="Arial"/>
        </w:rPr>
        <w:t xml:space="preserve">ovide little utility, since this demographic </w:t>
      </w:r>
      <w:r w:rsidR="00592DCB" w:rsidRPr="0020361C">
        <w:rPr>
          <w:rFonts w:eastAsia="Arial"/>
        </w:rPr>
        <w:t>is the most under-studied in concussion research, largely due to lack of funding.</w:t>
      </w:r>
      <w:r w:rsidR="00592DCB" w:rsidRPr="0020361C">
        <w:rPr>
          <w:rFonts w:eastAsia="Arial"/>
          <w:b/>
        </w:rPr>
        <w:t xml:space="preserve"> </w:t>
      </w:r>
      <w:r w:rsidR="00592DCB" w:rsidRPr="0020361C">
        <w:rPr>
          <w:rFonts w:eastAsia="Arial"/>
        </w:rPr>
        <w:t xml:space="preserve">Further complicating the diagnosis is the child’s inability to properly communicate the events that took place prior to injury. In these instances, parent report </w:t>
      </w:r>
      <w:r w:rsidR="00D55D52">
        <w:rPr>
          <w:rFonts w:eastAsia="Arial"/>
        </w:rPr>
        <w:t>could</w:t>
      </w:r>
      <w:r w:rsidR="00592DCB" w:rsidRPr="0020361C">
        <w:rPr>
          <w:rFonts w:eastAsia="Arial"/>
        </w:rPr>
        <w:t xml:space="preserve"> be invaluable in aiding the diagnosis of the injury</w:t>
      </w:r>
      <w:r>
        <w:rPr>
          <w:rFonts w:eastAsia="Arial"/>
        </w:rPr>
        <w:t xml:space="preserve"> </w:t>
      </w:r>
      <w:r>
        <w:rPr>
          <w:rFonts w:eastAsia="Arial"/>
        </w:rPr>
        <w:fldChar w:fldCharType="begin"/>
      </w:r>
      <w:r>
        <w:rPr>
          <w:rFonts w:eastAsia="Arial"/>
        </w:rPr>
        <w:instrText xml:space="preserve"> ADDIN EN.CITE &lt;EndNote&gt;&lt;Cite&gt;&lt;Author&gt;Farrey&lt;/Author&gt;&lt;Year&gt;2014&lt;/Year&gt;&lt;RecNum&gt;533&lt;/RecNum&gt;&lt;DisplayText&gt;(Farrey, 2014)&lt;/DisplayText&gt;&lt;record&gt;&lt;rec-number&gt;533&lt;/rec-number&gt;&lt;foreign-keys&gt;&lt;key app="EN" db-id="f9v5wfxs65xx06e5pvep9dt9tfv2ftfwprz2" timestamp="1481334785"&gt;533&lt;/key&gt;&lt;/foreign-keys&gt;&lt;ref-type name="Online Multimedia"&gt;48&lt;/ref-type&gt;&lt;contributors&gt;&lt;authors&gt;&lt;author&gt;Farrey, Tom&lt;/author&gt;&lt;/authors&gt;&lt;/contributors&gt;&lt;titles&gt;&lt;title&gt;ESPN Poll: Most Parents Have Concerns About State of Youth Sports&lt;/title&gt;&lt;/titles&gt;&lt;dates&gt;&lt;year&gt;2014&lt;/year&gt;&lt;pub-dates&gt;&lt;date&gt;December 5th 2016&lt;/date&gt;&lt;/pub-dates&gt;&lt;/dates&gt;&lt;urls&gt;&lt;related-urls&gt;&lt;url&gt;http://www.espn.com/espnw/w-in-action/article/11675649/parents-concern-grows-kids-participation-sports&lt;/url&gt;&lt;/related-urls&gt;&lt;/urls&gt;&lt;/record&gt;&lt;/Cite&gt;&lt;/EndNote&gt;</w:instrText>
      </w:r>
      <w:r>
        <w:rPr>
          <w:rFonts w:eastAsia="Arial"/>
        </w:rPr>
        <w:fldChar w:fldCharType="separate"/>
      </w:r>
      <w:r>
        <w:rPr>
          <w:rFonts w:eastAsia="Arial"/>
          <w:noProof/>
        </w:rPr>
        <w:t>(Farrey, 2014)</w:t>
      </w:r>
      <w:r>
        <w:rPr>
          <w:rFonts w:eastAsia="Arial"/>
        </w:rPr>
        <w:fldChar w:fldCharType="end"/>
      </w:r>
      <w:r w:rsidR="00592DCB" w:rsidRPr="0020361C">
        <w:rPr>
          <w:rFonts w:eastAsia="Arial"/>
        </w:rPr>
        <w:t>.</w:t>
      </w:r>
    </w:p>
    <w:p w14:paraId="3466863F" w14:textId="405BE99F" w:rsidR="00592DCB" w:rsidRPr="0020361C" w:rsidRDefault="00592DCB" w:rsidP="006709F4">
      <w:pPr>
        <w:rPr>
          <w:rFonts w:eastAsia="Arial"/>
        </w:rPr>
      </w:pPr>
      <w:r w:rsidRPr="0020361C">
        <w:rPr>
          <w:rFonts w:eastAsia="Arial"/>
        </w:rPr>
        <w:tab/>
        <w:t>Adding to the scrutiny and importance of proper diagnosis is the increased media coverage in pediatric concussion</w:t>
      </w:r>
      <w:r w:rsidR="00380918">
        <w:rPr>
          <w:rFonts w:eastAsia="Arial"/>
        </w:rPr>
        <w:t xml:space="preserve"> </w:t>
      </w:r>
      <w:r w:rsidRPr="0020361C">
        <w:rPr>
          <w:rFonts w:eastAsia="Arial"/>
        </w:rPr>
        <w:fldChar w:fldCharType="begin">
          <w:fldData xml:space="preserve">PEVuZE5vdGU+PENpdGU+PEF1dGhvcj5PdHRhd2E8L0F1dGhvcj48WWVhcj4yMDE1PC9ZZWFyPjxS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</w:fldData>
        </w:fldChar>
      </w:r>
      <w:r w:rsidR="00913DE6">
        <w:rPr>
          <w:rFonts w:eastAsia="Arial"/>
        </w:rPr>
        <w:instrText xml:space="preserve"> ADDIN EN.CITE </w:instrText>
      </w:r>
      <w:r w:rsidR="00913DE6">
        <w:rPr>
          <w:rFonts w:eastAsia="Arial"/>
        </w:rPr>
        <w:fldChar w:fldCharType="begin">
          <w:fldData xml:space="preserve">PEVuZE5vdGU+PENpdGU+PEF1dGhvcj5PdHRhd2E8L0F1dGhvcj48WWVhcj4yMDE1PC9ZZWFyPjxS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</w:fldData>
        </w:fldChar>
      </w:r>
      <w:r w:rsidR="00913DE6">
        <w:rPr>
          <w:rFonts w:eastAsia="Arial"/>
        </w:rPr>
        <w:instrText xml:space="preserve"> ADDIN EN.CITE.DATA </w:instrText>
      </w:r>
      <w:r w:rsidR="00913DE6">
        <w:rPr>
          <w:rFonts w:eastAsia="Arial"/>
        </w:rPr>
      </w:r>
      <w:r w:rsidR="00913DE6">
        <w:rPr>
          <w:rFonts w:eastAsia="Arial"/>
        </w:rPr>
        <w:fldChar w:fldCharType="end"/>
      </w:r>
      <w:r w:rsidRPr="0020361C">
        <w:rPr>
          <w:rFonts w:eastAsia="Arial"/>
        </w:rPr>
      </w:r>
      <w:r w:rsidRPr="0020361C">
        <w:rPr>
          <w:rFonts w:eastAsia="Arial"/>
        </w:rPr>
        <w:fldChar w:fldCharType="separate"/>
      </w:r>
      <w:r w:rsidR="00913DE6">
        <w:rPr>
          <w:rFonts w:eastAsia="Arial"/>
          <w:noProof/>
        </w:rPr>
        <w:t>(Hall, 2016; Mickool, 2013; Ottawa, 2015; Rudansky, Bruton, Fieldstadt, &amp; Carrero, 2015)</w:t>
      </w:r>
      <w:r w:rsidRPr="0020361C">
        <w:rPr>
          <w:rFonts w:eastAsia="Arial"/>
        </w:rPr>
        <w:fldChar w:fldCharType="end"/>
      </w:r>
      <w:r w:rsidRPr="0020361C">
        <w:rPr>
          <w:rFonts w:eastAsia="Arial"/>
        </w:rPr>
        <w:t>. Consequently, public awareness has increased dramatically and led concerned parents to question if playing certain organized sports was worth the risk. It has even led President Barack Obama to say “I would not let me son play pro football” who drew comparisons with the health detriments of smoking</w:t>
      </w:r>
      <w:r w:rsidR="00380918">
        <w:rPr>
          <w:rFonts w:eastAsia="Arial"/>
        </w:rPr>
        <w:t xml:space="preserve"> </w:t>
      </w:r>
      <w:r w:rsidRPr="0020361C">
        <w:rPr>
          <w:rFonts w:eastAsia="Arial"/>
        </w:rPr>
        <w:fldChar w:fldCharType="begin"/>
      </w:r>
      <w:r w:rsidR="00913DE6">
        <w:rPr>
          <w:rFonts w:eastAsia="Arial"/>
        </w:rPr>
        <w:instrText xml:space="preserve"> ADDIN EN.CITE &lt;EndNote&gt;&lt;Cite&gt;&lt;Author&gt;Remnick&lt;/Author&gt;&lt;Year&gt;2014&lt;/Year&gt;&lt;RecNum&gt;297&lt;/RecNum&gt;&lt;DisplayText&gt;(Remnick, 2014)&lt;/DisplayText&gt;&lt;record&gt;&lt;rec-number&gt;297&lt;/rec-number&gt;&lt;foreign-keys&gt;&lt;key app="EN" db-id="f9v5wfxs65xx06e5pvep9dt9tfv2ftfwprz2" timestamp="1481037068"&gt;297&lt;/key&gt;&lt;/foreign-keys&gt;&lt;ref-type name="Book Section"&gt;5&lt;/ref-type&gt;&lt;contributors&gt;&lt;authors&gt;&lt;author&gt;Remnick, D.&lt;/author&gt;&lt;/authors&gt;&lt;/contributors&gt;&lt;titles&gt;&lt;title&gt;Going the distance: On and off the road with Barack Obama&lt;/title&gt;&lt;secondary-title&gt;The New Yorker&lt;/secondary-title&gt;&lt;/titles&gt;&lt;dates&gt;&lt;year&gt;2014&lt;/year&gt;&lt;/dates&gt;&lt;urls&gt;&lt;/urls&gt;&lt;/record&gt;&lt;/Cite&gt;&lt;/EndNote&gt;</w:instrText>
      </w:r>
      <w:r w:rsidRPr="0020361C">
        <w:rPr>
          <w:rFonts w:eastAsia="Arial"/>
        </w:rPr>
        <w:fldChar w:fldCharType="separate"/>
      </w:r>
      <w:r w:rsidR="00913DE6">
        <w:rPr>
          <w:rFonts w:eastAsia="Arial"/>
          <w:noProof/>
        </w:rPr>
        <w:t>(Remnick, 2014)</w:t>
      </w:r>
      <w:r w:rsidRPr="0020361C">
        <w:rPr>
          <w:rFonts w:eastAsia="Arial"/>
        </w:rPr>
        <w:fldChar w:fldCharType="end"/>
      </w:r>
      <w:r w:rsidRPr="0020361C">
        <w:rPr>
          <w:rFonts w:eastAsia="Arial"/>
        </w:rPr>
        <w:t xml:space="preserve">. Another prominent public figure, </w:t>
      </w:r>
      <w:proofErr w:type="spellStart"/>
      <w:r w:rsidRPr="0020361C">
        <w:rPr>
          <w:rFonts w:eastAsia="Arial"/>
        </w:rPr>
        <w:t>Lebron</w:t>
      </w:r>
      <w:proofErr w:type="spellEnd"/>
      <w:r w:rsidRPr="0020361C">
        <w:rPr>
          <w:rFonts w:eastAsia="Arial"/>
        </w:rPr>
        <w:t xml:space="preserve"> James, arguably the most notable current NBA player, told ESPN that his concern with the dangers associated football, which include concussions, led him to ban the sport for his sons within his household</w:t>
      </w:r>
      <w:r w:rsidR="00380918">
        <w:rPr>
          <w:rFonts w:eastAsia="Arial"/>
        </w:rPr>
        <w:t xml:space="preserve"> </w:t>
      </w:r>
      <w:r w:rsidRPr="0020361C">
        <w:rPr>
          <w:rFonts w:eastAsia="Arial"/>
        </w:rPr>
        <w:fldChar w:fldCharType="begin"/>
      </w:r>
      <w:r w:rsidR="00913DE6">
        <w:rPr>
          <w:rFonts w:eastAsia="Arial"/>
        </w:rPr>
        <w:instrText xml:space="preserve"> ADDIN EN.CITE &lt;EndNote&gt;&lt;Cite&gt;&lt;Author&gt;Broussard&lt;/Author&gt;&lt;Year&gt;2014&lt;/Year&gt;&lt;RecNum&gt;280&lt;/RecNum&gt;&lt;DisplayText&gt;(Broussard, 2014)&lt;/DisplayText&gt;&lt;record&gt;&lt;rec-number&gt;280&lt;/rec-number&gt;&lt;foreign-keys&gt;&lt;key app="EN" db-id="f9v5wfxs65xx06e5pvep9dt9tfv2ftfwprz2" timestamp="1481037068"&gt;280&lt;/key&gt;&lt;/foreign-keys&gt;&lt;ref-type name="Book Section"&gt;5&lt;/ref-type&gt;&lt;contributors&gt;&lt;authors&gt;&lt;author&gt;Broussard, C&lt;/author&gt;&lt;/authors&gt;&lt;/contributors&gt;&lt;titles&gt;&lt;title&gt;Lebron: No football in my house&lt;/title&gt;&lt;secondary-title&gt;ESPN&lt;/secondary-title&gt;&lt;/titles&gt;&lt;dates&gt;&lt;year&gt;2014&lt;/year&gt;&lt;/dates&gt;&lt;urls&gt;&lt;/urls&gt;&lt;/record&gt;&lt;/Cite&gt;&lt;/EndNote&gt;</w:instrText>
      </w:r>
      <w:r w:rsidRPr="0020361C">
        <w:rPr>
          <w:rFonts w:eastAsia="Arial"/>
        </w:rPr>
        <w:fldChar w:fldCharType="separate"/>
      </w:r>
      <w:r w:rsidR="00913DE6">
        <w:rPr>
          <w:rFonts w:eastAsia="Arial"/>
          <w:noProof/>
        </w:rPr>
        <w:t>(Broussard, 2014)</w:t>
      </w:r>
      <w:r w:rsidRPr="0020361C">
        <w:rPr>
          <w:rFonts w:eastAsia="Arial"/>
        </w:rPr>
        <w:fldChar w:fldCharType="end"/>
      </w:r>
      <w:r w:rsidRPr="0020361C">
        <w:rPr>
          <w:rFonts w:eastAsia="Arial"/>
        </w:rPr>
        <w:t>.</w:t>
      </w:r>
      <w:r w:rsidR="000F1757">
        <w:rPr>
          <w:rFonts w:eastAsia="Arial"/>
        </w:rPr>
        <w:t xml:space="preserve"> This increase in concern in the media and statements from public figures have increased general concern from parents on the long term repercussions of head injuries in their children.</w:t>
      </w:r>
    </w:p>
    <w:p w14:paraId="5C3900BE" w14:textId="214607AF" w:rsidR="00592DCB" w:rsidRPr="0020361C" w:rsidRDefault="00592DCB" w:rsidP="006709F4">
      <w:pPr>
        <w:rPr>
          <w:rFonts w:eastAsia="Arial"/>
        </w:rPr>
      </w:pPr>
      <w:r w:rsidRPr="0020361C">
        <w:rPr>
          <w:rFonts w:eastAsia="Arial"/>
        </w:rPr>
        <w:lastRenderedPageBreak/>
        <w:tab/>
        <w:t>Recent research in adolescent concussion has done very little to ease parents worry.  The most recent investigation demonstrated that 30% of high school athletes</w:t>
      </w:r>
      <w:r w:rsidR="00380918">
        <w:rPr>
          <w:rFonts w:eastAsia="Arial"/>
        </w:rPr>
        <w:t xml:space="preserve"> </w:t>
      </w:r>
      <w:r w:rsidRPr="0020361C">
        <w:rPr>
          <w:rFonts w:eastAsia="Arial"/>
        </w:rPr>
        <w:fldChar w:fldCharType="begin"/>
      </w:r>
      <w:r w:rsidR="00913DE6">
        <w:rPr>
          <w:rFonts w:eastAsia="Arial"/>
        </w:rPr>
        <w:instrText xml:space="preserve"> ADDIN EN.CITE &lt;EndNote&gt;&lt;Cite&gt;&lt;Author&gt;Laroche&lt;/Author&gt;&lt;Year&gt;2015&lt;/Year&gt;&lt;RecNum&gt;372&lt;/RecNum&gt;&lt;DisplayText&gt;(Laroche, Nelson, Connelly, Walter, &amp;amp; Mccrea, 2015)&lt;/DisplayText&gt;&lt;record&gt;&lt;rec-number&gt;372&lt;/rec-number&gt;&lt;foreign-keys&gt;&lt;key app="EN" db-id="f9v5wfxs65xx06e5pvep9dt9tfv2ftfwprz2" timestamp="1481040320"&gt;372&lt;/key&gt;&lt;/foreign-keys&gt;&lt;ref-type name="Journal Article"&gt;17&lt;/ref-type&gt;&lt;contributors&gt;&lt;authors&gt;&lt;author&gt;Laroche, Ashley a&lt;/author&gt;&lt;author&gt;Nelson, Lindsay D&lt;/author&gt;&lt;author&gt;Connelly, Peter K&lt;/author&gt;&lt;author&gt;Walter, Kevin D&lt;/author&gt;&lt;author&gt;Mccrea, Michael a&lt;/author&gt;&lt;/authors&gt;&lt;/contributors&gt;&lt;titles&gt;&lt;title&gt;Sport-Related Concussion Reporting and State Legislative Effects&lt;/title&gt;&lt;secondary-title&gt;Clinical Journal of Sport Medicine&lt;/secondary-title&gt;&lt;/titles&gt;&lt;periodical&gt;&lt;full-title&gt;Clinical Journal of Sport Medicine&lt;/full-title&gt;&lt;/periodical&gt;&lt;pages&gt;1-7&lt;/pages&gt;&lt;volume&gt;0&lt;/volume&gt;&lt;keywords&gt;&lt;keyword&gt;0&lt;/keyword&gt;&lt;keyword&gt;1&lt;/keyword&gt;&lt;keyword&gt;2015&lt;/keyword&gt;&lt;keyword&gt;7&lt;/keyword&gt;&lt;keyword&gt;784&lt;/keyword&gt;&lt;keyword&gt;athletes&lt;/keyword&gt;&lt;keyword&gt;clin j sport med&lt;/keyword&gt;&lt;keyword&gt;from multiple sports were&lt;/keyword&gt;&lt;keyword&gt;head injury&lt;/keyword&gt;&lt;keyword&gt;injury&lt;/keyword&gt;&lt;keyword&gt;legislation&lt;/keyword&gt;&lt;keyword&gt;mild traumatic brain&lt;/keyword&gt;&lt;keyword&gt;n&lt;/keyword&gt;&lt;keyword&gt;participants&lt;/keyword&gt;&lt;keyword&gt;reporting&lt;/keyword&gt;&lt;keyword&gt;sport concussion&lt;/keyword&gt;&lt;keyword&gt;sur-&lt;/keyword&gt;&lt;/keywords&gt;&lt;dates&gt;&lt;year&gt;2015&lt;/year&gt;&lt;/dates&gt;&lt;isbn&gt;1536-3724 (Electronic)\r1050-642X (Linking)&lt;/isbn&gt;&lt;accession-num&gt;25894530&lt;/accession-num&gt;&lt;urls&gt;&lt;/urls&gt;&lt;electronic-resource-num&gt;10.1097/JSM.0000000000000192&lt;/electronic-resource-num&gt;&lt;/record&gt;&lt;/Cite&gt;&lt;/EndNote&gt;</w:instrText>
      </w:r>
      <w:r w:rsidRPr="0020361C">
        <w:rPr>
          <w:rFonts w:eastAsia="Arial"/>
        </w:rPr>
        <w:fldChar w:fldCharType="separate"/>
      </w:r>
      <w:r w:rsidR="00913DE6">
        <w:rPr>
          <w:rFonts w:eastAsia="Arial"/>
          <w:noProof/>
        </w:rPr>
        <w:t>(Laroche, Nelson, Connelly, Walter, &amp; Mccrea, 2015)</w:t>
      </w:r>
      <w:r w:rsidRPr="0020361C">
        <w:rPr>
          <w:rFonts w:eastAsia="Arial"/>
        </w:rPr>
        <w:fldChar w:fldCharType="end"/>
      </w:r>
      <w:r w:rsidRPr="0020361C">
        <w:rPr>
          <w:rFonts w:eastAsia="Arial"/>
        </w:rPr>
        <w:t xml:space="preserve"> fail to report their injury. Moreover, the pediatric population is also most at risk in terms of exposure and risk of injury. </w:t>
      </w:r>
    </w:p>
    <w:p w14:paraId="32FB33C5" w14:textId="562D5D40" w:rsidR="00052512" w:rsidRPr="00052512" w:rsidRDefault="00592DCB" w:rsidP="006709F4">
      <w:pPr>
        <w:rPr>
          <w:rFonts w:eastAsia="Arial"/>
        </w:rPr>
      </w:pPr>
      <w:r w:rsidRPr="0020361C">
        <w:rPr>
          <w:rFonts w:eastAsia="Arial"/>
        </w:rPr>
        <w:tab/>
        <w:t>This investigation is based on knowledge that practitioners, in other lines of research, often consider the self-report by athletes and parents</w:t>
      </w:r>
      <w:r w:rsidR="00380918">
        <w:rPr>
          <w:rFonts w:eastAsia="Arial"/>
        </w:rPr>
        <w:t xml:space="preserve"> </w:t>
      </w:r>
      <w:r w:rsidRPr="0020361C">
        <w:rPr>
          <w:rFonts w:eastAsia="Arial"/>
        </w:rPr>
        <w:fldChar w:fldCharType="begin"/>
      </w:r>
      <w:r w:rsidR="008A5159">
        <w:rPr>
          <w:rFonts w:eastAsia="Arial"/>
        </w:rPr>
        <w:instrText xml:space="preserve"> ADDIN EN.CITE &lt;EndNote&gt;&lt;Cite&gt;&lt;Author&gt;Sandel&lt;/Author&gt;&lt;Year&gt;2013&lt;/Year&gt;&lt;RecNum&gt;300&lt;/RecNum&gt;&lt;DisplayText&gt;(Sandel, Lovell, Kegel, Collins, &amp;amp; Kontos, 2013)&lt;/DisplayText&gt;&lt;record&gt;&lt;rec-number&gt;300&lt;/rec-number&gt;&lt;foreign-keys&gt;&lt;key app="EN" db-id="f9v5wfxs65xx06e5pvep9dt9tfv2ftfwprz2" timestamp="1481037068"&gt;300&lt;/key&gt;&lt;/foreign-keys&gt;&lt;ref-type name="Journal Article"&gt;17&lt;/ref-type&gt;&lt;contributors&gt;&lt;authors&gt;&lt;author&gt;Sandel, Natalie&lt;/author&gt;&lt;author&gt;Lovell, Mark R. &lt;/author&gt;&lt;author&gt;Kegel, Nathan E.&lt;/author&gt;&lt;author&gt;Collins, Michael W.&lt;/author&gt;&lt;author&gt;Kontos, Anthony P.&lt;/author&gt;&lt;/authors&gt;&lt;/contributors&gt;&lt;titles&gt;&lt;title&gt;The Relationship of Symptoms and Neurocognitive Performance to Perceived Recovery From Sports-Related Concussion Among Adolescent Athletes&lt;/title&gt;&lt;secondary-title&gt;Applied Neuropsychology:  …&lt;/secondary-title&gt;&lt;/titles&gt;&lt;pages&gt;64-9&lt;/pages&gt;&lt;volume&gt;2&lt;/volume&gt;&lt;keywords&gt;&lt;keyword&gt;adolescent&lt;/keyword&gt;&lt;keyword&gt;athletes&lt;/keyword&gt;&lt;keyword&gt;concussion&lt;/keyword&gt;&lt;keyword&gt;neurocognitive&lt;/keyword&gt;&lt;keyword&gt;perceptions&lt;/keyword&gt;&lt;keyword&gt;recovery&lt;/keyword&gt;&lt;/keywords&gt;&lt;dates&gt;&lt;year&gt;2013&lt;/year&gt;&lt;/dates&gt;&lt;isbn&gt;2162-2965&lt;/isbn&gt;&lt;accession-num&gt;23427778&lt;/accession-num&gt;&lt;urls&gt;&lt;/urls&gt;&lt;electronic-resource-num&gt;10.1080/21622965.2012.670580&lt;/electronic-resource-num&gt;&lt;/record&gt;&lt;/Cite&gt;&lt;/EndNote&gt;</w:instrText>
      </w:r>
      <w:r w:rsidRPr="0020361C">
        <w:rPr>
          <w:rFonts w:eastAsia="Arial"/>
        </w:rPr>
        <w:fldChar w:fldCharType="separate"/>
      </w:r>
      <w:r w:rsidR="008A5159">
        <w:rPr>
          <w:rFonts w:eastAsia="Arial"/>
          <w:noProof/>
        </w:rPr>
        <w:t>(Sandel, Lovell, Kegel, Collins, &amp; Kontos, 2013)</w:t>
      </w:r>
      <w:r w:rsidRPr="0020361C">
        <w:rPr>
          <w:rFonts w:eastAsia="Arial"/>
        </w:rPr>
        <w:fldChar w:fldCharType="end"/>
      </w:r>
      <w:r w:rsidR="00380918">
        <w:rPr>
          <w:rFonts w:eastAsia="Arial"/>
        </w:rPr>
        <w:t xml:space="preserve"> </w:t>
      </w:r>
      <w:r w:rsidR="007A54A5">
        <w:rPr>
          <w:rFonts w:eastAsia="Arial"/>
        </w:rPr>
        <w:t>a valuable source</w:t>
      </w:r>
      <w:r w:rsidR="007A54A5" w:rsidRPr="0020361C">
        <w:rPr>
          <w:rFonts w:eastAsia="Arial"/>
        </w:rPr>
        <w:t xml:space="preserve"> useful information</w:t>
      </w:r>
      <w:r w:rsidRPr="0020361C">
        <w:rPr>
          <w:rFonts w:eastAsia="Arial"/>
        </w:rPr>
        <w:t xml:space="preserve"> </w:t>
      </w:r>
      <w:r w:rsidR="007A54A5">
        <w:rPr>
          <w:rFonts w:eastAsia="Arial"/>
        </w:rPr>
        <w:t xml:space="preserve">regarding other types of injury. </w:t>
      </w:r>
      <w:r w:rsidRPr="0020361C">
        <w:rPr>
          <w:rFonts w:eastAsia="Arial"/>
        </w:rPr>
        <w:t>Previous work has also demonstrated that parents are a reliable and cost-effective source of information</w:t>
      </w:r>
      <w:r w:rsidR="00380918">
        <w:rPr>
          <w:rFonts w:eastAsia="Arial"/>
        </w:rPr>
        <w:t xml:space="preserve"> </w:t>
      </w:r>
      <w:r w:rsidRPr="0020361C">
        <w:rPr>
          <w:rFonts w:eastAsia="Arial"/>
        </w:rPr>
        <w:fldChar w:fldCharType="begin">
          <w:fldData xml:space="preserve">PEVuZE5vdGU+PENpdGU+PEF1dGhvcj5Mb3JkPC9BdXRob3I+PFllYXI+MjAwNjwvWWVhcj48UmVj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</w:fldData>
        </w:fldChar>
      </w:r>
      <w:r w:rsidR="000F1757">
        <w:rPr>
          <w:rFonts w:eastAsia="Arial"/>
        </w:rPr>
        <w:instrText xml:space="preserve"> ADDIN EN.CITE </w:instrText>
      </w:r>
      <w:r w:rsidR="000F1757">
        <w:rPr>
          <w:rFonts w:eastAsia="Arial"/>
        </w:rPr>
        <w:fldChar w:fldCharType="begin">
          <w:fldData xml:space="preserve">PEVuZE5vdGU+PENpdGU+PEF1dGhvcj5Mb3JkPC9BdXRob3I+PFllYXI+MjAwNjwvWWVhcj48UmVj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</w:fldData>
        </w:fldChar>
      </w:r>
      <w:r w:rsidR="000F1757">
        <w:rPr>
          <w:rFonts w:eastAsia="Arial"/>
        </w:rPr>
        <w:instrText xml:space="preserve"> ADDIN EN.CITE.DATA </w:instrText>
      </w:r>
      <w:r w:rsidR="000F1757">
        <w:rPr>
          <w:rFonts w:eastAsia="Arial"/>
        </w:rPr>
      </w:r>
      <w:r w:rsidR="000F1757">
        <w:rPr>
          <w:rFonts w:eastAsia="Arial"/>
        </w:rPr>
        <w:fldChar w:fldCharType="end"/>
      </w:r>
      <w:r w:rsidRPr="0020361C">
        <w:rPr>
          <w:rFonts w:eastAsia="Arial"/>
        </w:rPr>
      </w:r>
      <w:r w:rsidRPr="0020361C">
        <w:rPr>
          <w:rFonts w:eastAsia="Arial"/>
        </w:rPr>
        <w:fldChar w:fldCharType="separate"/>
      </w:r>
      <w:r w:rsidR="000F1757">
        <w:rPr>
          <w:rFonts w:eastAsia="Arial"/>
          <w:noProof/>
        </w:rPr>
        <w:t>(Lord et al., 2006; Regalado &amp; Halfon, 2001; Skellern, Rogers, &amp; O'Callaghan, 2001)</w:t>
      </w:r>
      <w:r w:rsidRPr="0020361C">
        <w:rPr>
          <w:rFonts w:eastAsia="Arial"/>
        </w:rPr>
        <w:fldChar w:fldCharType="end"/>
      </w:r>
      <w:r w:rsidRPr="0020361C">
        <w:rPr>
          <w:rFonts w:eastAsia="Arial"/>
        </w:rPr>
        <w:t xml:space="preserve">.  However, this approach has yet to be tested when </w:t>
      </w:r>
      <w:r w:rsidR="000F1757">
        <w:rPr>
          <w:rFonts w:eastAsia="Arial"/>
        </w:rPr>
        <w:t xml:space="preserve">it comes to </w:t>
      </w:r>
      <w:r w:rsidRPr="0020361C">
        <w:rPr>
          <w:rFonts w:eastAsia="Arial"/>
        </w:rPr>
        <w:t xml:space="preserve">concussion. </w:t>
      </w:r>
    </w:p>
    <w:p w14:paraId="3FCEECEE" w14:textId="174DEE55" w:rsidR="00592DCB" w:rsidRPr="0020361C" w:rsidRDefault="00052512" w:rsidP="006709F4">
      <w:pPr>
        <w:rPr>
          <w:rFonts w:eastAsia="Arial"/>
        </w:rPr>
      </w:pPr>
      <w:r>
        <w:rPr>
          <w:rFonts w:eastAsia="Arial"/>
        </w:rPr>
        <w:tab/>
      </w:r>
      <w:r w:rsidRPr="0020361C">
        <w:rPr>
          <w:rFonts w:eastAsia="Arial"/>
        </w:rPr>
        <w:t>Until such time as an objective measurement of concussion is established, the gold standard in injury identification shall remain the well-trained inquisition of medical professionals</w:t>
      </w:r>
      <w:r w:rsidR="003B2353">
        <w:rPr>
          <w:rFonts w:eastAsia="Arial"/>
        </w:rPr>
        <w:t>. The nature of concussion, which can result in a multitude of cognitive and behavioral impairments such as post-traumatic amnesia</w:t>
      </w:r>
      <w:r w:rsidR="006709F4">
        <w:rPr>
          <w:rFonts w:eastAsia="Arial"/>
        </w:rPr>
        <w:t xml:space="preserve"> </w:t>
      </w:r>
      <w:r w:rsidR="003B2353">
        <w:rPr>
          <w:rFonts w:eastAsia="Arial"/>
        </w:rPr>
        <w:fldChar w:fldCharType="begin"/>
      </w:r>
      <w:r w:rsidR="00913DE6">
        <w:rPr>
          <w:rFonts w:eastAsia="Arial"/>
        </w:rPr>
        <w:instrText xml:space="preserve"> ADDIN EN.CITE &lt;EndNote&gt;&lt;Cite&gt;&lt;Author&gt;Hayter&lt;/Author&gt;&lt;Year&gt;2017&lt;/Year&gt;&lt;RecNum&gt;465&lt;/RecNum&gt;&lt;DisplayText&gt;(Hayter, Meares, &amp;amp; Shores, 2017)&lt;/DisplayText&gt;&lt;record&gt;&lt;rec-number&gt;465&lt;/rec-number&gt;&lt;foreign-keys&gt;&lt;key app="EN" db-id="f9v5wfxs65xx06e5pvep9dt9tfv2ftfwprz2" timestamp="1481223418"&gt;465&lt;/key&gt;&lt;/foreign-keys&gt;&lt;ref-type name="Journal Article"&gt;17&lt;/ref-type&gt;&lt;contributors&gt;&lt;authors&gt;&lt;author&gt;Hayter, C.&lt;/author&gt;&lt;author&gt;Meares, S.&lt;/author&gt;&lt;author&gt;Shores, E. A.&lt;/author&gt;&lt;/authors&gt;&lt;/contributors&gt;&lt;auth-address&gt;a Department of Psychology , Macquarie University , North Ryde , Australia.&lt;/auth-address&gt;&lt;titles&gt;&lt;title&gt;The Abbreviated Westmead Post-traumatic Amnesia Scale and Pocket Concussion Recognition Tool: Data from amateur sports players in live-match conditions&lt;/title&gt;&lt;secondary-title&gt;Appl Neuropsychol Adult&lt;/secondary-title&gt;&lt;/titles&gt;&lt;periodical&gt;&lt;full-title&gt;Appl Neuropsychol Adult&lt;/full-title&gt;&lt;/periodical&gt;&lt;pages&gt;30-41&lt;/pages&gt;&lt;volume&gt;24&lt;/volume&gt;&lt;number&gt;1&lt;/number&gt;&lt;keywords&gt;&lt;keyword&gt;Concussion&lt;/keyword&gt;&lt;keyword&gt;mild traumatic brain injury&lt;/keyword&gt;&lt;keyword&gt;posttraumatic amnesia&lt;/keyword&gt;&lt;keyword&gt;sideline assessment&lt;/keyword&gt;&lt;keyword&gt;sports&lt;/keyword&gt;&lt;/keywords&gt;&lt;dates&gt;&lt;year&gt;2017&lt;/year&gt;&lt;pub-dates&gt;&lt;date&gt;Jan-Feb&lt;/date&gt;&lt;/pub-dates&gt;&lt;/dates&gt;&lt;isbn&gt;2327-9109 (Electronic)&amp;#xD;2327-9095 (Linking)&lt;/isbn&gt;&lt;accession-num&gt;26943475&lt;/accession-num&gt;&lt;urls&gt;&lt;related-urls&gt;&lt;url&gt;https://www.ncbi.nlm.nih.gov/pubmed/26943475&lt;/url&gt;&lt;/related-urls&gt;&lt;/urls&gt;&lt;electronic-resource-num&gt;10.1080/23279095.2015.1081200&lt;/electronic-resource-num&gt;&lt;/record&gt;&lt;/Cite&gt;&lt;/EndNote&gt;</w:instrText>
      </w:r>
      <w:r w:rsidR="003B2353">
        <w:rPr>
          <w:rFonts w:eastAsia="Arial"/>
        </w:rPr>
        <w:fldChar w:fldCharType="separate"/>
      </w:r>
      <w:r w:rsidR="00913DE6">
        <w:rPr>
          <w:rFonts w:eastAsia="Arial"/>
          <w:noProof/>
        </w:rPr>
        <w:t>(Hayter, Meares, &amp; Shores, 2017)</w:t>
      </w:r>
      <w:r w:rsidR="003B2353">
        <w:rPr>
          <w:rFonts w:eastAsia="Arial"/>
        </w:rPr>
        <w:fldChar w:fldCharType="end"/>
      </w:r>
      <w:r w:rsidR="003B2353">
        <w:rPr>
          <w:rFonts w:eastAsia="Arial"/>
        </w:rPr>
        <w:t>, trouble communicating and lack of cooperation, add to the clinician’s difficult task of obtaining an accurate diagnosis. For thes</w:t>
      </w:r>
      <w:r w:rsidR="00271AFA">
        <w:rPr>
          <w:rFonts w:eastAsia="Arial"/>
        </w:rPr>
        <w:t xml:space="preserve">e aforementioned reasons, proxy </w:t>
      </w:r>
      <w:r w:rsidR="003B2353">
        <w:rPr>
          <w:rFonts w:eastAsia="Arial"/>
        </w:rPr>
        <w:t xml:space="preserve">reports are particularly alluring in the diagnosis of concussion. </w:t>
      </w:r>
      <w:r w:rsidR="00271AFA">
        <w:rPr>
          <w:rFonts w:eastAsia="Arial"/>
        </w:rPr>
        <w:t>This</w:t>
      </w:r>
      <w:r>
        <w:rPr>
          <w:rFonts w:eastAsia="Arial"/>
        </w:rPr>
        <w:t xml:space="preserve"> investigation seeks to</w:t>
      </w:r>
      <w:r w:rsidRPr="0020361C">
        <w:rPr>
          <w:rFonts w:eastAsia="Arial"/>
        </w:rPr>
        <w:t xml:space="preserve"> evaluate the </w:t>
      </w:r>
      <w:r>
        <w:rPr>
          <w:rFonts w:eastAsia="Arial"/>
        </w:rPr>
        <w:t>potential utility</w:t>
      </w:r>
      <w:r w:rsidRPr="0020361C">
        <w:rPr>
          <w:rFonts w:eastAsia="Arial"/>
        </w:rPr>
        <w:t xml:space="preserve"> of </w:t>
      </w:r>
      <w:r w:rsidR="003B2353">
        <w:rPr>
          <w:rFonts w:eastAsia="Arial"/>
        </w:rPr>
        <w:t>proxy</w:t>
      </w:r>
      <w:r w:rsidRPr="0020361C">
        <w:rPr>
          <w:rFonts w:eastAsia="Arial"/>
        </w:rPr>
        <w:t xml:space="preserve"> reports in the diagnosis of concussive injuries, with hope to add another tool in a clinician’s arsenal during assessment. </w:t>
      </w:r>
    </w:p>
    <w:p w14:paraId="443C37B7" w14:textId="3A20A95D" w:rsidR="00592DCB" w:rsidRPr="0020361C" w:rsidRDefault="00592DCB" w:rsidP="00592DCB">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pPr>
      <w:r w:rsidRPr="0020361C">
        <w:rPr>
          <w:rFonts w:ascii="Times New Roman" w:eastAsia="Arial" w:hAnsi="Times New Roman" w:cs="Times New Roman"/>
        </w:rPr>
        <w:tab/>
      </w:r>
    </w:p>
    <w:p w14:paraId="55323807" w14:textId="77777777" w:rsidR="00592DCB" w:rsidRPr="0020361C" w:rsidRDefault="00592DCB" w:rsidP="00592DCB">
      <w:pPr>
        <w:pStyle w:val="Heading1"/>
        <w:rPr>
          <w:rFonts w:eastAsia="Arial"/>
        </w:rPr>
      </w:pPr>
      <w:commentRangeStart w:id="0"/>
      <w:r w:rsidRPr="0020361C">
        <w:rPr>
          <w:rFonts w:eastAsia="Arial"/>
        </w:rPr>
        <w:t>Purpose and Methods</w:t>
      </w:r>
      <w:commentRangeEnd w:id="0"/>
      <w:r w:rsidR="004511B8">
        <w:rPr>
          <w:rStyle w:val="CommentReference"/>
          <w:rFonts w:cs="Times New Roman"/>
          <w:bCs w:val="0"/>
        </w:rPr>
        <w:commentReference w:id="0"/>
      </w:r>
    </w:p>
    <w:p w14:paraId="029C4880" w14:textId="77777777" w:rsidR="00592DCB" w:rsidRPr="0020361C" w:rsidRDefault="00592DCB" w:rsidP="00592DCB">
      <w:pPr>
        <w:pStyle w:val="Heading2"/>
        <w:rPr>
          <w:rFonts w:eastAsia="Arial"/>
        </w:rPr>
      </w:pPr>
      <w:r w:rsidRPr="0020361C">
        <w:t>Search Strategy &amp; Terms</w:t>
      </w:r>
    </w:p>
    <w:p w14:paraId="0D745B47" w14:textId="08BA113B" w:rsidR="00E4084F" w:rsidRDefault="00592DCB" w:rsidP="0000223C">
      <w:pPr>
        <w:ind w:firstLine="720"/>
        <w:rPr>
          <w:rFonts w:eastAsia="Arial"/>
        </w:rPr>
      </w:pPr>
      <w:r w:rsidRPr="0020361C">
        <w:rPr>
          <w:rFonts w:eastAsia="Arial"/>
        </w:rPr>
        <w:t>In an effort to acquire as many citations as possible</w:t>
      </w:r>
      <w:r w:rsidR="00FF0A6D">
        <w:rPr>
          <w:rFonts w:eastAsia="Arial"/>
        </w:rPr>
        <w:t>,</w:t>
      </w:r>
      <w:r w:rsidRPr="0020361C">
        <w:rPr>
          <w:rFonts w:eastAsia="Arial"/>
        </w:rPr>
        <w:t xml:space="preserve"> on the topic of </w:t>
      </w:r>
      <w:r w:rsidR="00FF0A6D">
        <w:rPr>
          <w:rFonts w:eastAsia="Arial"/>
        </w:rPr>
        <w:t xml:space="preserve">proxy-ratings </w:t>
      </w:r>
      <w:r w:rsidRPr="0020361C">
        <w:rPr>
          <w:rFonts w:eastAsia="Arial"/>
        </w:rPr>
        <w:t>in the diagnosis of concussive injuries</w:t>
      </w:r>
      <w:r w:rsidR="00FF0A6D">
        <w:rPr>
          <w:rFonts w:eastAsia="Arial"/>
        </w:rPr>
        <w:t>,</w:t>
      </w:r>
      <w:r w:rsidRPr="0020361C">
        <w:rPr>
          <w:rFonts w:eastAsia="Arial"/>
        </w:rPr>
        <w:t xml:space="preserve"> several </w:t>
      </w:r>
      <w:r w:rsidR="00FF0A6D">
        <w:rPr>
          <w:rFonts w:eastAsia="Arial"/>
        </w:rPr>
        <w:t xml:space="preserve">electronic </w:t>
      </w:r>
      <w:r w:rsidRPr="0020361C">
        <w:rPr>
          <w:rFonts w:eastAsia="Arial"/>
        </w:rPr>
        <w:t>databases were searched, PubMed</w:t>
      </w:r>
      <w:r w:rsidR="00FF0A6D">
        <w:rPr>
          <w:rFonts w:eastAsia="Arial"/>
        </w:rPr>
        <w:t xml:space="preserve">, </w:t>
      </w:r>
      <w:proofErr w:type="spellStart"/>
      <w:r w:rsidR="00FF0A6D">
        <w:rPr>
          <w:rFonts w:eastAsia="Arial"/>
        </w:rPr>
        <w:t>PsycINFO</w:t>
      </w:r>
      <w:proofErr w:type="spellEnd"/>
      <w:r w:rsidR="00FF0A6D">
        <w:rPr>
          <w:rFonts w:eastAsia="Arial"/>
        </w:rPr>
        <w:t xml:space="preserve">, CINAHL, </w:t>
      </w:r>
      <w:proofErr w:type="spellStart"/>
      <w:r w:rsidR="00FF0A6D">
        <w:rPr>
          <w:rFonts w:eastAsia="Arial"/>
        </w:rPr>
        <w:t>SPORTDiscus</w:t>
      </w:r>
      <w:proofErr w:type="spellEnd"/>
      <w:r w:rsidR="00FF0A6D">
        <w:rPr>
          <w:rFonts w:eastAsia="Arial"/>
        </w:rPr>
        <w:t xml:space="preserve"> and</w:t>
      </w:r>
      <w:r w:rsidRPr="0020361C">
        <w:rPr>
          <w:rFonts w:eastAsia="Arial"/>
        </w:rPr>
        <w:t xml:space="preserve"> Global Health</w:t>
      </w:r>
      <w:r w:rsidR="00FF0A6D">
        <w:rPr>
          <w:rFonts w:eastAsia="Arial"/>
        </w:rPr>
        <w:t>,</w:t>
      </w:r>
      <w:r w:rsidRPr="0020361C">
        <w:rPr>
          <w:rFonts w:eastAsia="Arial"/>
        </w:rPr>
        <w:t xml:space="preserve"> from January 1970 to December 1</w:t>
      </w:r>
      <w:r w:rsidRPr="0020361C">
        <w:rPr>
          <w:rFonts w:eastAsia="Arial"/>
          <w:vertAlign w:val="superscript"/>
        </w:rPr>
        <w:t>st</w:t>
      </w:r>
      <w:r w:rsidRPr="0020361C">
        <w:rPr>
          <w:rFonts w:eastAsia="Arial"/>
        </w:rPr>
        <w:t xml:space="preserve"> 2016. An initial search queried the aforementioned databases using the term</w:t>
      </w:r>
      <w:r w:rsidR="002D1F4E">
        <w:rPr>
          <w:rFonts w:eastAsia="Arial"/>
        </w:rPr>
        <w:t xml:space="preserve">s for </w:t>
      </w:r>
      <w:r w:rsidRPr="0020361C">
        <w:rPr>
          <w:rFonts w:eastAsia="Arial"/>
        </w:rPr>
        <w:t>“</w:t>
      </w:r>
      <w:commentRangeStart w:id="2"/>
      <w:commentRangeStart w:id="3"/>
      <w:r w:rsidRPr="0020361C">
        <w:rPr>
          <w:rFonts w:eastAsia="Arial"/>
        </w:rPr>
        <w:t xml:space="preserve">Parent </w:t>
      </w:r>
      <w:r w:rsidRPr="0020361C">
        <w:rPr>
          <w:rFonts w:eastAsia="Arial"/>
        </w:rPr>
        <w:lastRenderedPageBreak/>
        <w:t>Perception Child Injury</w:t>
      </w:r>
      <w:commentRangeEnd w:id="2"/>
      <w:r w:rsidRPr="0020361C">
        <w:rPr>
          <w:rStyle w:val="CommentReference"/>
        </w:rPr>
        <w:commentReference w:id="2"/>
      </w:r>
      <w:commentRangeEnd w:id="3"/>
      <w:r w:rsidR="000F1757">
        <w:rPr>
          <w:rStyle w:val="CommentReference"/>
        </w:rPr>
        <w:commentReference w:id="3"/>
      </w:r>
      <w:r w:rsidRPr="0020361C">
        <w:rPr>
          <w:rFonts w:eastAsia="Arial"/>
        </w:rPr>
        <w:t xml:space="preserve">” garnered very few results. Consequently, the search string was </w:t>
      </w:r>
      <w:r w:rsidR="002D1F4E">
        <w:rPr>
          <w:rFonts w:eastAsia="Arial"/>
        </w:rPr>
        <w:t>modified</w:t>
      </w:r>
      <w:r w:rsidRPr="0020361C">
        <w:rPr>
          <w:rFonts w:eastAsia="Arial"/>
        </w:rPr>
        <w:t xml:space="preserve"> in PubMed using wild card </w:t>
      </w:r>
      <w:r w:rsidR="002D1F4E">
        <w:rPr>
          <w:rFonts w:eastAsia="Arial"/>
        </w:rPr>
        <w:t xml:space="preserve">characters </w:t>
      </w:r>
      <w:r w:rsidR="00FF0A6D">
        <w:rPr>
          <w:rFonts w:eastAsia="Arial"/>
        </w:rPr>
        <w:t>and</w:t>
      </w:r>
      <w:r w:rsidR="002D1F4E">
        <w:rPr>
          <w:rFonts w:eastAsia="Arial"/>
        </w:rPr>
        <w:t xml:space="preserve"> terms for “Patient”, “Proxy”, “Measure” &amp; “Injury”</w:t>
      </w:r>
      <w:r w:rsidRPr="0020361C">
        <w:rPr>
          <w:rFonts w:eastAsia="Arial"/>
        </w:rPr>
        <w:t xml:space="preserve"> </w:t>
      </w:r>
      <w:r w:rsidR="002D1F4E">
        <w:rPr>
          <w:rFonts w:eastAsia="Arial"/>
        </w:rPr>
        <w:t>(T</w:t>
      </w:r>
      <w:r w:rsidRPr="0020361C">
        <w:rPr>
          <w:rFonts w:eastAsia="Arial"/>
        </w:rPr>
        <w:t>able 1</w:t>
      </w:r>
      <w:r w:rsidR="00ED63C2">
        <w:rPr>
          <w:rFonts w:eastAsia="Arial"/>
        </w:rPr>
        <w:t>A and 1B</w:t>
      </w:r>
      <w:r w:rsidR="002D1F4E">
        <w:rPr>
          <w:rFonts w:eastAsia="Arial"/>
        </w:rPr>
        <w:t>)</w:t>
      </w:r>
      <w:r w:rsidRPr="0020361C">
        <w:rPr>
          <w:rFonts w:eastAsia="Arial"/>
        </w:rPr>
        <w:t xml:space="preserve">. </w:t>
      </w:r>
      <w:r w:rsidR="002D1F4E">
        <w:rPr>
          <w:rFonts w:eastAsia="Arial"/>
        </w:rPr>
        <w:t xml:space="preserve">Searches within PubMed also took advantage of </w:t>
      </w:r>
      <w:r w:rsidR="00B34B83">
        <w:rPr>
          <w:rFonts w:eastAsia="Arial"/>
        </w:rPr>
        <w:t>the</w:t>
      </w:r>
      <w:r w:rsidR="002D1F4E">
        <w:rPr>
          <w:rFonts w:eastAsia="Arial"/>
        </w:rPr>
        <w:t xml:space="preserve"> National Library of Medicine controlled thesaurus used for indexing articles, otherwise known as Medical Subject Heading (</w:t>
      </w:r>
      <w:proofErr w:type="spellStart"/>
      <w:r w:rsidR="002D1F4E">
        <w:rPr>
          <w:rFonts w:eastAsia="Arial"/>
        </w:rPr>
        <w:t>MeSH</w:t>
      </w:r>
      <w:proofErr w:type="spellEnd"/>
      <w:r w:rsidR="002D1F4E">
        <w:rPr>
          <w:rFonts w:eastAsia="Arial"/>
        </w:rPr>
        <w:t xml:space="preserve">) terms. </w:t>
      </w:r>
      <w:r w:rsidRPr="0020361C">
        <w:rPr>
          <w:rFonts w:eastAsia="Arial"/>
        </w:rPr>
        <w:t xml:space="preserve">A modified search string, without </w:t>
      </w:r>
      <w:proofErr w:type="spellStart"/>
      <w:r w:rsidRPr="0020361C">
        <w:rPr>
          <w:rFonts w:eastAsia="Arial"/>
        </w:rPr>
        <w:t>MeSH</w:t>
      </w:r>
      <w:proofErr w:type="spellEnd"/>
      <w:r w:rsidRPr="0020361C">
        <w:rPr>
          <w:rFonts w:eastAsia="Arial"/>
        </w:rPr>
        <w:t xml:space="preserve"> terms, was used in all other databases searches. </w:t>
      </w:r>
      <w:r w:rsidR="00FF0A6D">
        <w:rPr>
          <w:rFonts w:eastAsia="Arial"/>
        </w:rPr>
        <w:t xml:space="preserve">This effort resulted in </w:t>
      </w:r>
      <w:r w:rsidRPr="0020361C">
        <w:rPr>
          <w:rFonts w:eastAsia="Arial"/>
        </w:rPr>
        <w:t xml:space="preserve">a total of 142 </w:t>
      </w:r>
      <w:r w:rsidR="00FF0A6D">
        <w:rPr>
          <w:rFonts w:eastAsia="Arial"/>
        </w:rPr>
        <w:t>citations from which relevant studies were selected for review</w:t>
      </w:r>
      <w:r w:rsidR="00C77B39">
        <w:rPr>
          <w:rFonts w:eastAsia="Arial"/>
        </w:rPr>
        <w:t xml:space="preserve"> (Table 1B)</w:t>
      </w:r>
      <w:r w:rsidRPr="0020361C">
        <w:rPr>
          <w:rFonts w:eastAsia="Arial"/>
        </w:rPr>
        <w:t xml:space="preserve">. </w:t>
      </w:r>
    </w:p>
    <w:p w14:paraId="250BBABB" w14:textId="30596971" w:rsidR="004511B8" w:rsidRDefault="004511B8" w:rsidP="00592DCB">
      <w:pPr>
        <w:pStyle w:val="Heading2"/>
        <w:rPr>
          <w:rFonts w:eastAsia="Arial"/>
        </w:rPr>
      </w:pPr>
      <w:r>
        <w:rPr>
          <w:rFonts w:eastAsia="Arial"/>
        </w:rPr>
        <w:t>Screening/ Inclusion &amp; Exclusion Criteria</w:t>
      </w:r>
    </w:p>
    <w:p w14:paraId="1D672890" w14:textId="26CE5827" w:rsidR="002D1F4E" w:rsidRDefault="004511B8" w:rsidP="008A5159">
      <w:pPr>
        <w:ind w:firstLine="720"/>
      </w:pPr>
      <w:commentRangeStart w:id="4"/>
      <w:r>
        <w:t>References</w:t>
      </w:r>
      <w:commentRangeEnd w:id="4"/>
      <w:r>
        <w:rPr>
          <w:rStyle w:val="CommentReference"/>
        </w:rPr>
        <w:commentReference w:id="4"/>
      </w:r>
      <w:r>
        <w:t xml:space="preserve"> were then imported into EndNote X7 to remove duplicates. In total 55 duplicate records were removed. </w:t>
      </w:r>
      <w:r w:rsidR="00FF0A6D">
        <w:t>T</w:t>
      </w:r>
      <w:r w:rsidR="00033EFB">
        <w:t>he remaining 87</w:t>
      </w:r>
      <w:r>
        <w:t xml:space="preserve"> r</w:t>
      </w:r>
      <w:r w:rsidRPr="004511B8">
        <w:t xml:space="preserve">esults were screened for relevance by </w:t>
      </w:r>
      <w:r>
        <w:t>examining</w:t>
      </w:r>
      <w:r w:rsidRPr="004511B8">
        <w:t xml:space="preserve"> their titles</w:t>
      </w:r>
      <w:r>
        <w:t xml:space="preserve"> and abstracts</w:t>
      </w:r>
      <w:r w:rsidRPr="004511B8">
        <w:t xml:space="preserve">. </w:t>
      </w:r>
      <w:r w:rsidR="00271AFA">
        <w:t xml:space="preserve">This procedure </w:t>
      </w:r>
      <w:r w:rsidR="000F1757">
        <w:t xml:space="preserve">excluded 45 studies and left 42 in the review. </w:t>
      </w:r>
      <w:r w:rsidR="00592DCB" w:rsidRPr="0020361C">
        <w:t>Studies were excluded if it did not include a self-report from the child or a comparison between the proxy report and some outcome measure of concussion. Additionally, studies were excluded if they did not present data, had n</w:t>
      </w:r>
      <w:r w:rsidR="00033EFB">
        <w:t xml:space="preserve">ot established their methods, </w:t>
      </w:r>
      <w:r w:rsidR="00592DCB" w:rsidRPr="0020361C">
        <w:t>had under 5 cases</w:t>
      </w:r>
      <w:r w:rsidR="00033EFB">
        <w:t xml:space="preserve"> or </w:t>
      </w:r>
      <w:r w:rsidR="00592DCB" w:rsidRPr="0020361C">
        <w:t xml:space="preserve">were not in English or French. </w:t>
      </w:r>
      <w:commentRangeStart w:id="5"/>
      <w:r w:rsidR="000F1757">
        <w:t>Upon applying these criteria</w:t>
      </w:r>
      <w:r w:rsidR="00FF0A6D">
        <w:t>,</w:t>
      </w:r>
      <w:r w:rsidR="00592DCB" w:rsidRPr="0020361C">
        <w:t xml:space="preserve"> </w:t>
      </w:r>
      <w:r w:rsidR="00C668CB">
        <w:t>25</w:t>
      </w:r>
      <w:r w:rsidR="00592DCB" w:rsidRPr="0020361C">
        <w:t xml:space="preserve"> papers </w:t>
      </w:r>
      <w:commentRangeEnd w:id="5"/>
      <w:r w:rsidR="0060595B">
        <w:rPr>
          <w:rStyle w:val="CommentReference"/>
        </w:rPr>
        <w:commentReference w:id="5"/>
      </w:r>
      <w:r w:rsidR="00592DCB" w:rsidRPr="0020361C">
        <w:t xml:space="preserve">were </w:t>
      </w:r>
      <w:r w:rsidR="000F1757">
        <w:t>left and included</w:t>
      </w:r>
      <w:r w:rsidR="00592DCB" w:rsidRPr="0020361C">
        <w:t xml:space="preserve"> in the synthesis.</w:t>
      </w:r>
      <w:r w:rsidR="00FF0A6D">
        <w:t xml:space="preserve"> </w:t>
      </w:r>
      <w:r w:rsidRPr="004511B8">
        <w:t xml:space="preserve">A synopsis of the search process is shown in </w:t>
      </w:r>
      <w:r w:rsidR="00690D7F">
        <w:t xml:space="preserve">accordance with the </w:t>
      </w:r>
      <w:r w:rsidR="00690D7F" w:rsidRPr="00690D7F">
        <w:t xml:space="preserve">Preferred Reporting Items for Systematic reviews and Meta-Analyses for Protocols 2015 </w:t>
      </w:r>
      <w:r w:rsidR="00690D7F">
        <w:t xml:space="preserve">in </w:t>
      </w:r>
      <w:r w:rsidRPr="004511B8">
        <w:t xml:space="preserve">Figure 1.  </w:t>
      </w:r>
    </w:p>
    <w:p w14:paraId="2A1FE891" w14:textId="77777777" w:rsidR="00592DCB" w:rsidRPr="0020361C" w:rsidRDefault="00592DCB" w:rsidP="00592DCB">
      <w:pPr>
        <w:pStyle w:val="Heading1"/>
      </w:pPr>
      <w:r w:rsidRPr="0020361C">
        <w:t>Review</w:t>
      </w:r>
    </w:p>
    <w:p w14:paraId="2529C092" w14:textId="77777777" w:rsidR="00592DCB" w:rsidRPr="0020361C" w:rsidRDefault="00592DCB" w:rsidP="00592DCB">
      <w:pPr>
        <w:pStyle w:val="Heading2"/>
      </w:pPr>
      <w:r w:rsidRPr="0020361C">
        <w:t>Quality Assessment of Sources</w:t>
      </w:r>
    </w:p>
    <w:p w14:paraId="53DD5940" w14:textId="63B55881" w:rsidR="00B02B95" w:rsidRDefault="00592DCB" w:rsidP="006709F4">
      <w:pPr>
        <w:ind w:firstLine="720"/>
      </w:pPr>
      <w:r w:rsidRPr="0020361C">
        <w:t xml:space="preserve">Quality assessment of the </w:t>
      </w:r>
      <w:r w:rsidR="008077EE">
        <w:t>25</w:t>
      </w:r>
      <w:r w:rsidRPr="0020361C">
        <w:t xml:space="preserve"> papers </w:t>
      </w:r>
      <w:r w:rsidR="00033EFB">
        <w:t xml:space="preserve">were </w:t>
      </w:r>
      <w:r w:rsidRPr="0020361C">
        <w:t>then performed using Table 2, which was created in accordance with guidelines recommended by Khan et al</w:t>
      </w:r>
      <w:r w:rsidR="004511B8">
        <w:fldChar w:fldCharType="begin"/>
      </w:r>
      <w:r w:rsidR="00913DE6">
        <w:instrText xml:space="preserve"> ADDIN EN.CITE &lt;EndNote&gt;&lt;Cite ExcludeAuth="1"&gt;&lt;Author&gt;Khan&lt;/Author&gt;&lt;Year&gt;2003&lt;/Year&gt;&lt;RecNum&gt;288&lt;/RecNum&gt;&lt;DisplayText&gt;(2003)&lt;/DisplayText&gt;&lt;record&gt;&lt;rec-number&gt;288&lt;/rec-number&gt;&lt;foreign-keys&gt;&lt;key app="EN" db-id="f9v5wfxs65xx06e5pvep9dt9tfv2ftfwprz2" timestamp="1481037068"&gt;288&lt;/key&gt;&lt;/foreign-keys&gt;&lt;ref-type name="Journal Article"&gt;17&lt;/ref-type&gt;&lt;contributors&gt;&lt;authors&gt;&lt;author&gt;Khan, Khalid S&lt;/author&gt;&lt;author&gt;Kunz, Regina&lt;/author&gt;&lt;author&gt;Kleijnen, Jos&lt;/author&gt;&lt;author&gt;Antes, Gerd&lt;/author&gt;&lt;/authors&gt;&lt;/contributors&gt;&lt;titles&gt;&lt;title&gt;Five steps to conducting a systematic review.&lt;/title&gt;&lt;secondary-title&gt;Journal of the Royal Society of Medicine&lt;/secondary-title&gt;&lt;/titles&gt;&lt;pages&gt;118-121&lt;/pages&gt;&lt;volume&gt;96&lt;/volume&gt;&lt;dates&gt;&lt;year&gt;2003&lt;/year&gt;&lt;/dates&gt;&lt;isbn&gt;0141-0768&lt;/isbn&gt;&lt;accession-num&gt;12612111&lt;/accession-num&gt;&lt;urls&gt;&lt;related-urls&gt;&lt;url&gt;https://www.ncbi.nlm.nih.gov/pmc/articles/PMC539417/pdf/0960118.pdf&lt;/url&gt;&lt;/related-urls&gt;&lt;/urls&gt;&lt;electronic-resource-num&gt;10.1258/jrsm.96.3.118&lt;/electronic-resource-num&gt;&lt;/record&gt;&lt;/Cite&gt;&lt;/EndNote&gt;</w:instrText>
      </w:r>
      <w:r w:rsidR="004511B8">
        <w:fldChar w:fldCharType="separate"/>
      </w:r>
      <w:r w:rsidR="00913DE6">
        <w:rPr>
          <w:noProof/>
        </w:rPr>
        <w:t>(2003)</w:t>
      </w:r>
      <w:r w:rsidR="004511B8">
        <w:fldChar w:fldCharType="end"/>
      </w:r>
      <w:r w:rsidR="004511B8">
        <w:t xml:space="preserve">. </w:t>
      </w:r>
      <w:r w:rsidRPr="0020361C">
        <w:t xml:space="preserve">Studies </w:t>
      </w:r>
      <w:r w:rsidR="00033EFB">
        <w:t xml:space="preserve">were </w:t>
      </w:r>
      <w:r w:rsidR="00CE0873">
        <w:t>scored</w:t>
      </w:r>
      <w:r w:rsidR="00033EFB">
        <w:t xml:space="preserve"> in </w:t>
      </w:r>
      <w:r w:rsidR="00380918">
        <w:t>four</w:t>
      </w:r>
      <w:r w:rsidR="00033EFB">
        <w:t xml:space="preserve"> quality categories: research design, </w:t>
      </w:r>
      <w:r w:rsidR="00FF0A6D">
        <w:t>experimental groups</w:t>
      </w:r>
      <w:r w:rsidR="00033EFB">
        <w:t xml:space="preserve">, </w:t>
      </w:r>
      <w:r w:rsidR="00FF0A6D">
        <w:t>participants</w:t>
      </w:r>
      <w:r w:rsidR="008077EE">
        <w:t xml:space="preserve"> and </w:t>
      </w:r>
      <w:r w:rsidR="00FF0A6D">
        <w:t>sample size</w:t>
      </w:r>
      <w:r w:rsidR="00033EFB">
        <w:t xml:space="preserve">. </w:t>
      </w:r>
      <w:r w:rsidR="00CE0873">
        <w:t xml:space="preserve">Each study was given 1 to 3 points (from low to high) based on their score in each quality category. </w:t>
      </w:r>
      <w:r w:rsidR="00386608">
        <w:t xml:space="preserve">Samples from each study were assessed </w:t>
      </w:r>
      <w:r w:rsidR="00E10419">
        <w:t xml:space="preserve">based on criteria denoted by </w:t>
      </w:r>
      <w:proofErr w:type="spellStart"/>
      <w:r w:rsidR="00E10419">
        <w:t>Viswanathan</w:t>
      </w:r>
      <w:proofErr w:type="spellEnd"/>
      <w:r w:rsidR="00E10419">
        <w:t xml:space="preserve"> et al</w:t>
      </w:r>
      <w:r w:rsidR="00E10419">
        <w:fldChar w:fldCharType="begin"/>
      </w:r>
      <w:r w:rsidR="00913DE6">
        <w:instrText xml:space="preserve"> ADDIN EN.CITE &lt;EndNote&gt;&lt;Cite ExcludeAuth="1"&gt;&lt;Author&gt;Viswanathan&lt;/Author&gt;&lt;Year&gt;2008&lt;/Year&gt;&lt;RecNum&gt;466&lt;/RecNum&gt;&lt;DisplayText&gt;(2008)&lt;/DisplayText&gt;&lt;record&gt;&lt;rec-number&gt;466&lt;/rec-number&gt;&lt;foreign-keys&gt;&lt;key app="EN" db-id="f9v5wfxs65xx06e5pvep9dt9tfv2ftfwprz2" timestamp="1481229726"&gt;466&lt;/key&gt;&lt;/foreign-keys&gt;&lt;ref-type name="Book Section"&gt;5&lt;/ref-type&gt;&lt;contributors&gt;&lt;authors&gt;&lt;author&gt;Viswanathan, M.&lt;/author&gt;&lt;author&gt;Ansari, M. T.&lt;/author&gt;&lt;author&gt;Berkman, N. D.&lt;/author&gt;&lt;author&gt;Chang, S.&lt;/author&gt;&lt;author&gt;Hartling, L.&lt;/author&gt;&lt;author&gt;McPheeters, M.&lt;/author&gt;&lt;author&gt;Santaguida, P. L.&lt;/author&gt;&lt;author&gt;Shamliyan, T.&lt;/author&gt;&lt;author&gt;Singh, K.&lt;/author&gt;&lt;author&gt;Tsertsvadze, A.&lt;/author&gt;&lt;author&gt;Treadwell, J. R.&lt;/author&gt;&lt;/authors&gt;&lt;/contributors&gt;&lt;titles&gt;&lt;title&gt;Assessing the Risk of Bias of Individual Studies in Systematic Reviews of Health Care Interventions&lt;/title&gt;&lt;secondary-title&gt;Methods Guide for Effectiveness and Comparative Effectiveness Reviews&lt;/secondary-title&gt;&lt;tertiary-title&gt;AHRQ Methods for Effective Health Care&lt;/tertiary-title&gt;&lt;/titles&gt;&lt;dates&gt;&lt;year&gt;2008&lt;/year&gt;&lt;/dates&gt;&lt;pub-location&gt;Rockville (MD)&lt;/pub-location&gt;&lt;accession-num&gt;22479713&lt;/accession-num&gt;&lt;urls&gt;&lt;related-urls&gt;&lt;url&gt;https://www.ncbi.nlm.nih.gov/pubmed/22479713&lt;/url&gt;&lt;/related-urls&gt;&lt;/urls&gt;&lt;language&gt;eng&lt;/language&gt;&lt;/record&gt;&lt;/Cite&gt;&lt;/EndNote&gt;</w:instrText>
      </w:r>
      <w:r w:rsidR="00E10419">
        <w:fldChar w:fldCharType="separate"/>
      </w:r>
      <w:r w:rsidR="00913DE6">
        <w:rPr>
          <w:noProof/>
        </w:rPr>
        <w:t>(2008)</w:t>
      </w:r>
      <w:r w:rsidR="00E10419">
        <w:fldChar w:fldCharType="end"/>
      </w:r>
      <w:r w:rsidR="00E10419">
        <w:t xml:space="preserve">. </w:t>
      </w:r>
      <w:r w:rsidR="00CE0873">
        <w:t xml:space="preserve">A </w:t>
      </w:r>
      <w:r w:rsidR="00CE0873">
        <w:lastRenderedPageBreak/>
        <w:t xml:space="preserve">sum of scores </w:t>
      </w:r>
      <w:r w:rsidR="00380918">
        <w:t>from each</w:t>
      </w:r>
      <w:r w:rsidR="00CE0873">
        <w:t xml:space="preserve"> </w:t>
      </w:r>
      <w:r w:rsidR="0087556D">
        <w:t>quality category</w:t>
      </w:r>
      <w:r w:rsidR="00CE0873">
        <w:t xml:space="preserve"> was then computed to give an overall indication of the study’s quality. </w:t>
      </w:r>
    </w:p>
    <w:p w14:paraId="5E2C6DE9" w14:textId="6DCB79DE" w:rsidR="00B02B95" w:rsidRDefault="00B02B95" w:rsidP="00271AFA">
      <w:pPr>
        <w:ind w:firstLine="720"/>
        <w:rPr>
          <w:lang w:eastAsia="en-CA"/>
        </w:rPr>
      </w:pPr>
      <w:r>
        <w:rPr>
          <w:lang w:eastAsia="en-CA"/>
        </w:rPr>
        <w:t xml:space="preserve">Research design demonstrated the highest average score of 2.84 out of 3 for all the </w:t>
      </w:r>
      <w:r w:rsidR="00380918">
        <w:rPr>
          <w:lang w:eastAsia="en-CA"/>
        </w:rPr>
        <w:t>citations</w:t>
      </w:r>
      <w:r>
        <w:rPr>
          <w:lang w:eastAsia="en-CA"/>
        </w:rPr>
        <w:t xml:space="preserve"> included in this review. This result was closely followed by experimental groups which scored 2.04 out of 3. A combined score f</w:t>
      </w:r>
      <w:r w:rsidR="00386608">
        <w:rPr>
          <w:lang w:eastAsia="en-CA"/>
        </w:rPr>
        <w:t>or participants and sample size</w:t>
      </w:r>
      <w:r>
        <w:rPr>
          <w:lang w:eastAsia="en-CA"/>
        </w:rPr>
        <w:t xml:space="preserve"> of 4.71 out of 6 was also computed. In total papers scored 9.32 out of 12 based on our predefined quality assessment</w:t>
      </w:r>
      <w:r w:rsidR="002B0FAB">
        <w:rPr>
          <w:lang w:eastAsia="en-CA"/>
        </w:rPr>
        <w:t xml:space="preserve"> (Table 3)</w:t>
      </w:r>
      <w:r>
        <w:rPr>
          <w:lang w:eastAsia="en-CA"/>
        </w:rPr>
        <w:t>.</w:t>
      </w:r>
      <w:r w:rsidR="002B0FAB">
        <w:rPr>
          <w:lang w:eastAsia="en-CA"/>
        </w:rPr>
        <w:t xml:space="preserve"> </w:t>
      </w:r>
    </w:p>
    <w:p w14:paraId="36ED5B9B" w14:textId="6EF02D3E" w:rsidR="00B60867" w:rsidRPr="00B60867" w:rsidRDefault="00B02B95" w:rsidP="00B60867">
      <w:pPr>
        <w:pStyle w:val="Heading2"/>
      </w:pPr>
      <w:r>
        <w:t>Literature Review</w:t>
      </w:r>
    </w:p>
    <w:p w14:paraId="435B0F02" w14:textId="54C1ADC6" w:rsidR="00B34B83" w:rsidRDefault="000F1757" w:rsidP="006709F4">
      <w:pPr>
        <w:ind w:firstLine="720"/>
      </w:pPr>
      <w:r>
        <w:t xml:space="preserve">Several studies evaluated concordance in parent-child agreement from different perspectives. </w:t>
      </w:r>
      <w:r w:rsidR="00913DE6">
        <w:t xml:space="preserve">For example </w:t>
      </w:r>
      <w:proofErr w:type="spellStart"/>
      <w:r w:rsidR="00913DE6">
        <w:t>Bloodgood</w:t>
      </w:r>
      <w:proofErr w:type="spellEnd"/>
      <w:r w:rsidR="00913DE6">
        <w:t xml:space="preserve"> et al</w:t>
      </w:r>
      <w:r w:rsidR="00BB7F5A">
        <w:t xml:space="preserve"> </w:t>
      </w:r>
      <w:r w:rsidR="00913DE6">
        <w:fldChar w:fldCharType="begin">
          <w:fldData xml:space="preserve">PEVuZE5vdGU+PENpdGUgRXhjbHVkZUF1dGg9IjEiPjxBdXRob3I+Qmxvb2Rnb29kPC9BdXRob3I+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</w:fldData>
        </w:fldChar>
      </w:r>
      <w:r w:rsidR="00913DE6">
        <w:instrText xml:space="preserve"> ADDIN EN.CITE </w:instrText>
      </w:r>
      <w:r w:rsidR="00913DE6">
        <w:fldChar w:fldCharType="begin">
          <w:fldData xml:space="preserve">PEVuZE5vdGU+PENpdGUgRXhjbHVkZUF1dGg9IjEiPjxBdXRob3I+Qmxvb2Rnb29kPC9BdXRob3I+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</w:fldData>
        </w:fldChar>
      </w:r>
      <w:r w:rsidR="00913DE6">
        <w:instrText xml:space="preserve"> ADDIN EN.CITE.DATA </w:instrText>
      </w:r>
      <w:r w:rsidR="00913DE6">
        <w:fldChar w:fldCharType="end"/>
      </w:r>
      <w:r w:rsidR="00913DE6">
        <w:fldChar w:fldCharType="separate"/>
      </w:r>
      <w:r w:rsidR="00913DE6">
        <w:rPr>
          <w:noProof/>
        </w:rPr>
        <w:t>(2013)</w:t>
      </w:r>
      <w:r w:rsidR="00913DE6">
        <w:fldChar w:fldCharType="end"/>
      </w:r>
      <w:r w:rsidR="00913DE6">
        <w:t xml:space="preserve"> evaluated youth and parents knowledge about concussion. They found that approximately 20% of participants had not heard about concussion. Another curious finding from this study was that mothers, </w:t>
      </w:r>
      <w:r w:rsidR="00393017">
        <w:t>more so</w:t>
      </w:r>
      <w:r w:rsidR="00913DE6">
        <w:t xml:space="preserve"> than fathers, agreed that concussion was a critical issue. </w:t>
      </w:r>
      <w:r w:rsidR="00367876">
        <w:t>Mothers were also found to be better than fathers when it came to differentiating the true and false signs and symptoms of concussion</w:t>
      </w:r>
      <w:r w:rsidR="00BB7F5A">
        <w:t xml:space="preserve"> </w:t>
      </w:r>
      <w:r w:rsidR="00367876">
        <w:fldChar w:fldCharType="begin">
          <w:fldData xml:space="preserve">PEVuZE5vdGU+PENpdGU+PEF1dGhvcj5Db2dobGluPC9BdXRob3I+PFllYXI+MjAwOTwvWWVhcj48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</w:fldData>
        </w:fldChar>
      </w:r>
      <w:r w:rsidR="00367876">
        <w:instrText xml:space="preserve"> ADDIN EN.CITE </w:instrText>
      </w:r>
      <w:r w:rsidR="00367876">
        <w:fldChar w:fldCharType="begin">
          <w:fldData xml:space="preserve">PEVuZE5vdGU+PENpdGU+PEF1dGhvcj5Db2dobGluPC9BdXRob3I+PFllYXI+MjAwOTwvWWVhcj48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</w:fldData>
        </w:fldChar>
      </w:r>
      <w:r w:rsidR="00367876">
        <w:instrText xml:space="preserve"> ADDIN EN.CITE.DATA </w:instrText>
      </w:r>
      <w:r w:rsidR="00367876">
        <w:fldChar w:fldCharType="end"/>
      </w:r>
      <w:r w:rsidR="00367876">
        <w:fldChar w:fldCharType="separate"/>
      </w:r>
      <w:r w:rsidR="00367876">
        <w:rPr>
          <w:noProof/>
        </w:rPr>
        <w:t>(Coghlin, Myles, &amp; Howitt, 2009)</w:t>
      </w:r>
      <w:r w:rsidR="00367876">
        <w:fldChar w:fldCharType="end"/>
      </w:r>
      <w:r w:rsidR="00367876">
        <w:t xml:space="preserve">. </w:t>
      </w:r>
      <w:r w:rsidR="0060683E">
        <w:t>An extension to this study, in a much larger sample of 310 parents, was provided by Manning et al</w:t>
      </w:r>
      <w:r w:rsidR="00BB7F5A">
        <w:t xml:space="preserve"> </w:t>
      </w:r>
      <w:r w:rsidR="0060683E">
        <w:fldChar w:fldCharType="begin">
          <w:fldData xml:space="preserve">PEVuZE5vdGU+PENpdGUgRXhjbHVkZUF1dGg9IjEiPjxBdXRob3I+TWFubmluZ3M8L0F1dGhvcj48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</w:fldData>
        </w:fldChar>
      </w:r>
      <w:r w:rsidR="0060683E">
        <w:instrText xml:space="preserve"> ADDIN EN.CITE </w:instrText>
      </w:r>
      <w:r w:rsidR="0060683E">
        <w:fldChar w:fldCharType="begin">
          <w:fldData xml:space="preserve">PEVuZE5vdGU+PENpdGUgRXhjbHVkZUF1dGg9IjEiPjxBdXRob3I+TWFubmluZ3M8L0F1dGhvcj48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</w:fldData>
        </w:fldChar>
      </w:r>
      <w:r w:rsidR="0060683E">
        <w:instrText xml:space="preserve"> ADDIN EN.CITE.DATA </w:instrText>
      </w:r>
      <w:r w:rsidR="0060683E">
        <w:fldChar w:fldCharType="end"/>
      </w:r>
      <w:r w:rsidR="0060683E">
        <w:fldChar w:fldCharType="separate"/>
      </w:r>
      <w:r w:rsidR="0060683E">
        <w:rPr>
          <w:noProof/>
        </w:rPr>
        <w:t>(2014)</w:t>
      </w:r>
      <w:r w:rsidR="0060683E">
        <w:fldChar w:fldCharType="end"/>
      </w:r>
      <w:r w:rsidR="0060683E">
        <w:t xml:space="preserve"> who demonstrated that no parent was able to classify all symptoms listed as correctly related or not related to concussion. In their study they found that only 58% of parents had discussed the definition of concussion with </w:t>
      </w:r>
      <w:r w:rsidR="00380918">
        <w:t>someone</w:t>
      </w:r>
      <w:r w:rsidR="004D6936">
        <w:t xml:space="preserve"> and only 28.7% had ever received educational materials pertaining to concussions. The most missed symptoms by parents were increased irritability (40%) and sleeping difficulties (28%). These findings, were parents failed to report irritability and sleep disturbances</w:t>
      </w:r>
      <w:r w:rsidR="00BB7F5A">
        <w:t>,</w:t>
      </w:r>
      <w:r w:rsidR="004D6936">
        <w:t xml:space="preserve"> falls in line with </w:t>
      </w:r>
      <w:r w:rsidR="00C8355D">
        <w:t xml:space="preserve">findings from </w:t>
      </w:r>
      <w:proofErr w:type="spellStart"/>
      <w:r w:rsidR="00C8355D">
        <w:t>Doser</w:t>
      </w:r>
      <w:proofErr w:type="spellEnd"/>
      <w:r w:rsidR="00C8355D">
        <w:t xml:space="preserve"> et al </w:t>
      </w:r>
      <w:r w:rsidR="00C8355D">
        <w:fldChar w:fldCharType="begin">
          <w:fldData xml:space="preserve">PEVuZE5vdGU+PENpdGUgRXhjbHVkZUF1dGg9IjEiPjxBdXRob3I+RG9zZXI8L0F1dGhvcj48WWVh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</w:fldData>
        </w:fldChar>
      </w:r>
      <w:r w:rsidR="00C8355D">
        <w:instrText xml:space="preserve"> ADDIN EN.CITE </w:instrText>
      </w:r>
      <w:r w:rsidR="00C8355D">
        <w:fldChar w:fldCharType="begin">
          <w:fldData xml:space="preserve">PEVuZE5vdGU+PENpdGUgRXhjbHVkZUF1dGg9IjEiPjxBdXRob3I+RG9zZXI8L0F1dGhvcj48WWVh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</w:fldData>
        </w:fldChar>
      </w:r>
      <w:r w:rsidR="00C8355D">
        <w:instrText xml:space="preserve"> ADDIN EN.CITE.DATA </w:instrText>
      </w:r>
      <w:r w:rsidR="00C8355D">
        <w:fldChar w:fldCharType="end"/>
      </w:r>
      <w:r w:rsidR="00C8355D">
        <w:fldChar w:fldCharType="separate"/>
      </w:r>
      <w:r w:rsidR="00C8355D">
        <w:rPr>
          <w:noProof/>
        </w:rPr>
        <w:t>(2015)</w:t>
      </w:r>
      <w:r w:rsidR="00C8355D">
        <w:fldChar w:fldCharType="end"/>
      </w:r>
      <w:r w:rsidR="00C8355D">
        <w:t xml:space="preserve"> </w:t>
      </w:r>
      <w:r w:rsidR="00271AFA">
        <w:t>who showed that parent-child intraclass correlation</w:t>
      </w:r>
      <w:r w:rsidR="00C8355D">
        <w:t xml:space="preserve"> was poorest for cognitive domains (which include sleep). In contrast to this finding, the study reported excellent levels of agreement when it came to overt areas (</w:t>
      </w:r>
      <w:proofErr w:type="spellStart"/>
      <w:r w:rsidR="00C8355D">
        <w:t>e.g</w:t>
      </w:r>
      <w:proofErr w:type="spellEnd"/>
      <w:r w:rsidR="00C8355D">
        <w:t xml:space="preserve"> s</w:t>
      </w:r>
      <w:r w:rsidR="00C8355D" w:rsidRPr="00C8355D">
        <w:t>omatic complaints, a</w:t>
      </w:r>
      <w:r w:rsidR="00C8355D">
        <w:t>ggressive and intrusive behavio</w:t>
      </w:r>
      <w:r w:rsidR="00C8355D" w:rsidRPr="00C8355D">
        <w:t>rs).</w:t>
      </w:r>
      <w:r w:rsidR="00C8355D">
        <w:t xml:space="preserve"> </w:t>
      </w:r>
      <w:r w:rsidR="00271AFA" w:rsidRPr="0020361C">
        <w:rPr>
          <w:lang w:eastAsia="en-CA"/>
        </w:rPr>
        <w:t xml:space="preserve">The majority of papers used an intraclass correlation (ICC) to report the level of agreement. For the purpose of </w:t>
      </w:r>
      <w:r w:rsidR="00271AFA" w:rsidRPr="0020361C">
        <w:rPr>
          <w:lang w:eastAsia="en-CA"/>
        </w:rPr>
        <w:lastRenderedPageBreak/>
        <w:t>this review</w:t>
      </w:r>
      <w:r w:rsidR="00271AFA">
        <w:rPr>
          <w:lang w:eastAsia="en-CA"/>
        </w:rPr>
        <w:t>,</w:t>
      </w:r>
      <w:r w:rsidR="00271AFA" w:rsidRPr="0020361C">
        <w:rPr>
          <w:lang w:eastAsia="en-CA"/>
        </w:rPr>
        <w:t xml:space="preserve"> level of clinical significance was evaluated using the guidelines suggested b</w:t>
      </w:r>
      <w:r w:rsidR="00271AFA">
        <w:rPr>
          <w:lang w:eastAsia="en-CA"/>
        </w:rPr>
        <w:t xml:space="preserve">y </w:t>
      </w:r>
      <w:proofErr w:type="spellStart"/>
      <w:r w:rsidR="00271AFA">
        <w:rPr>
          <w:lang w:eastAsia="en-CA"/>
        </w:rPr>
        <w:t>Cicchetti</w:t>
      </w:r>
      <w:proofErr w:type="spellEnd"/>
      <w:r w:rsidR="00271AFA">
        <w:rPr>
          <w:lang w:eastAsia="en-CA"/>
        </w:rPr>
        <w:t xml:space="preserve"> </w:t>
      </w:r>
      <w:r w:rsidR="00271AFA">
        <w:rPr>
          <w:lang w:eastAsia="en-CA"/>
        </w:rPr>
        <w:fldChar w:fldCharType="begin"/>
      </w:r>
      <w:r w:rsidR="00271AFA">
        <w:rPr>
          <w:lang w:eastAsia="en-CA"/>
        </w:rPr>
        <w:instrText xml:space="preserve"> ADDIN EN.CITE &lt;EndNote&gt;&lt;Cite ExcludeAuth="1"&gt;&lt;Author&gt;Cicchetti&lt;/Author&gt;&lt;Year&gt;2001&lt;/Year&gt;&lt;RecNum&gt;448&lt;/RecNum&gt;&lt;DisplayText&gt;(2001)&lt;/DisplayText&gt;&lt;record&gt;&lt;rec-number&gt;448&lt;/rec-number&gt;&lt;foreign-keys&gt;&lt;key app="EN" db-id="f9v5wfxs65xx06e5pvep9dt9tfv2ftfwprz2" timestamp="1481221056"&gt;448&lt;/key&gt;&lt;/foreign-keys&gt;&lt;ref-type name="Journal Article"&gt;17&lt;/ref-type&gt;&lt;contributors&gt;&lt;authors&gt;&lt;author&gt;Cicchetti, D. V.&lt;/author&gt;&lt;/authors&gt;&lt;/contributors&gt;&lt;auth-address&gt;Yale University Child Study Center Home Office, North Branford, CT, USA. dom.cicchetti@yale.uni&lt;/auth-address&gt;&lt;titles&gt;&lt;title&gt;The precision of reliability and validity estimates re-visited: distinguishing between clinical and statistical significance of sample size requirements&lt;/title&gt;&lt;secondary-title&gt;J Clin Exp Neuropsychol&lt;/secondary-title&gt;&lt;/titles&gt;&lt;periodical&gt;&lt;full-title&gt;J Clin Exp Neuropsychol&lt;/full-title&gt;&lt;/periodical&gt;&lt;pages&gt;695-700&lt;/pages&gt;&lt;volume&gt;23&lt;/volume&gt;&lt;number&gt;5&lt;/number&gt;&lt;keywords&gt;&lt;keyword&gt;Data Interpretation, Statistical&lt;/keyword&gt;&lt;keyword&gt;Humans&lt;/keyword&gt;&lt;keyword&gt;Reproducibility of Results&lt;/keyword&gt;&lt;keyword&gt;Research Design/*standards&lt;/keyword&gt;&lt;keyword&gt;Sample Size&lt;/keyword&gt;&lt;/keywords&gt;&lt;dates&gt;&lt;year&gt;2001&lt;/year&gt;&lt;pub-dates&gt;&lt;date&gt;Oct&lt;/date&gt;&lt;/pub-dates&gt;&lt;/dates&gt;&lt;isbn&gt;1380-3395 (Print)&amp;#xD;1380-3395 (Linking)&lt;/isbn&gt;&lt;accession-num&gt;11778646&lt;/accession-num&gt;&lt;urls&gt;&lt;related-urls&gt;&lt;url&gt;https://www.ncbi.nlm.nih.gov/pubmed/11778646&lt;/url&gt;&lt;/related-urls&gt;&lt;/urls&gt;&lt;electronic-resource-num&gt;10.1076/jcen.23.5.695.1249&lt;/electronic-resource-num&gt;&lt;/record&gt;&lt;/Cite&gt;&lt;/EndNote&gt;</w:instrText>
      </w:r>
      <w:r w:rsidR="00271AFA">
        <w:rPr>
          <w:lang w:eastAsia="en-CA"/>
        </w:rPr>
        <w:fldChar w:fldCharType="separate"/>
      </w:r>
      <w:r w:rsidR="00271AFA">
        <w:rPr>
          <w:noProof/>
          <w:lang w:eastAsia="en-CA"/>
        </w:rPr>
        <w:t>(2001)</w:t>
      </w:r>
      <w:r w:rsidR="00271AFA">
        <w:rPr>
          <w:lang w:eastAsia="en-CA"/>
        </w:rPr>
        <w:fldChar w:fldCharType="end"/>
      </w:r>
      <w:r w:rsidR="00271AFA">
        <w:rPr>
          <w:lang w:eastAsia="en-CA"/>
        </w:rPr>
        <w:t xml:space="preserve"> </w:t>
      </w:r>
      <w:r w:rsidR="00271AFA" w:rsidRPr="0020361C">
        <w:rPr>
          <w:lang w:eastAsia="en-CA"/>
        </w:rPr>
        <w:t>shown in Table 3.</w:t>
      </w:r>
    </w:p>
    <w:p w14:paraId="4F9C2F1E" w14:textId="4041427E" w:rsidR="00C77B39" w:rsidRDefault="00C8355D" w:rsidP="006709F4">
      <w:pPr>
        <w:ind w:firstLine="720"/>
      </w:pPr>
      <w:r>
        <w:t xml:space="preserve">A prospective cross-sectional study by </w:t>
      </w:r>
      <w:proofErr w:type="spellStart"/>
      <w:r>
        <w:t>Cusick</w:t>
      </w:r>
      <w:proofErr w:type="spellEnd"/>
      <w:r>
        <w:t xml:space="preserve"> et al</w:t>
      </w:r>
      <w:r w:rsidR="00BB7F5A">
        <w:t xml:space="preserve"> </w:t>
      </w:r>
      <w:r>
        <w:fldChar w:fldCharType="begin"/>
      </w:r>
      <w:r>
        <w:instrText xml:space="preserve"> ADDIN EN.CITE &lt;EndNote&gt;&lt;Cite ExcludeAuth="1"&gt;&lt;Author&gt;Cusick&lt;/Author&gt;&lt;Year&gt;2000&lt;/Year&gt;&lt;RecNum&gt;52&lt;/RecNum&gt;&lt;DisplayText&gt;(2000)&lt;/DisplayText&gt;&lt;record&gt;&lt;rec-number&gt;52&lt;/rec-number&gt;&lt;foreign-keys&gt;&lt;key app="EN" db-id="f9v5wfxs65xx06e5pvep9dt9tfv2ftfwprz2" timestamp="1480884042"&gt;52&lt;/key&gt;&lt;/foreign-keys&gt;&lt;ref-type name="Journal Article"&gt;17&lt;/ref-type&gt;&lt;contributors&gt;&lt;authors&gt;&lt;author&gt;Cusick, Christopher P.&lt;/author&gt;&lt;author&gt;Gerhart, Kenneth A.&lt;/author&gt;&lt;author&gt;Mellick, David C.&lt;/author&gt;&lt;/authors&gt;&lt;/contributors&gt;&lt;titles&gt;&lt;title&gt;Participant-Proxy Reliability in Traumatic Brain Injury Outcome Research&lt;/title&gt;&lt;secondary-title&gt;Journal of Head Trauma Rehabilitation&lt;/secondary-title&gt;&lt;/titles&gt;&lt;periodical&gt;&lt;full-title&gt;Journal of Head Trauma Rehabilitation&lt;/full-title&gt;&lt;/periodical&gt;&lt;pages&gt;739-749&lt;/pages&gt;&lt;volume&gt;15&lt;/volume&gt;&lt;number&gt;1&lt;/number&gt;&lt;keywords&gt;&lt;keyword&gt;*BRAIN injury patients&lt;/keyword&gt;&lt;keyword&gt;*COGNITION disorders&lt;/keyword&gt;&lt;/keywords&gt;&lt;dates&gt;&lt;year&gt;2000&lt;/year&gt;&lt;/dates&gt;&lt;isbn&gt;08859701&lt;/isbn&gt;&lt;accession-num&gt;6799743&lt;/accession-num&gt;&lt;urls&gt;&lt;related-urls&gt;&lt;url&gt;http://proxy.lib.umich.edu/login?url=http://search.ebscohost.com/login.aspx?direct=true&amp;amp;db=sph&amp;amp;AN=6799743&amp;amp;site=ehost-live&amp;amp;scope=site&lt;/url&gt;&lt;url&gt;http://ovidsp.tx.ovid.com/ovftpdfs/FPDDNCOBFBHDKH00/fs046/ovft/live/gv023/00001199/00001199-200002000-00012.pdf&lt;/url&gt;&lt;/related-urls&gt;&lt;/urls&gt;&lt;remote-database-name&gt;sph&lt;/remote-database-name&gt;&lt;remote-database-provider&gt;EBSCOhost&lt;/remote-database-provider&gt;&lt;/record&gt;&lt;/Cite&gt;&lt;/EndNote&gt;</w:instrText>
      </w:r>
      <w:r>
        <w:fldChar w:fldCharType="separate"/>
      </w:r>
      <w:r>
        <w:rPr>
          <w:noProof/>
        </w:rPr>
        <w:t>(2000)</w:t>
      </w:r>
      <w:r>
        <w:fldChar w:fldCharType="end"/>
      </w:r>
      <w:r>
        <w:t xml:space="preserve"> queried 204 participants with moderate to severe traumatic brain injuries (TBI) and their self-selected proxies six months to five years post-injury. Despite the long delay between injury and measurement, they still found that 87% of items had high intraclass correl</w:t>
      </w:r>
      <w:r w:rsidR="00631AFB">
        <w:t>ations. Strongest participant-proxy agreements were found for questions which assessed concrete rather than cognitive information. The study also found poor agreement on questions regarding money management capacity and out-of-home activities.</w:t>
      </w:r>
      <w:r>
        <w:t xml:space="preserve"> </w:t>
      </w:r>
    </w:p>
    <w:p w14:paraId="41A2C211" w14:textId="7A75EB34" w:rsidR="004D6936" w:rsidRDefault="00AA36E9" w:rsidP="00C912BB">
      <w:pPr>
        <w:ind w:firstLine="720"/>
        <w:jc w:val="both"/>
      </w:pPr>
      <w:proofErr w:type="spellStart"/>
      <w:r>
        <w:t>Rowhani-Rahbar’s</w:t>
      </w:r>
      <w:proofErr w:type="spellEnd"/>
      <w:r>
        <w:t xml:space="preserve"> </w:t>
      </w:r>
      <w:r>
        <w:fldChar w:fldCharType="begin"/>
      </w:r>
      <w:r>
        <w:instrText xml:space="preserve"> ADDIN EN.CITE &lt;EndNote&gt;&lt;Cite ExcludeAuth="1"&gt;&lt;Author&gt;Rowhani-Rahbar&lt;/Author&gt;&lt;Year&gt;2016&lt;/Year&gt;&lt;RecNum&gt;68&lt;/RecNum&gt;&lt;DisplayText&gt;(2016)&lt;/DisplayText&gt;&lt;record&gt;&lt;rec-number&gt;68&lt;/rec-number&gt;&lt;foreign-keys&gt;&lt;key app="EN" db-id="f9v5wfxs65xx06e5pvep9dt9tfv2ftfwprz2" timestamp="1480884793"&gt;68&lt;/key&gt;&lt;/foreign-keys&gt;&lt;ref-type name="Journal Article"&gt;17&lt;/ref-type&gt;&lt;contributors&gt;&lt;authors&gt;&lt;author&gt;Rowhani-Rahbar, A.&lt;/author&gt;&lt;author&gt;Chrisman, S. P.&lt;/author&gt;&lt;author&gt;Drescher, S.&lt;/author&gt;&lt;author&gt;Schiff, M. A.&lt;/author&gt;&lt;author&gt;Rivara, F. P.&lt;/author&gt;&lt;/authors&gt;&lt;/contributors&gt;&lt;auth-address&gt;1 Department of Epidemiology, University of Washington , Seattle, Washington.&amp;#xD;2 Department of Pediatrics, University of Washington , Seattle, Washington.&amp;#xD;3 Seattle Children&amp;apos;s Research Institute , Seattle, Washington.&amp;#xD;4 Harborview Injury Prevention &amp;amp; Research Center, University of Washington , Seattle, Washington.&lt;/auth-address&gt;&lt;titles&gt;&lt;title&gt;Agreement between High School Athletes and Their Parents on Reporting Athletic Events and Concussion Symptoms&lt;/title&gt;&lt;secondary-title&gt;Journal of Neurotrauma&lt;/secondary-title&gt;&lt;alt-title&gt;Journal of neurotrauma&lt;/alt-title&gt;&lt;/titles&gt;&lt;periodical&gt;&lt;full-title&gt;Journal of Neurotrauma&lt;/full-title&gt;&lt;/periodical&gt;&lt;alt-periodical&gt;&lt;full-title&gt;Journal of Neurotrauma&lt;/full-title&gt;&lt;/alt-periodical&gt;&lt;pages&gt;784-91&lt;/pages&gt;&lt;volume&gt;33&lt;/volume&gt;&lt;number&gt;8&lt;/number&gt;&lt;edition&gt;2015/09/29&lt;/edition&gt;&lt;keywords&gt;&lt;keyword&gt;adolescent&lt;/keyword&gt;&lt;keyword&gt;brain concussion&lt;/keyword&gt;&lt;keyword&gt;epidemiology&lt;/keyword&gt;&lt;keyword&gt;football&lt;/keyword&gt;&lt;keyword&gt;soccer&lt;/keyword&gt;&lt;/keywords&gt;&lt;dates&gt;&lt;year&gt;2016&lt;/year&gt;&lt;pub-dates&gt;&lt;date&gt;Apr 15&lt;/date&gt;&lt;/pub-dates&gt;&lt;/dates&gt;&lt;isbn&gt;0897-7151&lt;/isbn&gt;&lt;accession-num&gt;26414288&lt;/accession-num&gt;&lt;urls&gt;&lt;related-urls&gt;&lt;url&gt;http://online.liebertpub.com/doi/pdfplus/10.1089/neu.2015.4100&lt;/url&gt;&lt;/related-urls&gt;&lt;/urls&gt;&lt;electronic-resource-num&gt;10.1089/neu.2015.4100&lt;/electronic-resource-num&gt;&lt;remote-database-provider&gt;NLM&lt;/remote-database-provider&gt;&lt;language&gt;eng&lt;/language&gt;&lt;/record&gt;&lt;/Cite&gt;&lt;/EndNote&gt;</w:instrText>
      </w:r>
      <w:r>
        <w:fldChar w:fldCharType="separate"/>
      </w:r>
      <w:r>
        <w:rPr>
          <w:noProof/>
        </w:rPr>
        <w:t>(2016)</w:t>
      </w:r>
      <w:r>
        <w:fldChar w:fldCharType="end"/>
      </w:r>
      <w:r w:rsidR="00ED63C2">
        <w:t xml:space="preserve"> study</w:t>
      </w:r>
      <w:r>
        <w:t xml:space="preserve"> evaluated differences in parent reporting based on the gender of the child athlete</w:t>
      </w:r>
      <w:r w:rsidR="00BB7F5A">
        <w:t xml:space="preserve"> and found no significant difference in agreement level. </w:t>
      </w:r>
      <w:r>
        <w:t xml:space="preserve">Their study included </w:t>
      </w:r>
      <w:r w:rsidR="00C97AE5">
        <w:t>1924 youth from boys’ high school football and 1248 youth from girls’ soccer. Due to the large sample size in the study they were able to evaluate the effect of time on the strength of concordance between youth and parent reports. T</w:t>
      </w:r>
      <w:r w:rsidR="006C698C">
        <w:t xml:space="preserve">hey found a </w:t>
      </w:r>
      <w:r w:rsidR="00BB7F5A">
        <w:t xml:space="preserve">20% decrease in the </w:t>
      </w:r>
      <w:proofErr w:type="spellStart"/>
      <w:r w:rsidR="006C698C">
        <w:t>the</w:t>
      </w:r>
      <w:proofErr w:type="spellEnd"/>
      <w:r w:rsidR="006C698C">
        <w:t xml:space="preserve"> concordance of reports with agreement levels decreasing </w:t>
      </w:r>
      <w:r w:rsidR="00C97AE5">
        <w:t xml:space="preserve">if information was gathered later than one-week post-injury. These findings were confirmed in an earlier study by </w:t>
      </w:r>
      <w:proofErr w:type="spellStart"/>
      <w:r w:rsidR="00C97AE5">
        <w:t>Silberg</w:t>
      </w:r>
      <w:proofErr w:type="spellEnd"/>
      <w:r w:rsidR="00C97AE5">
        <w:t xml:space="preserve"> and colleagues </w:t>
      </w:r>
      <w:r w:rsidR="00C97AE5">
        <w:fldChar w:fldCharType="begin">
          <w:fldData xml:space="preserve">PEVuZE5vdGU+PENpdGUgRXhjbHVkZUF1dGg9IjEiPjxBdXRob3I+U2lsYmVyZzwvQXV0aG9yPjxZ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</w:fldData>
        </w:fldChar>
      </w:r>
      <w:r w:rsidR="00C97AE5">
        <w:instrText xml:space="preserve"> ADDIN EN.CITE </w:instrText>
      </w:r>
      <w:r w:rsidR="00C97AE5">
        <w:fldChar w:fldCharType="begin">
          <w:fldData xml:space="preserve">PEVuZE5vdGU+PENpdGUgRXhjbHVkZUF1dGg9IjEiPjxBdXRob3I+U2lsYmVyZzwvQXV0aG9yPjxZ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</w:fldData>
        </w:fldChar>
      </w:r>
      <w:r w:rsidR="00C97AE5">
        <w:instrText xml:space="preserve"> ADDIN EN.CITE.DATA </w:instrText>
      </w:r>
      <w:r w:rsidR="00C97AE5">
        <w:fldChar w:fldCharType="end"/>
      </w:r>
      <w:r w:rsidR="00C97AE5">
        <w:fldChar w:fldCharType="separate"/>
      </w:r>
      <w:r w:rsidR="00C97AE5">
        <w:rPr>
          <w:noProof/>
        </w:rPr>
        <w:t>(2015)</w:t>
      </w:r>
      <w:r w:rsidR="00C97AE5">
        <w:fldChar w:fldCharType="end"/>
      </w:r>
      <w:r w:rsidR="00C97AE5">
        <w:t xml:space="preserve">, however they also reported that </w:t>
      </w:r>
      <w:r w:rsidR="0089049A">
        <w:t>this</w:t>
      </w:r>
      <w:r w:rsidR="00C97AE5">
        <w:t xml:space="preserve"> relationship between the strength of concordance</w:t>
      </w:r>
      <w:r w:rsidR="0089049A">
        <w:t xml:space="preserve"> and time</w:t>
      </w:r>
      <w:r w:rsidR="00C97AE5">
        <w:t xml:space="preserve"> was not present when teachers were used as the proxy. </w:t>
      </w:r>
      <w:r w:rsidR="00B60867">
        <w:t xml:space="preserve">In another study </w:t>
      </w:r>
      <w:r w:rsidR="00B60867">
        <w:fldChar w:fldCharType="begin">
          <w:fldData xml:space="preserve">PEVuZE5vdGU+PENpdGU+PEF1dGhvcj5UaGFsZXI8L0F1dGhvcj48WWVhcj4yMDEyPC9ZZWFyPjxS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</w:fldData>
        </w:fldChar>
      </w:r>
      <w:r w:rsidR="00B60867">
        <w:instrText xml:space="preserve"> ADDIN EN.CITE </w:instrText>
      </w:r>
      <w:r w:rsidR="00B60867">
        <w:fldChar w:fldCharType="begin">
          <w:fldData xml:space="preserve">PEVuZE5vdGU+PENpdGU+PEF1dGhvcj5UaGFsZXI8L0F1dGhvcj48WWVhcj4yMDEyPC9ZZWFyPjxS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</w:fldData>
        </w:fldChar>
      </w:r>
      <w:r w:rsidR="00B60867">
        <w:instrText xml:space="preserve"> ADDIN EN.CITE.DATA </w:instrText>
      </w:r>
      <w:r w:rsidR="00B60867">
        <w:fldChar w:fldCharType="end"/>
      </w:r>
      <w:r w:rsidR="00B60867">
        <w:fldChar w:fldCharType="separate"/>
      </w:r>
      <w:r w:rsidR="00B60867">
        <w:rPr>
          <w:noProof/>
        </w:rPr>
        <w:t>(Thaler, Mayfield, Reynolds, Hadland, &amp; Allen, 2012)</w:t>
      </w:r>
      <w:r w:rsidR="00B60867">
        <w:fldChar w:fldCharType="end"/>
      </w:r>
      <w:r w:rsidR="00B60867">
        <w:t xml:space="preserve"> teachers were found to be particularly sensitive to externalizing problems when compared to the child’s parents.</w:t>
      </w:r>
    </w:p>
    <w:p w14:paraId="3A2C7D00" w14:textId="3420E9EA" w:rsidR="00C118BB" w:rsidRDefault="00C118BB" w:rsidP="00C118BB">
      <w:pPr>
        <w:pStyle w:val="Heading3"/>
      </w:pPr>
      <w:r>
        <w:t>Quality of Life (</w:t>
      </w:r>
      <w:proofErr w:type="spellStart"/>
      <w:r>
        <w:t>QoL</w:t>
      </w:r>
      <w:proofErr w:type="spellEnd"/>
      <w:r>
        <w:t>)</w:t>
      </w:r>
    </w:p>
    <w:p w14:paraId="0F58B81E" w14:textId="242CD759" w:rsidR="00913DE6" w:rsidRDefault="00C118BB" w:rsidP="006709F4">
      <w:pPr>
        <w:ind w:firstLine="720"/>
      </w:pPr>
      <w:r>
        <w:t xml:space="preserve">Several studies examined aspects specifically pertaining to quality of life and </w:t>
      </w:r>
      <w:r w:rsidR="00380918">
        <w:t xml:space="preserve">the level of </w:t>
      </w:r>
      <w:r>
        <w:t xml:space="preserve">agreement between researchers was limited in comparison to </w:t>
      </w:r>
      <w:r w:rsidR="0089049A">
        <w:t>the citations</w:t>
      </w:r>
      <w:r>
        <w:t xml:space="preserve"> shown above. For example, </w:t>
      </w:r>
      <w:r w:rsidR="005675A5">
        <w:t>Green et al</w:t>
      </w:r>
      <w:r w:rsidR="00380918">
        <w:t xml:space="preserve"> </w:t>
      </w:r>
      <w:r w:rsidR="005675A5">
        <w:fldChar w:fldCharType="begin">
          <w:fldData xml:space="preserve">PEVuZE5vdGU+PENpdGUgRXhjbHVkZUF1dGg9IjEiPjxBdXRob3I+R3JlZW48L0F1dGhvcj48WWVh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</w:fldData>
        </w:fldChar>
      </w:r>
      <w:r w:rsidR="005675A5">
        <w:instrText xml:space="preserve"> ADDIN EN.CITE </w:instrText>
      </w:r>
      <w:r w:rsidR="005675A5">
        <w:fldChar w:fldCharType="begin">
          <w:fldData xml:space="preserve">PEVuZE5vdGU+PENpdGUgRXhjbHVkZUF1dGg9IjEiPjxBdXRob3I+R3JlZW48L0F1dGhvcj48WWVh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</w:fldData>
        </w:fldChar>
      </w:r>
      <w:r w:rsidR="005675A5">
        <w:instrText xml:space="preserve"> ADDIN EN.CITE.DATA </w:instrText>
      </w:r>
      <w:r w:rsidR="005675A5">
        <w:fldChar w:fldCharType="end"/>
      </w:r>
      <w:r w:rsidR="005675A5">
        <w:fldChar w:fldCharType="separate"/>
      </w:r>
      <w:r w:rsidR="005675A5">
        <w:rPr>
          <w:noProof/>
        </w:rPr>
        <w:t>(2012)</w:t>
      </w:r>
      <w:r w:rsidR="005675A5">
        <w:fldChar w:fldCharType="end"/>
      </w:r>
      <w:r w:rsidR="005675A5">
        <w:t xml:space="preserve"> reported a fairly poor agreement on long-term quality of life of 0.51. </w:t>
      </w:r>
      <w:proofErr w:type="spellStart"/>
      <w:r w:rsidR="005675A5">
        <w:lastRenderedPageBreak/>
        <w:t>Bullinger</w:t>
      </w:r>
      <w:proofErr w:type="spellEnd"/>
      <w:r w:rsidR="005675A5">
        <w:t xml:space="preserve"> et al</w:t>
      </w:r>
      <w:r w:rsidR="00380918">
        <w:t xml:space="preserve"> </w:t>
      </w:r>
      <w:r w:rsidR="005675A5">
        <w:fldChar w:fldCharType="begin">
          <w:fldData xml:space="preserve">PEVuZE5vdGU+PENpdGUgRXhjbHVkZUF1dGg9IjEiPjxBdXRob3I+QnVsbGluZ2VyPC9BdXRob3I+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</w:fldData>
        </w:fldChar>
      </w:r>
      <w:r w:rsidR="005675A5">
        <w:instrText xml:space="preserve"> ADDIN EN.CITE </w:instrText>
      </w:r>
      <w:r w:rsidR="005675A5">
        <w:fldChar w:fldCharType="begin">
          <w:fldData xml:space="preserve">PEVuZE5vdGU+PENpdGUgRXhjbHVkZUF1dGg9IjEiPjxBdXRob3I+QnVsbGluZ2VyPC9BdXRob3I+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</w:fldData>
        </w:fldChar>
      </w:r>
      <w:r w:rsidR="005675A5">
        <w:instrText xml:space="preserve"> ADDIN EN.CITE.DATA </w:instrText>
      </w:r>
      <w:r w:rsidR="005675A5">
        <w:fldChar w:fldCharType="end"/>
      </w:r>
      <w:r w:rsidR="005675A5">
        <w:fldChar w:fldCharType="separate"/>
      </w:r>
      <w:r w:rsidR="005675A5">
        <w:rPr>
          <w:noProof/>
        </w:rPr>
        <w:t>(2002)</w:t>
      </w:r>
      <w:r w:rsidR="005675A5">
        <w:fldChar w:fldCharType="end"/>
      </w:r>
      <w:r w:rsidR="005675A5">
        <w:t xml:space="preserve"> made a similar conclusion </w:t>
      </w:r>
      <w:r w:rsidR="000F1757">
        <w:t>coming to the conclusion</w:t>
      </w:r>
      <w:r w:rsidR="005675A5">
        <w:t xml:space="preserve"> that family reports should not be used as a proxy of the patients quality of life but rather as an additional source of information, particularly in the acute phase of injury.</w:t>
      </w:r>
      <w:r w:rsidR="00717B9F">
        <w:t xml:space="preserve"> Dawson</w:t>
      </w:r>
      <w:r w:rsidR="0089049A">
        <w:t xml:space="preserve">’s </w:t>
      </w:r>
      <w:r w:rsidR="00717B9F">
        <w:fldChar w:fldCharType="begin">
          <w:fldData xml:space="preserve">PEVuZE5vdGU+PENpdGUgRXhjbHVkZUF1dGg9IjEiPjxBdXRob3I+RGF3c29uPC9BdXRob3I+PFll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=
</w:fldData>
        </w:fldChar>
      </w:r>
      <w:r w:rsidR="00717B9F">
        <w:instrText xml:space="preserve"> ADDIN EN.CITE </w:instrText>
      </w:r>
      <w:r w:rsidR="00717B9F">
        <w:fldChar w:fldCharType="begin">
          <w:fldData xml:space="preserve">PEVuZE5vdGU+PENpdGUgRXhjbHVkZUF1dGg9IjEiPjxBdXRob3I+RGF3c29uPC9BdXRob3I+PFll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=
</w:fldData>
        </w:fldChar>
      </w:r>
      <w:r w:rsidR="00717B9F">
        <w:instrText xml:space="preserve"> ADDIN EN.CITE.DATA </w:instrText>
      </w:r>
      <w:r w:rsidR="00717B9F">
        <w:fldChar w:fldCharType="end"/>
      </w:r>
      <w:r w:rsidR="00717B9F">
        <w:fldChar w:fldCharType="separate"/>
      </w:r>
      <w:r w:rsidR="00717B9F">
        <w:rPr>
          <w:noProof/>
        </w:rPr>
        <w:t>(2005)</w:t>
      </w:r>
      <w:r w:rsidR="00717B9F">
        <w:fldChar w:fldCharType="end"/>
      </w:r>
      <w:r w:rsidR="00717B9F">
        <w:t xml:space="preserve"> results in adults using a different measure, the Katz Adjustment Scale, </w:t>
      </w:r>
      <w:r w:rsidR="0089049A">
        <w:t xml:space="preserve">paralleled data in children </w:t>
      </w:r>
      <w:r w:rsidR="00717B9F">
        <w:t>when he concluded that proxy data were acceptable but clinicians should use input from both the patient and their proxies when evaluating outcomes.</w:t>
      </w:r>
      <w:r w:rsidR="00DA01DA">
        <w:t xml:space="preserve"> Pieper and </w:t>
      </w:r>
      <w:proofErr w:type="spellStart"/>
      <w:r w:rsidR="00DA01DA">
        <w:t>Garvan’s</w:t>
      </w:r>
      <w:proofErr w:type="spellEnd"/>
      <w:r w:rsidR="00380918">
        <w:t xml:space="preserve"> </w:t>
      </w:r>
      <w:r w:rsidR="0089049A">
        <w:fldChar w:fldCharType="begin"/>
      </w:r>
      <w:r w:rsidR="0089049A">
        <w:instrText xml:space="preserve"> ADDIN EN.CITE &lt;EndNote&gt;&lt;Cite ExcludeAuth="1"&gt;&lt;Author&gt;Pieper&lt;/Author&gt;&lt;Year&gt;2015&lt;/Year&gt;&lt;RecNum&gt;2&lt;/RecNum&gt;&lt;DisplayText&gt;(2015)&lt;/DisplayText&gt;&lt;record&gt;&lt;rec-number&gt;2&lt;/rec-number&gt;&lt;foreign-keys&gt;&lt;key app="EN" db-id="f9v5wfxs65xx06e5pvep9dt9tfv2ftfwprz2" timestamp="1480884041"&gt;2&lt;/key&gt;&lt;/foreign-keys&gt;&lt;ref-type name="Journal Article"&gt;17&lt;/ref-type&gt;&lt;contributors&gt;&lt;authors&gt;&lt;author&gt;Pieper, Pam&lt;/author&gt;&lt;author&gt;Garvan, Cynthia&lt;/author&gt;&lt;/authors&gt;&lt;/contributors&gt;&lt;titles&gt;&lt;title&gt;Concordance of Child and Parent Reports of Health-Related Quality of Life in Children With Mild Traumatic Brain or Non-Brain Injuries and in Uninjured Children: Longitudinal Evaluation&lt;/title&gt;&lt;secondary-title&gt;Journal of Pediatric Healthcare&lt;/secondary-title&gt;&lt;/titles&gt;&lt;periodical&gt;&lt;full-title&gt;Journal of Pediatric Healthcare&lt;/full-title&gt;&lt;/periodical&gt;&lt;pages&gt;343-351&lt;/pages&gt;&lt;volume&gt;29&lt;/volume&gt;&lt;number&gt;4&lt;/number&gt;&lt;dates&gt;&lt;year&gt;2015&lt;/year&gt;&lt;/dates&gt;&lt;pub-location&gt;New York, New York&lt;/pub-location&gt;&lt;publisher&gt;Elsevier Science&lt;/publisher&gt;&lt;isbn&gt;0891-5245&lt;/isbn&gt;&lt;accession-num&gt;103425844. Language: English. Entry Date: In Process. Revision Date: 20150626. Publication Type: Article. Journal Subset: Core Nursing&lt;/accession-num&gt;&lt;urls&gt;&lt;related-urls&gt;&lt;url&gt;http://proxy.lib.umich.edu/login?url=http://search.ebscohost.com/login.aspx?direct=true&amp;amp;db=ccm&amp;amp;AN=103425844&amp;amp;site=ehost-live&amp;amp;scope=site&lt;/url&gt;&lt;url&gt;http://ac.els-cdn.com/S0891524515000486/1-s2.0-S0891524515000486-main.pdf?_tid=3d5ab566-ba63-11e6-8f93-00000aacb35f&amp;amp;acdnat=1480884787_3d305ebc3419edae3d1bbcd7a0d66d18&lt;/url&gt;&lt;/related-urls&gt;&lt;/urls&gt;&lt;electronic-resource-num&gt;10.1016/j.pedhc.2015.01.008&lt;/electronic-resource-num&gt;&lt;remote-database-name&gt;ccm&lt;/remote-database-name&gt;&lt;remote-database-provider&gt;EBSCOhost&lt;/remote-database-provider&gt;&lt;/record&gt;&lt;/Cite&gt;&lt;/EndNote&gt;</w:instrText>
      </w:r>
      <w:r w:rsidR="0089049A">
        <w:fldChar w:fldCharType="separate"/>
      </w:r>
      <w:r w:rsidR="0089049A">
        <w:rPr>
          <w:noProof/>
        </w:rPr>
        <w:t>(2015)</w:t>
      </w:r>
      <w:r w:rsidR="0089049A">
        <w:fldChar w:fldCharType="end"/>
      </w:r>
      <w:r w:rsidR="00DA01DA">
        <w:t xml:space="preserve"> </w:t>
      </w:r>
      <w:r w:rsidR="00B60867">
        <w:t xml:space="preserve">study </w:t>
      </w:r>
      <w:r w:rsidR="00DA01DA">
        <w:t xml:space="preserve">provided the most complete study on quality of life measures between youth-proxy. In their study they took </w:t>
      </w:r>
      <w:r w:rsidR="000F1757">
        <w:t>quality of life</w:t>
      </w:r>
      <w:r w:rsidR="00DA01DA">
        <w:t xml:space="preserve"> measures within 24 hours, 1,3,6 and 12 months in a sample of 103 pairs of youth and their parents. They reported a similarly poor concordance, with ICC ranging from 0.18 to 0.56, in youth aged 8 to 17 and their parents on </w:t>
      </w:r>
      <w:r w:rsidR="00380918">
        <w:t>several</w:t>
      </w:r>
      <w:r w:rsidR="00DA01DA">
        <w:t xml:space="preserve"> measures of quality of life. </w:t>
      </w:r>
      <w:r w:rsidR="00B60867">
        <w:t xml:space="preserve">This study </w:t>
      </w:r>
      <w:r w:rsidR="000F1757">
        <w:t xml:space="preserve">did however report </w:t>
      </w:r>
      <w:r w:rsidR="00B60867">
        <w:t>that health-related quality of life measures were robust to differences in age and gender.</w:t>
      </w:r>
    </w:p>
    <w:p w14:paraId="2E44C73A" w14:textId="7F8F0D4A" w:rsidR="003F6CAE" w:rsidRDefault="003F6CAE" w:rsidP="003F6CAE">
      <w:pPr>
        <w:pStyle w:val="Heading3"/>
      </w:pPr>
      <w:r>
        <w:t xml:space="preserve">Proxy </w:t>
      </w:r>
      <w:r w:rsidR="00D31EC3">
        <w:t>Reports vs</w:t>
      </w:r>
      <w:r w:rsidR="0089049A">
        <w:t>.</w:t>
      </w:r>
      <w:r w:rsidR="00D31EC3">
        <w:t xml:space="preserve"> Clinical M</w:t>
      </w:r>
      <w:r>
        <w:t>easures</w:t>
      </w:r>
    </w:p>
    <w:p w14:paraId="1E8F772C" w14:textId="0EE33CCA" w:rsidR="0097729F" w:rsidRPr="00C77B39" w:rsidRDefault="003F6CAE" w:rsidP="0089049A">
      <w:pPr>
        <w:ind w:firstLine="720"/>
        <w:rPr>
          <w:lang w:eastAsia="en-CA"/>
        </w:rPr>
      </w:pPr>
      <w:r>
        <w:t xml:space="preserve">Very few studies compared proxy reports with current clinical tools in the diagnosis of traumatic brain injury such as the </w:t>
      </w:r>
      <w:proofErr w:type="spellStart"/>
      <w:r>
        <w:t>Behaviour</w:t>
      </w:r>
      <w:proofErr w:type="spellEnd"/>
      <w:r>
        <w:t xml:space="preserve"> Assessment of Children</w:t>
      </w:r>
      <w:r w:rsidR="000F1757">
        <w:t xml:space="preserve"> (BASC)</w:t>
      </w:r>
      <w:r>
        <w:t xml:space="preserve"> or </w:t>
      </w:r>
      <w:r w:rsidR="00B31BFD">
        <w:t>Wechsler</w:t>
      </w:r>
      <w:r>
        <w:t xml:space="preserve"> Intelligence Scale for Children</w:t>
      </w:r>
      <w:r w:rsidR="000F1757">
        <w:t xml:space="preserve"> (WISC)</w:t>
      </w:r>
      <w:r>
        <w:t>. The few which did, presented surprising results</w:t>
      </w:r>
      <w:r w:rsidR="0089049A">
        <w:t xml:space="preserve"> which added</w:t>
      </w:r>
      <w:r w:rsidR="000F1757">
        <w:t xml:space="preserve"> information </w:t>
      </w:r>
      <w:r w:rsidR="0089049A">
        <w:t xml:space="preserve">critical </w:t>
      </w:r>
      <w:r w:rsidR="000F1757">
        <w:t>to this review</w:t>
      </w:r>
      <w:r>
        <w:t>. Among them</w:t>
      </w:r>
      <w:r w:rsidR="0089049A">
        <w:t>,</w:t>
      </w:r>
      <w:r>
        <w:t xml:space="preserve"> Bowers et al </w:t>
      </w:r>
      <w:r>
        <w:fldChar w:fldCharType="begin"/>
      </w:r>
      <w:r>
        <w:instrText xml:space="preserve"> ADDIN EN.CITE &lt;EndNote&gt;&lt;Cite ExcludeAuth="1"&gt;&lt;Author&gt;Bowers&lt;/Author&gt;&lt;Year&gt;2006&lt;/Year&gt;&lt;RecNum&gt;65&lt;/RecNum&gt;&lt;DisplayText&gt;(2006)&lt;/DisplayText&gt;&lt;record&gt;&lt;rec-number&gt;65&lt;/rec-number&gt;&lt;foreign-keys&gt;&lt;key app="EN" db-id="f9v5wfxs65xx06e5pvep9dt9tfv2ftfwprz2" timestamp="1480884042"&gt;65&lt;/key&gt;&lt;/foreign-keys&gt;&lt;ref-type name="Thesis"&gt;32&lt;/ref-type&gt;&lt;contributors&gt;&lt;authors&gt;&lt;author&gt;Bowers, Mark J.&lt;/author&gt;&lt;/authors&gt;&lt;/contributors&gt;&lt;titles&gt;&lt;title&gt;The relation between performance tests and parent reports of working memory, executive, and behavioral functioning following childhood traumatic brain injury&lt;/title&gt;&lt;alt-title&gt;Dissertation Abstracts International: Section B: The Sciences and Engineering&lt;/alt-title&gt;&lt;/titles&gt;&lt;pages&gt;2215-2215&lt;/pages&gt;&lt;volume&gt;67&lt;/volume&gt;&lt;keywords&gt;&lt;keyword&gt;performance&lt;/keyword&gt;&lt;keyword&gt;working memory&lt;/keyword&gt;&lt;keyword&gt;executive functioning&lt;/keyword&gt;&lt;keyword&gt;behavioral functioning&lt;/keyword&gt;&lt;keyword&gt;traumatic brain injury&lt;/keyword&gt;&lt;keyword&gt;2006&lt;/keyword&gt;&lt;keyword&gt;Cognitive Ability&lt;/keyword&gt;&lt;keyword&gt;Cognitive Processes&lt;/keyword&gt;&lt;keyword&gt;Short Term Memory&lt;/keyword&gt;&lt;/keywords&gt;&lt;dates&gt;&lt;year&gt;2006&lt;/year&gt;&lt;/dates&gt;&lt;pub-location&gt;US&lt;/pub-location&gt;&lt;publisher&gt;ProQuest Information &amp;amp; Learning&lt;/publisher&gt;&lt;isbn&gt;0419-4217&lt;/isbn&gt;&lt;accession-num&gt;2006-99020-153&lt;/accession-num&gt;&lt;urls&gt;&lt;related-urls&gt;&lt;url&gt;http://proxy.lib.umich.edu/login?url=http://search.ebscohost.com/login.aspx?direct=true&amp;amp;db=psyh&amp;amp;AN=2006-99020-153&amp;amp;site=ehost-live&amp;amp;scope=site&lt;/url&gt;&lt;/related-urls&gt;&lt;/urls&gt;&lt;remote-database-name&gt;psyh&lt;/remote-database-name&gt;&lt;remote-database-provider&gt;EBSCOhost&lt;/remote-database-provider&gt;&lt;/record&gt;&lt;/Cite&gt;&lt;/EndNote&gt;</w:instrText>
      </w:r>
      <w:r>
        <w:fldChar w:fldCharType="separate"/>
      </w:r>
      <w:r>
        <w:rPr>
          <w:noProof/>
        </w:rPr>
        <w:t>(2006)</w:t>
      </w:r>
      <w:r>
        <w:fldChar w:fldCharType="end"/>
      </w:r>
      <w:r>
        <w:t xml:space="preserve"> found that parent reports of executive and behavioral functioning were reliable across domains but seemed to evaluate a different aspect of symptomology than current clinical test on working memory. </w:t>
      </w:r>
      <w:r w:rsidR="007038BB">
        <w:t>Equivalently</w:t>
      </w:r>
      <w:r>
        <w:t xml:space="preserve"> impressive, </w:t>
      </w:r>
      <w:proofErr w:type="spellStart"/>
      <w:r>
        <w:t>Vriezen</w:t>
      </w:r>
      <w:proofErr w:type="spellEnd"/>
      <w:r>
        <w:t xml:space="preserve"> and </w:t>
      </w:r>
      <w:proofErr w:type="spellStart"/>
      <w:r>
        <w:t>Pigott</w:t>
      </w:r>
      <w:proofErr w:type="spellEnd"/>
      <w:r w:rsidR="007038BB">
        <w:t xml:space="preserve"> </w:t>
      </w:r>
      <w:r>
        <w:fldChar w:fldCharType="begin">
          <w:fldData xml:space="preserve">PEVuZE5vdGU+PENpdGUgRXhjbHVkZUF1dGg9IjEiPjxBdXRob3I+VnJpZXplbjwvQXV0aG9yPjxZ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</w:fldData>
        </w:fldChar>
      </w:r>
      <w:r>
        <w:instrText xml:space="preserve"> ADDIN EN.CITE </w:instrText>
      </w:r>
      <w:r>
        <w:fldChar w:fldCharType="begin">
          <w:fldData xml:space="preserve">PEVuZE5vdGU+PENpdGUgRXhjbHVkZUF1dGg9IjEiPjxBdXRob3I+VnJpZXplbjwvQXV0aG9yPjxZ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</w:fldData>
        </w:fldChar>
      </w:r>
      <w:r>
        <w:instrText xml:space="preserve"> ADDIN EN.CITE.DATA </w:instrText>
      </w:r>
      <w:r>
        <w:fldChar w:fldCharType="end"/>
      </w:r>
      <w:r>
        <w:fldChar w:fldCharType="separate"/>
      </w:r>
      <w:r>
        <w:rPr>
          <w:noProof/>
        </w:rPr>
        <w:t>(2002)</w:t>
      </w:r>
      <w:r>
        <w:fldChar w:fldCharType="end"/>
      </w:r>
      <w:r>
        <w:t xml:space="preserve"> found that parents identified more children as impaired than neuropsychological tests of executive function.</w:t>
      </w:r>
      <w:r w:rsidR="00B31BFD">
        <w:t xml:space="preserve"> Moreover, the clinical test administered</w:t>
      </w:r>
      <w:r w:rsidR="0089049A">
        <w:t xml:space="preserve"> in this study</w:t>
      </w:r>
      <w:r w:rsidR="00B31BFD">
        <w:t xml:space="preserve"> did not correlate to functions in daily activities. </w:t>
      </w:r>
      <w:proofErr w:type="spellStart"/>
      <w:r w:rsidR="00C77B39">
        <w:rPr>
          <w:lang w:eastAsia="en-CA"/>
        </w:rPr>
        <w:t>Sandel’s</w:t>
      </w:r>
      <w:proofErr w:type="spellEnd"/>
      <w:r w:rsidR="00C77B39">
        <w:rPr>
          <w:lang w:eastAsia="en-CA"/>
        </w:rPr>
        <w:t xml:space="preserve"> </w:t>
      </w:r>
      <w:r w:rsidR="00C77B39" w:rsidRPr="00C77B39">
        <w:rPr>
          <w:lang w:eastAsia="en-CA"/>
        </w:rPr>
        <w:t>(2015) evaluation of parental perceptions of their adolescent athlete’s recovery from concussion showed that 47.9% of the variance in parent’s responses was accounted for variations in total symptoms as evaluated by a neurocognitive test.</w:t>
      </w:r>
    </w:p>
    <w:p w14:paraId="689DD6A3" w14:textId="77777777" w:rsidR="00592DCB" w:rsidRPr="0020361C" w:rsidRDefault="00592DCB" w:rsidP="00592DCB">
      <w:pPr>
        <w:pStyle w:val="Heading1"/>
      </w:pPr>
      <w:r w:rsidRPr="0020361C">
        <w:lastRenderedPageBreak/>
        <w:t>Discussion</w:t>
      </w:r>
    </w:p>
    <w:p w14:paraId="29FBC827" w14:textId="1A975972" w:rsidR="00631AFB" w:rsidRPr="006709F4" w:rsidRDefault="00717B9F" w:rsidP="0089049A">
      <w:pPr>
        <w:ind w:firstLine="720"/>
      </w:pPr>
      <w:r>
        <w:t>Although the majority of studies included in this review used some for</w:t>
      </w:r>
      <w:r w:rsidR="0089049A">
        <w:t>m of quantitative measure, the</w:t>
      </w:r>
      <w:r>
        <w:t xml:space="preserve"> variables of interest varied greatly. Originally I had hoped to use some form of meta-analyses to demonstrate a combined statistical effect of the citations to come to a firm conclusion. </w:t>
      </w:r>
      <w:r w:rsidR="003B0856">
        <w:t>Outcome variables ranged</w:t>
      </w:r>
      <w:r>
        <w:t xml:space="preserve"> from online surveys to quality of life</w:t>
      </w:r>
      <w:r w:rsidR="003B0856">
        <w:t>,</w:t>
      </w:r>
      <w:r>
        <w:t xml:space="preserve"> to neurocognitive measures. Studies also included different experimental groups which ranged from parents, teachers and youth. In the youth population alone the age span represented within studies ranged</w:t>
      </w:r>
      <w:r w:rsidR="003B0856">
        <w:t xml:space="preserve"> from pediatrics to adulthood. These differences discouraged the use of statistical meta-analyses.</w:t>
      </w:r>
    </w:p>
    <w:p w14:paraId="41CFACC9" w14:textId="4A3BD31F" w:rsidR="00E50542" w:rsidRDefault="00C97AE5" w:rsidP="0089049A">
      <w:pPr>
        <w:ind w:firstLine="720"/>
        <w:rPr>
          <w:lang w:eastAsia="en-CA"/>
        </w:rPr>
      </w:pPr>
      <w:r>
        <w:rPr>
          <w:lang w:eastAsia="en-CA"/>
        </w:rPr>
        <w:t>The use of proxies other than parents could provide an additional facet for future research to investigate. As described in a consensus statement on research in children</w:t>
      </w:r>
      <w:r w:rsidR="0089049A">
        <w:rPr>
          <w:lang w:eastAsia="en-CA"/>
        </w:rPr>
        <w:t xml:space="preserve"> </w:t>
      </w:r>
      <w:r w:rsidR="00F875F6">
        <w:rPr>
          <w:lang w:eastAsia="en-CA"/>
        </w:rPr>
        <w:fldChar w:fldCharType="begin"/>
      </w:r>
      <w:r w:rsidR="00F875F6">
        <w:rPr>
          <w:lang w:eastAsia="en-CA"/>
        </w:rPr>
        <w:instrText xml:space="preserve"> ADDIN EN.CITE &lt;EndNote&gt;&lt;Cite&gt;&lt;Author&gt;Dirks&lt;/Author&gt;&lt;Year&gt;2012&lt;/Year&gt;&lt;RecNum&gt;468&lt;/RecNum&gt;&lt;DisplayText&gt;(Dirks, De Los Reyes, Briggs-Gowan, Cella, &amp;amp; Wakschlag, 2012)&lt;/DisplayText&gt;&lt;record&gt;&lt;rec-number&gt;468&lt;/rec-number&gt;&lt;foreign-keys&gt;&lt;key app="EN" db-id="f9v5wfxs65xx06e5pvep9dt9tfv2ftfwprz2" timestamp="1481255782"&gt;468&lt;/key&gt;&lt;/foreign-keys&gt;&lt;ref-type name="Journal Article"&gt;17&lt;/ref-type&gt;&lt;contributors&gt;&lt;authors&gt;&lt;author&gt;Dirks, M. A.&lt;/author&gt;&lt;author&gt;De Los Reyes, A.&lt;/author&gt;&lt;author&gt;Briggs-Gowan, M.&lt;/author&gt;&lt;author&gt;Cella, D.&lt;/author&gt;&lt;author&gt;Wakschlag, L. S.&lt;/author&gt;&lt;/authors&gt;&lt;/contributors&gt;&lt;auth-address&gt;Department of Psychology, McGill University, Montreal, QC, Canada. mela-nie.dirks@mcgill.ca&lt;/auth-address&gt;&lt;titles&gt;&lt;title&gt;Annual research review: embracing not erasing contextual variability in children&amp;apos;s behavior--theory and utility in the selection and use of methods and informants in developmental psychopathology&lt;/title&gt;&lt;secondary-title&gt;J Child Psychol Psychiatry&lt;/secondary-title&gt;&lt;/titles&gt;&lt;periodical&gt;&lt;full-title&gt;J Child Psychol Psychiatry&lt;/full-title&gt;&lt;/periodical&gt;&lt;pages&gt;558-74&lt;/pages&gt;&lt;volume&gt;53&lt;/volume&gt;&lt;number&gt;5&lt;/number&gt;&lt;keywords&gt;&lt;keyword&gt;Attention Deficit and Disruptive Behavior Disorders/*diagnosis&lt;/keyword&gt;&lt;keyword&gt;Child&lt;/keyword&gt;&lt;keyword&gt;Child Psychiatry/instrumentation/*methods&lt;/keyword&gt;&lt;keyword&gt;Diagnostic and Statistical Manual of Mental Disorders&lt;/keyword&gt;&lt;keyword&gt;Feasibility Studies&lt;/keyword&gt;&lt;keyword&gt;Humans&lt;/keyword&gt;&lt;/keywords&gt;&lt;dates&gt;&lt;year&gt;2012&lt;/year&gt;&lt;pub-dates&gt;&lt;date&gt;May&lt;/date&gt;&lt;/pub-dates&gt;&lt;/dates&gt;&lt;isbn&gt;1469-7610 (Electronic)&amp;#xD;0021-9630 (Linking)&lt;/isbn&gt;&lt;accession-num&gt;22360546&lt;/accession-num&gt;&lt;urls&gt;&lt;related-urls&gt;&lt;url&gt;https://www.ncbi.nlm.nih.gov/pubmed/22360546&lt;/url&gt;&lt;url&gt;http://onlinelibrary.wiley.com/store/10.1111/j.1469-7610.2012.02537.x/asset/j.1469-7610.2012.02537.x.pdf?v=1&amp;amp;t=iwh9gxcw&amp;amp;s=ffa816baf1f294927ea1c1f53342d535a2d0999b&lt;/url&gt;&lt;/related-urls&gt;&lt;/urls&gt;&lt;custom2&gt;PMC4720148&lt;/custom2&gt;&lt;electronic-resource-num&gt;10.1111/j.1469-7610.2012.02537.x&lt;/electronic-resource-num&gt;&lt;/record&gt;&lt;/Cite&gt;&lt;/EndNote&gt;</w:instrText>
      </w:r>
      <w:r w:rsidR="00F875F6">
        <w:rPr>
          <w:lang w:eastAsia="en-CA"/>
        </w:rPr>
        <w:fldChar w:fldCharType="separate"/>
      </w:r>
      <w:r w:rsidR="00F875F6">
        <w:rPr>
          <w:noProof/>
          <w:lang w:eastAsia="en-CA"/>
        </w:rPr>
        <w:t>(Dirks, De Los Reyes, Briggs-Gowan, Cella, &amp; Wakschlag, 2012)</w:t>
      </w:r>
      <w:r w:rsidR="00F875F6">
        <w:rPr>
          <w:lang w:eastAsia="en-CA"/>
        </w:rPr>
        <w:fldChar w:fldCharType="end"/>
      </w:r>
      <w:r w:rsidR="00F875F6">
        <w:rPr>
          <w:lang w:eastAsia="en-CA"/>
        </w:rPr>
        <w:t xml:space="preserve"> child “behavior varies meaningfully across situations, and evidence indicates that these differences, in combination with informants’ unique perspectives, are at least partially responsible for inter-rater discrepancies in reports of symptomology”. </w:t>
      </w:r>
      <w:r w:rsidR="0046127B">
        <w:rPr>
          <w:lang w:eastAsia="en-CA"/>
        </w:rPr>
        <w:t xml:space="preserve">Additionally, </w:t>
      </w:r>
      <w:r w:rsidR="00F875F6">
        <w:rPr>
          <w:lang w:eastAsia="en-CA"/>
        </w:rPr>
        <w:t>this report suggest</w:t>
      </w:r>
      <w:r w:rsidR="00B60867">
        <w:rPr>
          <w:lang w:eastAsia="en-CA"/>
        </w:rPr>
        <w:t>s</w:t>
      </w:r>
      <w:r w:rsidR="00F875F6">
        <w:rPr>
          <w:lang w:eastAsia="en-CA"/>
        </w:rPr>
        <w:t xml:space="preserve"> embracing the different perspectives offered by each proxy to create a multimodal clinical assessment. Indeed research with children with ADHD</w:t>
      </w:r>
      <w:r w:rsidR="00B60867">
        <w:rPr>
          <w:lang w:eastAsia="en-CA"/>
        </w:rPr>
        <w:t xml:space="preserve"> </w:t>
      </w:r>
      <w:r w:rsidR="00F875F6">
        <w:rPr>
          <w:lang w:eastAsia="en-CA"/>
        </w:rPr>
        <w:fldChar w:fldCharType="begin"/>
      </w:r>
      <w:r w:rsidR="00F875F6">
        <w:rPr>
          <w:lang w:eastAsia="en-CA"/>
        </w:rPr>
        <w:instrText xml:space="preserve"> ADDIN EN.CITE &lt;EndNote&gt;&lt;Cite&gt;&lt;Author&gt;Mares&lt;/Author&gt;&lt;Year&gt;2007&lt;/Year&gt;&lt;RecNum&gt;467&lt;/RecNum&gt;&lt;DisplayText&gt;(Mares, McLuckie, Schwartz, &amp;amp; Saini, 2007)&lt;/DisplayText&gt;&lt;record&gt;&lt;rec-number&gt;467&lt;/rec-number&gt;&lt;foreign-keys&gt;&lt;key app="EN" db-id="f9v5wfxs65xx06e5pvep9dt9tfv2ftfwprz2" timestamp="1481255547"&gt;467&lt;/key&gt;&lt;/foreign-keys&gt;&lt;ref-type name="Journal Article"&gt;17&lt;/ref-type&gt;&lt;contributors&gt;&lt;authors&gt;&lt;author&gt;Mares, D.&lt;/author&gt;&lt;author&gt;McLuckie, A.&lt;/author&gt;&lt;author&gt;Schwartz, M.&lt;/author&gt;&lt;author&gt;Saini, M.&lt;/author&gt;&lt;/authors&gt;&lt;/contributors&gt;&lt;auth-address&gt;Toronto Catholic District School Board, School Based Student Support Services-West, Etobicoke, Ontario. daniela.mares@tcdsb.org&lt;/auth-address&gt;&lt;titles&gt;&lt;title&gt;Executive function impairments in children with attention-deficit hyperactivity disorder: do they differ between school and home environments?&lt;/title&gt;&lt;secondary-title&gt;Can J Psychiatry&lt;/secondary-title&gt;&lt;/titles&gt;&lt;periodical&gt;&lt;full-title&gt;Can J Psychiatry&lt;/full-title&gt;&lt;/periodical&gt;&lt;pages&gt;527-34&lt;/pages&gt;&lt;volume&gt;52&lt;/volume&gt;&lt;number&gt;8&lt;/number&gt;&lt;keywords&gt;&lt;keyword&gt;Adolescent&lt;/keyword&gt;&lt;keyword&gt;Attention Deficit Disorder with Hyperactivity/*epidemiology/*psychology&lt;/keyword&gt;&lt;keyword&gt;Child&lt;/keyword&gt;&lt;keyword&gt;Child, Preschool&lt;/keyword&gt;&lt;keyword&gt;Cognition Disorders/*diagnosis/*epidemiology&lt;/keyword&gt;&lt;keyword&gt;Diagnostic and Statistical Manual of Mental Disorders&lt;/keyword&gt;&lt;keyword&gt;Female&lt;/keyword&gt;&lt;keyword&gt;Humans&lt;/keyword&gt;&lt;keyword&gt;Male&lt;/keyword&gt;&lt;keyword&gt;Neuropsychological Tests&lt;/keyword&gt;&lt;keyword&gt;*Schools&lt;/keyword&gt;&lt;keyword&gt;*Social Environment&lt;/keyword&gt;&lt;keyword&gt;Surveys and Questionnaires&lt;/keyword&gt;&lt;/keywords&gt;&lt;dates&gt;&lt;year&gt;2007&lt;/year&gt;&lt;pub-dates&gt;&lt;date&gt;Aug&lt;/date&gt;&lt;/pub-dates&gt;&lt;/dates&gt;&lt;isbn&gt;0706-7437 (Print)&amp;#xD;0706-7437 (Linking)&lt;/isbn&gt;&lt;accession-num&gt;17955916&lt;/accession-num&gt;&lt;urls&gt;&lt;related-urls&gt;&lt;url&gt;https://www.ncbi.nlm.nih.gov/pubmed/17955916&lt;/url&gt;&lt;url&gt;http://cpa.sagepub.com/content/52/8/527.full.pdf&lt;/url&gt;&lt;/related-urls&gt;&lt;/urls&gt;&lt;/record&gt;&lt;/Cite&gt;&lt;/EndNote&gt;</w:instrText>
      </w:r>
      <w:r w:rsidR="00F875F6">
        <w:rPr>
          <w:lang w:eastAsia="en-CA"/>
        </w:rPr>
        <w:fldChar w:fldCharType="separate"/>
      </w:r>
      <w:r w:rsidR="00F875F6">
        <w:rPr>
          <w:noProof/>
          <w:lang w:eastAsia="en-CA"/>
        </w:rPr>
        <w:t>(Mares, McLuckie, Schwartz, &amp; Saini, 2007)</w:t>
      </w:r>
      <w:r w:rsidR="00F875F6">
        <w:rPr>
          <w:lang w:eastAsia="en-CA"/>
        </w:rPr>
        <w:fldChar w:fldCharType="end"/>
      </w:r>
      <w:r w:rsidR="00F875F6">
        <w:rPr>
          <w:lang w:eastAsia="en-CA"/>
        </w:rPr>
        <w:t xml:space="preserve"> mirrored findings from </w:t>
      </w:r>
      <w:proofErr w:type="spellStart"/>
      <w:r w:rsidR="00F875F6">
        <w:rPr>
          <w:lang w:eastAsia="en-CA"/>
        </w:rPr>
        <w:t>Silberg</w:t>
      </w:r>
      <w:proofErr w:type="spellEnd"/>
      <w:r w:rsidR="00F875F6">
        <w:rPr>
          <w:lang w:eastAsia="en-CA"/>
        </w:rPr>
        <w:t xml:space="preserve"> et al</w:t>
      </w:r>
      <w:r w:rsidR="0089049A">
        <w:rPr>
          <w:lang w:eastAsia="en-CA"/>
        </w:rPr>
        <w:fldChar w:fldCharType="begin">
          <w:fldData xml:space="preserve">PEVuZE5vdGU+PENpdGUgRXhjbHVkZUF1dGg9IjEiPjxBdXRob3I+U2lsYmVyZzwvQXV0aG9yPjxZ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</w:fldData>
        </w:fldChar>
      </w:r>
      <w:r w:rsidR="0089049A">
        <w:rPr>
          <w:lang w:eastAsia="en-CA"/>
        </w:rPr>
        <w:instrText xml:space="preserve"> ADDIN EN.CITE </w:instrText>
      </w:r>
      <w:r w:rsidR="0089049A">
        <w:rPr>
          <w:lang w:eastAsia="en-CA"/>
        </w:rPr>
        <w:fldChar w:fldCharType="begin">
          <w:fldData xml:space="preserve">PEVuZE5vdGU+PENpdGUgRXhjbHVkZUF1dGg9IjEiPjxBdXRob3I+U2lsYmVyZzwvQXV0aG9yPjxZ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</w:fldData>
        </w:fldChar>
      </w:r>
      <w:r w:rsidR="0089049A">
        <w:rPr>
          <w:lang w:eastAsia="en-CA"/>
        </w:rPr>
        <w:instrText xml:space="preserve"> ADDIN EN.CITE.DATA </w:instrText>
      </w:r>
      <w:r w:rsidR="0089049A">
        <w:rPr>
          <w:lang w:eastAsia="en-CA"/>
        </w:rPr>
      </w:r>
      <w:r w:rsidR="0089049A">
        <w:rPr>
          <w:lang w:eastAsia="en-CA"/>
        </w:rPr>
        <w:fldChar w:fldCharType="end"/>
      </w:r>
      <w:r w:rsidR="0089049A">
        <w:rPr>
          <w:lang w:eastAsia="en-CA"/>
        </w:rPr>
      </w:r>
      <w:r w:rsidR="0089049A">
        <w:rPr>
          <w:lang w:eastAsia="en-CA"/>
        </w:rPr>
        <w:fldChar w:fldCharType="separate"/>
      </w:r>
      <w:r w:rsidR="0089049A">
        <w:rPr>
          <w:noProof/>
          <w:lang w:eastAsia="en-CA"/>
        </w:rPr>
        <w:t>(2015)</w:t>
      </w:r>
      <w:r w:rsidR="0089049A">
        <w:rPr>
          <w:lang w:eastAsia="en-CA"/>
        </w:rPr>
        <w:fldChar w:fldCharType="end"/>
      </w:r>
      <w:r w:rsidR="00F875F6">
        <w:rPr>
          <w:lang w:eastAsia="en-CA"/>
        </w:rPr>
        <w:t xml:space="preserve">, observing that teachers consistently reported greater impairments in executive function. </w:t>
      </w:r>
    </w:p>
    <w:p w14:paraId="0D56B3B3" w14:textId="4F118D3C" w:rsidR="00C97AE5" w:rsidRDefault="00F875F6" w:rsidP="006724DF">
      <w:pPr>
        <w:rPr>
          <w:lang w:eastAsia="en-CA"/>
        </w:rPr>
      </w:pPr>
      <w:r>
        <w:rPr>
          <w:lang w:eastAsia="en-CA"/>
        </w:rPr>
        <w:t>The increased number of reported executive dysfunction</w:t>
      </w:r>
      <w:r w:rsidR="0089049A">
        <w:rPr>
          <w:lang w:eastAsia="en-CA"/>
        </w:rPr>
        <w:t>s</w:t>
      </w:r>
      <w:r>
        <w:rPr>
          <w:lang w:eastAsia="en-CA"/>
        </w:rPr>
        <w:t xml:space="preserve"> by tea</w:t>
      </w:r>
      <w:r w:rsidR="0089049A">
        <w:rPr>
          <w:lang w:eastAsia="en-CA"/>
        </w:rPr>
        <w:t xml:space="preserve">chers in comparison to parents is </w:t>
      </w:r>
      <w:r>
        <w:rPr>
          <w:lang w:eastAsia="en-CA"/>
        </w:rPr>
        <w:t xml:space="preserve">likely due to the differences in environments where the observations from each proxy take place. Within the classroom setting the child is more likely to be under more demanding cognitive load which would make any potential impairment </w:t>
      </w:r>
      <w:r w:rsidR="00380918">
        <w:rPr>
          <w:lang w:eastAsia="en-CA"/>
        </w:rPr>
        <w:t xml:space="preserve">in executive functioning </w:t>
      </w:r>
      <w:r>
        <w:rPr>
          <w:lang w:eastAsia="en-CA"/>
        </w:rPr>
        <w:t>increasingly apparent to a proxy.</w:t>
      </w:r>
      <w:r w:rsidR="00B60867">
        <w:rPr>
          <w:lang w:eastAsia="en-CA"/>
        </w:rPr>
        <w:t xml:space="preserve"> </w:t>
      </w:r>
      <w:r w:rsidR="00380918">
        <w:rPr>
          <w:lang w:eastAsia="en-CA"/>
        </w:rPr>
        <w:t>T</w:t>
      </w:r>
      <w:r w:rsidR="00B60867">
        <w:rPr>
          <w:lang w:eastAsia="en-CA"/>
        </w:rPr>
        <w:t>he use of teachers as proxies is encouraged when the time between injury and measurement is greater since teacher reports have been shown to be robust to time in comparison to parent reports.</w:t>
      </w:r>
    </w:p>
    <w:p w14:paraId="1B181377" w14:textId="45F1CC4E" w:rsidR="00717B9F" w:rsidRDefault="003F6CAE" w:rsidP="00B750A4">
      <w:pPr>
        <w:ind w:firstLine="720"/>
        <w:rPr>
          <w:lang w:eastAsia="en-CA"/>
        </w:rPr>
      </w:pPr>
      <w:proofErr w:type="spellStart"/>
      <w:r>
        <w:rPr>
          <w:lang w:eastAsia="en-CA"/>
        </w:rPr>
        <w:lastRenderedPageBreak/>
        <w:t>Vriezen</w:t>
      </w:r>
      <w:proofErr w:type="spellEnd"/>
      <w:r>
        <w:rPr>
          <w:lang w:eastAsia="en-CA"/>
        </w:rPr>
        <w:t xml:space="preserve"> and </w:t>
      </w:r>
      <w:proofErr w:type="spellStart"/>
      <w:r>
        <w:rPr>
          <w:lang w:eastAsia="en-CA"/>
        </w:rPr>
        <w:t>Pigott’s</w:t>
      </w:r>
      <w:proofErr w:type="spellEnd"/>
      <w:r w:rsidR="0089049A">
        <w:rPr>
          <w:lang w:eastAsia="en-CA"/>
        </w:rPr>
        <w:t xml:space="preserve"> </w:t>
      </w:r>
      <w:r w:rsidR="0089049A">
        <w:rPr>
          <w:lang w:eastAsia="en-CA"/>
        </w:rPr>
        <w:fldChar w:fldCharType="begin">
          <w:fldData xml:space="preserve">PEVuZE5vdGU+PENpdGUgRXhjbHVkZUF1dGg9IjEiPjxBdXRob3I+VnJpZXplbjwvQXV0aG9yPjxZ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</w:fldData>
        </w:fldChar>
      </w:r>
      <w:r w:rsidR="0089049A">
        <w:rPr>
          <w:lang w:eastAsia="en-CA"/>
        </w:rPr>
        <w:instrText xml:space="preserve"> ADDIN EN.CITE </w:instrText>
      </w:r>
      <w:r w:rsidR="0089049A">
        <w:rPr>
          <w:lang w:eastAsia="en-CA"/>
        </w:rPr>
        <w:fldChar w:fldCharType="begin">
          <w:fldData xml:space="preserve">PEVuZE5vdGU+PENpdGUgRXhjbHVkZUF1dGg9IjEiPjxBdXRob3I+VnJpZXplbjwvQXV0aG9yPjxZ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</w:fldData>
        </w:fldChar>
      </w:r>
      <w:r w:rsidR="0089049A">
        <w:rPr>
          <w:lang w:eastAsia="en-CA"/>
        </w:rPr>
        <w:instrText xml:space="preserve"> ADDIN EN.CITE.DATA </w:instrText>
      </w:r>
      <w:r w:rsidR="0089049A">
        <w:rPr>
          <w:lang w:eastAsia="en-CA"/>
        </w:rPr>
      </w:r>
      <w:r w:rsidR="0089049A">
        <w:rPr>
          <w:lang w:eastAsia="en-CA"/>
        </w:rPr>
        <w:fldChar w:fldCharType="end"/>
      </w:r>
      <w:r w:rsidR="0089049A">
        <w:rPr>
          <w:lang w:eastAsia="en-CA"/>
        </w:rPr>
      </w:r>
      <w:r w:rsidR="0089049A">
        <w:rPr>
          <w:lang w:eastAsia="en-CA"/>
        </w:rPr>
        <w:fldChar w:fldCharType="separate"/>
      </w:r>
      <w:r w:rsidR="0089049A">
        <w:rPr>
          <w:noProof/>
          <w:lang w:eastAsia="en-CA"/>
        </w:rPr>
        <w:t>(2002)</w:t>
      </w:r>
      <w:r w:rsidR="0089049A">
        <w:rPr>
          <w:lang w:eastAsia="en-CA"/>
        </w:rPr>
        <w:fldChar w:fldCharType="end"/>
      </w:r>
      <w:r w:rsidR="00380918">
        <w:rPr>
          <w:lang w:eastAsia="en-CA"/>
        </w:rPr>
        <w:t xml:space="preserve"> finding that parent reports</w:t>
      </w:r>
      <w:r>
        <w:rPr>
          <w:lang w:eastAsia="en-CA"/>
        </w:rPr>
        <w:t xml:space="preserve"> were better than their neuropsychological test of executive functioning to identify children impaired with brain injuries should come as no surprise. Their test was evaluating one facet of brain injury, when the symptomology of concussion is likely multifaceted</w:t>
      </w:r>
      <w:r w:rsidR="0060595B">
        <w:rPr>
          <w:lang w:eastAsia="en-CA"/>
        </w:rPr>
        <w:t xml:space="preserve"> </w:t>
      </w:r>
      <w:r w:rsidR="0089049A">
        <w:rPr>
          <w:lang w:eastAsia="en-CA"/>
        </w:rPr>
        <w:fldChar w:fldCharType="begin"/>
      </w:r>
      <w:r w:rsidR="00EC2754">
        <w:rPr>
          <w:lang w:eastAsia="en-CA"/>
        </w:rPr>
        <w:instrText xml:space="preserve"> ADDIN EN.CITE &lt;EndNote&gt;&lt;Cite&gt;&lt;Author&gt;Broglio&lt;/Author&gt;&lt;Year&gt;2007&lt;/Year&gt;&lt;RecNum&gt;218&lt;/RecNum&gt;&lt;DisplayText&gt;(Broglio, Macciocchi, &amp;amp; Ferrara, 2007)&lt;/DisplayText&gt;&lt;record&gt;&lt;rec-number&gt;218&lt;/rec-number&gt;&lt;foreign-keys&gt;&lt;key app="EN" db-id="f9v5wfxs65xx06e5pvep9dt9tfv2ftfwprz2" timestamp="1481037014"&gt;218&lt;/key&gt;&lt;/foreign-keys&gt;&lt;ref-type name="Journal Article"&gt;17&lt;/ref-type&gt;&lt;contributors&gt;&lt;authors&gt;&lt;author&gt;Broglio, Steven P.&lt;/author&gt;&lt;author&gt;Macciocchi, Stephen N.&lt;/author&gt;&lt;author&gt;Ferrara, Michael S.&lt;/author&gt;&lt;/authors&gt;&lt;/contributors&gt;&lt;titles&gt;&lt;title&gt;Sensitivity of the concussion assessment battery&lt;/title&gt;&lt;secondary-title&gt;Neurosurgery&lt;/secondary-title&gt;&lt;/titles&gt;&lt;periodical&gt;&lt;full-title&gt;Neurosurgery&lt;/full-title&gt;&lt;abbr-1&gt;Neurosurgery&lt;/abbr-1&gt;&lt;/periodical&gt;&lt;pages&gt;1050-1057&lt;/pages&gt;&lt;volume&gt;60&lt;/volume&gt;&lt;keywords&gt;&lt;keyword&gt;HeadMinder Concussion Resolution Index&lt;/keyword&gt;&lt;keyword&gt;Immediate Post-Concussion Assessment and Cognitive&lt;/keyword&gt;&lt;keyword&gt;Neurocognitive assessment&lt;/keyword&gt;&lt;keyword&gt;Postural control&lt;/keyword&gt;&lt;/keywords&gt;&lt;dates&gt;&lt;year&gt;2007&lt;/year&gt;&lt;/dates&gt;&lt;isbn&gt;1524-4040 (Electronic)\n0148-396X (Linking)&lt;/isbn&gt;&lt;accession-num&gt;17538379&lt;/accession-num&gt;&lt;urls&gt;&lt;related-urls&gt;&lt;url&gt;http://ovidsp.tx.ovid.com/ovftpdfs/FPDDNCIBEBPLOJ00/fs046/ovft/live/gv025/00006123/00006123-200706000-00011.pdf&lt;/url&gt;&lt;/related-urls&gt;&lt;/urls&gt;&lt;electronic-resource-num&gt;10.1227/01.NEU.0000255479.90999.C0&lt;/electronic-resource-num&gt;&lt;/record&gt;&lt;/Cite&gt;&lt;/EndNote&gt;</w:instrText>
      </w:r>
      <w:r w:rsidR="0089049A">
        <w:rPr>
          <w:lang w:eastAsia="en-CA"/>
        </w:rPr>
        <w:fldChar w:fldCharType="separate"/>
      </w:r>
      <w:r w:rsidR="0089049A">
        <w:rPr>
          <w:noProof/>
          <w:lang w:eastAsia="en-CA"/>
        </w:rPr>
        <w:t>(Broglio, Macciocchi, &amp; Ferrara, 2007)</w:t>
      </w:r>
      <w:r w:rsidR="0089049A">
        <w:rPr>
          <w:lang w:eastAsia="en-CA"/>
        </w:rPr>
        <w:fldChar w:fldCharType="end"/>
      </w:r>
      <w:r>
        <w:rPr>
          <w:lang w:eastAsia="en-CA"/>
        </w:rPr>
        <w:t xml:space="preserve">. This suggest that parents may be </w:t>
      </w:r>
      <w:r w:rsidR="0089049A">
        <w:rPr>
          <w:lang w:eastAsia="en-CA"/>
        </w:rPr>
        <w:t>sensitive to multiple</w:t>
      </w:r>
      <w:r>
        <w:rPr>
          <w:lang w:eastAsia="en-CA"/>
        </w:rPr>
        <w:t xml:space="preserve"> symptom clusters that </w:t>
      </w:r>
      <w:r w:rsidR="0089049A">
        <w:rPr>
          <w:lang w:eastAsia="en-CA"/>
        </w:rPr>
        <w:t>a</w:t>
      </w:r>
      <w:r>
        <w:rPr>
          <w:lang w:eastAsia="en-CA"/>
        </w:rPr>
        <w:t xml:space="preserve"> </w:t>
      </w:r>
      <w:r w:rsidR="00B31BFD">
        <w:rPr>
          <w:lang w:eastAsia="en-CA"/>
        </w:rPr>
        <w:t xml:space="preserve">specific test may not observe. Conklin et al </w:t>
      </w:r>
      <w:r w:rsidR="00B31BFD">
        <w:rPr>
          <w:lang w:eastAsia="en-CA"/>
        </w:rPr>
        <w:fldChar w:fldCharType="begin"/>
      </w:r>
      <w:r w:rsidR="00B31BFD">
        <w:rPr>
          <w:lang w:eastAsia="en-CA"/>
        </w:rPr>
        <w:instrText xml:space="preserve"> ADDIN EN.CITE &lt;EndNote&gt;&lt;Cite ExcludeAuth="1"&gt;&lt;Author&gt;Conklin&lt;/Author&gt;&lt;Year&gt;2008&lt;/Year&gt;&lt;RecNum&gt;137&lt;/RecNum&gt;&lt;DisplayText&gt;(2008)&lt;/DisplayText&gt;&lt;record&gt;&lt;rec-number&gt;137&lt;/rec-number&gt;&lt;foreign-keys&gt;&lt;key app="EN" db-id="f9v5wfxs65xx06e5pvep9dt9tfv2ftfwprz2" timestamp="1481036569"&gt;137&lt;/key&gt;&lt;key app="ENWeb" db-id=""&gt;0&lt;/key&gt;&lt;/foreign-keys&gt;&lt;ref-type name="Journal Article"&gt;17&lt;/ref-type&gt;&lt;contributors&gt;&lt;authors&gt;&lt;author&gt;Conklin, H. M.&lt;/author&gt;&lt;author&gt;Salorio, C. F.&lt;/author&gt;&lt;author&gt;Slomine, B. S.&lt;/author&gt;&lt;/authors&gt;&lt;/contributors&gt;&lt;auth-address&gt;Division of Behavioural Medicine, St. Jude Children&amp;apos;s Research Hospital, Memphis, TN, USA. heather.conklin@stjude.org&lt;/auth-address&gt;&lt;titles&gt;&lt;title&gt;Working memory performance following paediatric traumatic brain injury&lt;/title&gt;&lt;secondary-title&gt;Brain Inj&lt;/secondary-title&gt;&lt;/titles&gt;&lt;periodical&gt;&lt;full-title&gt;Brain Inj&lt;/full-title&gt;&lt;/periodical&gt;&lt;pages&gt;847-57&lt;/pages&gt;&lt;volume&gt;22&lt;/volume&gt;&lt;number&gt;11&lt;/number&gt;&lt;keywords&gt;&lt;keyword&gt;Adolescent&lt;/keyword&gt;&lt;keyword&gt;Age Factors&lt;/keyword&gt;&lt;keyword&gt;Attention/physiology&lt;/keyword&gt;&lt;keyword&gt;Brain Injuries/complications/diagnosis/*physiopathology&lt;/keyword&gt;&lt;keyword&gt;Child&lt;/keyword&gt;&lt;keyword&gt;Child, Preschool&lt;/keyword&gt;&lt;keyword&gt;Female&lt;/keyword&gt;&lt;keyword&gt;Glasgow Coma Scale&lt;/keyword&gt;&lt;keyword&gt;Humans&lt;/keyword&gt;&lt;keyword&gt;Male&lt;/keyword&gt;&lt;keyword&gt;Memory/*physiology&lt;/keyword&gt;&lt;keyword&gt;Memory, Short-Term&lt;/keyword&gt;&lt;keyword&gt;Neuropsychological Tests&lt;/keyword&gt;&lt;keyword&gt;Parents&lt;/keyword&gt;&lt;keyword&gt;Surveys and Questionnaires&lt;/keyword&gt;&lt;keyword&gt;Time Factors&lt;/keyword&gt;&lt;keyword&gt;Young Adult&lt;/keyword&gt;&lt;/keywords&gt;&lt;dates&gt;&lt;year&gt;2008&lt;/year&gt;&lt;pub-dates&gt;&lt;date&gt;Oct&lt;/date&gt;&lt;/pub-dates&gt;&lt;/dates&gt;&lt;isbn&gt;1362-301X (Electronic)&amp;#xD;0269-9052 (Linking)&lt;/isbn&gt;&lt;accession-num&gt;18850343&lt;/accession-num&gt;&lt;urls&gt;&lt;related-urls&gt;&lt;url&gt;https://www.ncbi.nlm.nih.gov/pubmed/18850343&lt;/url&gt;&lt;/related-urls&gt;&lt;/urls&gt;&lt;electronic-resource-num&gt;10.1080/02699050802403565&lt;/electronic-resource-num&gt;&lt;/record&gt;&lt;/Cite&gt;&lt;/EndNote&gt;</w:instrText>
      </w:r>
      <w:r w:rsidR="00B31BFD">
        <w:rPr>
          <w:lang w:eastAsia="en-CA"/>
        </w:rPr>
        <w:fldChar w:fldCharType="separate"/>
      </w:r>
      <w:r w:rsidR="00B31BFD">
        <w:rPr>
          <w:noProof/>
          <w:lang w:eastAsia="en-CA"/>
        </w:rPr>
        <w:t>(2008)</w:t>
      </w:r>
      <w:r w:rsidR="00B31BFD">
        <w:rPr>
          <w:lang w:eastAsia="en-CA"/>
        </w:rPr>
        <w:fldChar w:fldCharType="end"/>
      </w:r>
      <w:r w:rsidR="00B31BFD">
        <w:rPr>
          <w:lang w:eastAsia="en-CA"/>
        </w:rPr>
        <w:t xml:space="preserve"> reported similar findings in working memory where rater-based measures, although not significantly correlated with clinical performance measures, were both sensitive to acquired dysfunction in pediatric traumatic brain injury.</w:t>
      </w:r>
      <w:r w:rsidR="00C77B39" w:rsidRPr="00C77B39">
        <w:t xml:space="preserve"> </w:t>
      </w:r>
      <w:r w:rsidR="008A5159">
        <w:rPr>
          <w:lang w:eastAsia="en-CA"/>
        </w:rPr>
        <w:t xml:space="preserve">Not only did parent reports account for a significant portion of the variance explained from neurocognitive tests </w:t>
      </w:r>
      <w:r w:rsidR="008A5159">
        <w:rPr>
          <w:lang w:eastAsia="en-CA"/>
        </w:rPr>
        <w:fldChar w:fldCharType="begin">
          <w:fldData xml:space="preserve">PEVuZE5vdGU+PENpdGU+PEF1dGhvcj5TYW5kZWw8L0F1dGhvcj48WWVhcj4yMDEzPC9ZZWFyPjxS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==
</w:fldData>
        </w:fldChar>
      </w:r>
      <w:r w:rsidR="008A5159">
        <w:rPr>
          <w:lang w:eastAsia="en-CA"/>
        </w:rPr>
        <w:instrText xml:space="preserve"> ADDIN EN.CITE </w:instrText>
      </w:r>
      <w:r w:rsidR="008A5159">
        <w:rPr>
          <w:lang w:eastAsia="en-CA"/>
        </w:rPr>
        <w:fldChar w:fldCharType="begin">
          <w:fldData xml:space="preserve">PEVuZE5vdGU+PENpdGU+PEF1dGhvcj5TYW5kZWw8L0F1dGhvcj48WWVhcj4yMDEzPC9ZZWFyPjxS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==
</w:fldData>
        </w:fldChar>
      </w:r>
      <w:r w:rsidR="008A5159">
        <w:rPr>
          <w:lang w:eastAsia="en-CA"/>
        </w:rPr>
        <w:instrText xml:space="preserve"> ADDIN EN.CITE.DATA </w:instrText>
      </w:r>
      <w:r w:rsidR="008A5159">
        <w:rPr>
          <w:lang w:eastAsia="en-CA"/>
        </w:rPr>
      </w:r>
      <w:r w:rsidR="008A5159">
        <w:rPr>
          <w:lang w:eastAsia="en-CA"/>
        </w:rPr>
        <w:fldChar w:fldCharType="end"/>
      </w:r>
      <w:r w:rsidR="008A5159">
        <w:rPr>
          <w:lang w:eastAsia="en-CA"/>
        </w:rPr>
      </w:r>
      <w:r w:rsidR="008A5159">
        <w:rPr>
          <w:lang w:eastAsia="en-CA"/>
        </w:rPr>
        <w:fldChar w:fldCharType="separate"/>
      </w:r>
      <w:r w:rsidR="008A5159">
        <w:rPr>
          <w:noProof/>
          <w:lang w:eastAsia="en-CA"/>
        </w:rPr>
        <w:t>(Sandel et al., 2013)</w:t>
      </w:r>
      <w:r w:rsidR="008A5159">
        <w:rPr>
          <w:lang w:eastAsia="en-CA"/>
        </w:rPr>
        <w:fldChar w:fldCharType="end"/>
      </w:r>
      <w:r w:rsidR="008A5159">
        <w:rPr>
          <w:lang w:eastAsia="en-CA"/>
        </w:rPr>
        <w:t xml:space="preserve">, work from Newman </w:t>
      </w:r>
      <w:r w:rsidR="008A5159">
        <w:rPr>
          <w:lang w:eastAsia="en-CA"/>
        </w:rPr>
        <w:fldChar w:fldCharType="begin"/>
      </w:r>
      <w:r w:rsidR="008A5159">
        <w:rPr>
          <w:lang w:eastAsia="en-CA"/>
        </w:rPr>
        <w:instrText xml:space="preserve"> ADDIN EN.CITE &lt;EndNote&gt;&lt;Cite ExcludeAuth="1"&gt;&lt;Author&gt;Newman&lt;/Author&gt;&lt;Year&gt;2009&lt;/Year&gt;&lt;RecNum&gt;58&lt;/RecNum&gt;&lt;DisplayText&gt;(2009)&lt;/DisplayText&gt;&lt;record&gt;&lt;rec-number&gt;58&lt;/rec-number&gt;&lt;foreign-keys&gt;&lt;key app="EN" db-id="f9v5wfxs65xx06e5pvep9dt9tfv2ftfwprz2" timestamp="1480884042"&gt;58&lt;/key&gt;&lt;/foreign-keys&gt;&lt;ref-type name="Thesis"&gt;32&lt;/ref-type&gt;&lt;contributors&gt;&lt;authors&gt;&lt;author&gt;Newman, Nina&lt;/author&gt;&lt;/authors&gt;&lt;/contributors&gt;&lt;titles&gt;&lt;title&gt;Parental perception of child performance on tasks of executive function in mild pediatric traumatic brain injury&lt;/title&gt;&lt;alt-title&gt;Dissertation Abstracts International: Section B: The Sciences and Engineering&lt;/alt-title&gt;&lt;/titles&gt;&lt;pages&gt;7144-7144&lt;/pages&gt;&lt;volume&gt;69&lt;/volume&gt;&lt;keywords&gt;&lt;keyword&gt;parental perception&lt;/keyword&gt;&lt;keyword&gt;child performance&lt;/keyword&gt;&lt;keyword&gt;executive function&lt;/keyword&gt;&lt;keyword&gt;mild pediatric traumatic brain injury&lt;/keyword&gt;&lt;keyword&gt;parent child relationship&lt;/keyword&gt;&lt;keyword&gt;2009&lt;/keyword&gt;&lt;keyword&gt;Parent Child Relations&lt;/keyword&gt;&lt;keyword&gt;Parental Attitudes&lt;/keyword&gt;&lt;keyword&gt;Traumatic Brain Injury&lt;/keyword&gt;&lt;keyword&gt;Performance&lt;/keyword&gt;&lt;/keywords&gt;&lt;dates&gt;&lt;year&gt;2009&lt;/year&gt;&lt;/dates&gt;&lt;pub-location&gt;US&lt;/pub-location&gt;&lt;publisher&gt;ProQuest Information &amp;amp; Learning&lt;/publisher&gt;&lt;isbn&gt;0419-4217&amp;#xD;978-0-549-88618-1&lt;/isbn&gt;&lt;accession-num&gt;2009-99100-213&lt;/accession-num&gt;&lt;urls&gt;&lt;related-urls&gt;&lt;url&gt;http://proxy.lib.umich.edu/login?url=http://search.ebscohost.com/login.aspx?direct=true&amp;amp;db=psyh&amp;amp;AN=2009-99100-213&amp;amp;site=ehost-live&amp;amp;scope=site&lt;/url&gt;&lt;/related-urls&gt;&lt;/urls&gt;&lt;remote-database-name&gt;psyh&lt;/remote-database-name&gt;&lt;remote-database-provider&gt;EBSCOhost&lt;/remote-database-provider&gt;&lt;/record&gt;&lt;/Cite&gt;&lt;/EndNote&gt;</w:instrText>
      </w:r>
      <w:r w:rsidR="008A5159">
        <w:rPr>
          <w:lang w:eastAsia="en-CA"/>
        </w:rPr>
        <w:fldChar w:fldCharType="separate"/>
      </w:r>
      <w:r w:rsidR="008A5159">
        <w:rPr>
          <w:noProof/>
          <w:lang w:eastAsia="en-CA"/>
        </w:rPr>
        <w:t>(2009)</w:t>
      </w:r>
      <w:r w:rsidR="008A5159">
        <w:rPr>
          <w:lang w:eastAsia="en-CA"/>
        </w:rPr>
        <w:fldChar w:fldCharType="end"/>
      </w:r>
      <w:r w:rsidR="008A5159">
        <w:rPr>
          <w:lang w:eastAsia="en-CA"/>
        </w:rPr>
        <w:t xml:space="preserve"> claims parent reports </w:t>
      </w:r>
      <w:r w:rsidR="00671BB3">
        <w:rPr>
          <w:lang w:eastAsia="en-CA"/>
        </w:rPr>
        <w:t>increased the sensitivity and specificity of</w:t>
      </w:r>
      <w:r w:rsidR="008A5159">
        <w:rPr>
          <w:lang w:eastAsia="en-CA"/>
        </w:rPr>
        <w:t xml:space="preserve"> neuropsychological tests.</w:t>
      </w:r>
    </w:p>
    <w:p w14:paraId="344CF4E5" w14:textId="07DFE9AC" w:rsidR="00B31BFD" w:rsidRDefault="00717B9F" w:rsidP="00B750A4">
      <w:pPr>
        <w:ind w:firstLine="720"/>
        <w:rPr>
          <w:lang w:eastAsia="en-CA"/>
        </w:rPr>
      </w:pPr>
      <w:r>
        <w:rPr>
          <w:lang w:eastAsia="en-CA"/>
        </w:rPr>
        <w:t xml:space="preserve">The majority of research investigating quality of life changes showed fairly poor promise. Likely due to the large amount of time between injury and measurement. Work by </w:t>
      </w:r>
      <w:proofErr w:type="spellStart"/>
      <w:r>
        <w:rPr>
          <w:lang w:eastAsia="en-CA"/>
        </w:rPr>
        <w:t>Rowhani-Rahbar</w:t>
      </w:r>
      <w:proofErr w:type="spellEnd"/>
      <w:r w:rsidR="00D1786E">
        <w:rPr>
          <w:lang w:eastAsia="en-CA"/>
        </w:rPr>
        <w:t xml:space="preserve"> </w:t>
      </w:r>
      <w:r>
        <w:rPr>
          <w:lang w:eastAsia="en-CA"/>
        </w:rPr>
        <w:fldChar w:fldCharType="begin"/>
      </w:r>
      <w:r>
        <w:rPr>
          <w:lang w:eastAsia="en-CA"/>
        </w:rPr>
        <w:instrText xml:space="preserve"> ADDIN EN.CITE &lt;EndNote&gt;&lt;Cite ExcludeAuth="1"&gt;&lt;Author&gt;Rowhani-Rahbar&lt;/Author&gt;&lt;Year&gt;2016&lt;/Year&gt;&lt;RecNum&gt;68&lt;/RecNum&gt;&lt;DisplayText&gt;(2016)&lt;/DisplayText&gt;&lt;record&gt;&lt;rec-number&gt;68&lt;/rec-number&gt;&lt;foreign-keys&gt;&lt;key app="EN" db-id="f9v5wfxs65xx06e5pvep9dt9tfv2ftfwprz2" timestamp="1480884793"&gt;68&lt;/key&gt;&lt;/foreign-keys&gt;&lt;ref-type name="Journal Article"&gt;17&lt;/ref-type&gt;&lt;contributors&gt;&lt;authors&gt;&lt;author&gt;Rowhani-Rahbar, A.&lt;/author&gt;&lt;author&gt;Chrisman, S. P.&lt;/author&gt;&lt;author&gt;Drescher, S.&lt;/author&gt;&lt;author&gt;Schiff, M. A.&lt;/author&gt;&lt;author&gt;Rivara, F. P.&lt;/author&gt;&lt;/authors&gt;&lt;/contributors&gt;&lt;auth-address&gt;1 Department of Epidemiology, University of Washington , Seattle, Washington.&amp;#xD;2 Department of Pediatrics, University of Washington , Seattle, Washington.&amp;#xD;3 Seattle Children&amp;apos;s Research Institute , Seattle, Washington.&amp;#xD;4 Harborview Injury Prevention &amp;amp; Research Center, University of Washington , Seattle, Washington.&lt;/auth-address&gt;&lt;titles&gt;&lt;title&gt;Agreement between High School Athletes and Their Parents on Reporting Athletic Events and Concussion Symptoms&lt;/title&gt;&lt;secondary-title&gt;Journal of Neurotrauma&lt;/secondary-title&gt;&lt;alt-title&gt;Journal of neurotrauma&lt;/alt-title&gt;&lt;/titles&gt;&lt;periodical&gt;&lt;full-title&gt;Journal of Neurotrauma&lt;/full-title&gt;&lt;/periodical&gt;&lt;alt-periodical&gt;&lt;full-title&gt;Journal of Neurotrauma&lt;/full-title&gt;&lt;/alt-periodical&gt;&lt;pages&gt;784-91&lt;/pages&gt;&lt;volume&gt;33&lt;/volume&gt;&lt;number&gt;8&lt;/number&gt;&lt;edition&gt;2015/09/29&lt;/edition&gt;&lt;keywords&gt;&lt;keyword&gt;adolescent&lt;/keyword&gt;&lt;keyword&gt;brain concussion&lt;/keyword&gt;&lt;keyword&gt;epidemiology&lt;/keyword&gt;&lt;keyword&gt;football&lt;/keyword&gt;&lt;keyword&gt;soccer&lt;/keyword&gt;&lt;/keywords&gt;&lt;dates&gt;&lt;year&gt;2016&lt;/year&gt;&lt;pub-dates&gt;&lt;date&gt;Apr 15&lt;/date&gt;&lt;/pub-dates&gt;&lt;/dates&gt;&lt;isbn&gt;0897-7151&lt;/isbn&gt;&lt;accession-num&gt;26414288&lt;/accession-num&gt;&lt;urls&gt;&lt;related-urls&gt;&lt;url&gt;http://online.liebertpub.com/doi/pdfplus/10.1089/neu.2015.4100&lt;/url&gt;&lt;/related-urls&gt;&lt;/urls&gt;&lt;electronic-resource-num&gt;10.1089/neu.2015.4100&lt;/electronic-resource-num&gt;&lt;remote-database-provider&gt;NLM&lt;/remote-database-provider&gt;&lt;language&gt;eng&lt;/language&gt;&lt;/record&gt;&lt;/Cite&gt;&lt;/EndNote&gt;</w:instrText>
      </w:r>
      <w:r>
        <w:rPr>
          <w:lang w:eastAsia="en-CA"/>
        </w:rPr>
        <w:fldChar w:fldCharType="separate"/>
      </w:r>
      <w:r>
        <w:rPr>
          <w:noProof/>
          <w:lang w:eastAsia="en-CA"/>
        </w:rPr>
        <w:t>(2016)</w:t>
      </w:r>
      <w:r>
        <w:rPr>
          <w:lang w:eastAsia="en-CA"/>
        </w:rPr>
        <w:fldChar w:fldCharType="end"/>
      </w:r>
      <w:r>
        <w:rPr>
          <w:lang w:eastAsia="en-CA"/>
        </w:rPr>
        <w:t xml:space="preserve"> showed that parent-child agreement drastically decreased as the time of injury increased. </w:t>
      </w:r>
      <w:r w:rsidR="00AA36E9">
        <w:rPr>
          <w:lang w:eastAsia="en-CA"/>
        </w:rPr>
        <w:t xml:space="preserve">However, </w:t>
      </w:r>
      <w:r>
        <w:rPr>
          <w:lang w:eastAsia="en-CA"/>
        </w:rPr>
        <w:t xml:space="preserve">it should also be noted that the studies presented in this review on quality of life scored poorly on quality categories for sample size and participants (see Table 2), with </w:t>
      </w:r>
      <w:r w:rsidR="00671BB3">
        <w:rPr>
          <w:lang w:eastAsia="en-CA"/>
        </w:rPr>
        <w:t>only one</w:t>
      </w:r>
      <w:r>
        <w:rPr>
          <w:lang w:eastAsia="en-CA"/>
        </w:rPr>
        <w:t xml:space="preserve"> stud</w:t>
      </w:r>
      <w:r w:rsidR="00671BB3">
        <w:rPr>
          <w:lang w:eastAsia="en-CA"/>
        </w:rPr>
        <w:t>y</w:t>
      </w:r>
      <w:r>
        <w:rPr>
          <w:lang w:eastAsia="en-CA"/>
        </w:rPr>
        <w:t xml:space="preserve"> reporting a sample</w:t>
      </w:r>
      <w:r w:rsidR="00671BB3">
        <w:rPr>
          <w:lang w:eastAsia="en-CA"/>
        </w:rPr>
        <w:t xml:space="preserve"> size</w:t>
      </w:r>
      <w:r>
        <w:rPr>
          <w:lang w:eastAsia="en-CA"/>
        </w:rPr>
        <w:t xml:space="preserve"> greater than 30 participants.</w:t>
      </w:r>
      <w:r w:rsidR="003B0856">
        <w:rPr>
          <w:lang w:eastAsia="en-CA"/>
        </w:rPr>
        <w:t xml:space="preserve"> </w:t>
      </w:r>
      <w:r w:rsidR="00DA01DA">
        <w:rPr>
          <w:lang w:eastAsia="en-CA"/>
        </w:rPr>
        <w:t>Results from quality of life studies</w:t>
      </w:r>
      <w:r w:rsidR="00B95CAA">
        <w:rPr>
          <w:lang w:eastAsia="en-CA"/>
        </w:rPr>
        <w:t xml:space="preserve"> </w:t>
      </w:r>
      <w:r w:rsidR="00DA01DA">
        <w:rPr>
          <w:lang w:eastAsia="en-CA"/>
        </w:rPr>
        <w:fldChar w:fldCharType="begin"/>
      </w:r>
      <w:r w:rsidR="00DA01DA">
        <w:rPr>
          <w:lang w:eastAsia="en-CA"/>
        </w:rPr>
        <w:instrText xml:space="preserve"> ADDIN EN.CITE &lt;EndNote&gt;&lt;Cite&gt;&lt;Author&gt;Pieper&lt;/Author&gt;&lt;Year&gt;2015&lt;/Year&gt;&lt;RecNum&gt;2&lt;/RecNum&gt;&lt;DisplayText&gt;(Pieper &amp;amp; Garvan, 2015)&lt;/DisplayText&gt;&lt;record&gt;&lt;rec-number&gt;2&lt;/rec-number&gt;&lt;foreign-keys&gt;&lt;key app="EN" db-id="f9v5wfxs65xx06e5pvep9dt9tfv2ftfwprz2" timestamp="1480884041"&gt;2&lt;/key&gt;&lt;/foreign-keys&gt;&lt;ref-type name="Journal Article"&gt;17&lt;/ref-type&gt;&lt;contributors&gt;&lt;authors&gt;&lt;author&gt;Pieper, Pam&lt;/author&gt;&lt;author&gt;Garvan, Cynthia&lt;/author&gt;&lt;/authors&gt;&lt;/contributors&gt;&lt;titles&gt;&lt;title&gt;Concordance of Child and Parent Reports of Health-Related Quality of Life in Children With Mild Traumatic Brain or Non-Brain Injuries and in Uninjured Children: Longitudinal Evaluation&lt;/title&gt;&lt;secondary-title&gt;Journal of Pediatric Healthcare&lt;/secondary-title&gt;&lt;/titles&gt;&lt;periodical&gt;&lt;full-title&gt;Journal of Pediatric Healthcare&lt;/full-title&gt;&lt;/periodical&gt;&lt;pages&gt;343-351&lt;/pages&gt;&lt;volume&gt;29&lt;/volume&gt;&lt;number&gt;4&lt;/number&gt;&lt;dates&gt;&lt;year&gt;2015&lt;/year&gt;&lt;/dates&gt;&lt;pub-location&gt;New York, New York&lt;/pub-location&gt;&lt;publisher&gt;Elsevier Science&lt;/publisher&gt;&lt;isbn&gt;0891-5245&lt;/isbn&gt;&lt;accession-num&gt;103425844. Language: English. Entry Date: In Process. Revision Date: 20150626. Publication Type: Article. Journal Subset: Core Nursing&lt;/accession-num&gt;&lt;urls&gt;&lt;related-urls&gt;&lt;url&gt;http://proxy.lib.umich.edu/login?url=http://search.ebscohost.com/login.aspx?direct=true&amp;amp;db=ccm&amp;amp;AN=103425844&amp;amp;site=ehost-live&amp;amp;scope=site&lt;/url&gt;&lt;url&gt;http://ac.els-cdn.com/S0891524515000486/1-s2.0-S0891524515000486-main.pdf?_tid=3d5ab566-ba63-11e6-8f93-00000aacb35f&amp;amp;acdnat=1480884787_3d305ebc3419edae3d1bbcd7a0d66d18&lt;/url&gt;&lt;/related-urls&gt;&lt;/urls&gt;&lt;electronic-resource-num&gt;10.1016/j.pedhc.2015.01.008&lt;/electronic-resource-num&gt;&lt;remote-database-name&gt;ccm&lt;/remote-database-name&gt;&lt;remote-database-provider&gt;EBSCOhost&lt;/remote-database-provider&gt;&lt;/record&gt;&lt;/Cite&gt;&lt;/EndNote&gt;</w:instrText>
      </w:r>
      <w:r w:rsidR="00DA01DA">
        <w:rPr>
          <w:lang w:eastAsia="en-CA"/>
        </w:rPr>
        <w:fldChar w:fldCharType="separate"/>
      </w:r>
      <w:r w:rsidR="00DA01DA">
        <w:rPr>
          <w:noProof/>
          <w:lang w:eastAsia="en-CA"/>
        </w:rPr>
        <w:t>(Pieper &amp; Garvan, 2015)</w:t>
      </w:r>
      <w:r w:rsidR="00DA01DA">
        <w:rPr>
          <w:lang w:eastAsia="en-CA"/>
        </w:rPr>
        <w:fldChar w:fldCharType="end"/>
      </w:r>
      <w:r w:rsidR="00DA01DA">
        <w:rPr>
          <w:lang w:eastAsia="en-CA"/>
        </w:rPr>
        <w:t xml:space="preserve"> mirrors other forms of research demonstrating that children report more impairments than reported by their parents</w:t>
      </w:r>
      <w:r w:rsidR="00671BB3">
        <w:rPr>
          <w:lang w:eastAsia="en-CA"/>
        </w:rPr>
        <w:t>.</w:t>
      </w:r>
      <w:r w:rsidR="00380918">
        <w:rPr>
          <w:lang w:eastAsia="en-CA"/>
        </w:rPr>
        <w:t xml:space="preserve"> One potential explanation for poor outcomes in this area of research may be based on a time window which is beyond observable symptomology. In milder forms of traumatic brain injury symptoms typically resolve within 7 to 14 days. In these instances</w:t>
      </w:r>
      <w:r w:rsidR="007A600F">
        <w:rPr>
          <w:lang w:eastAsia="en-CA"/>
        </w:rPr>
        <w:t>,</w:t>
      </w:r>
      <w:r w:rsidR="00380918">
        <w:rPr>
          <w:lang w:eastAsia="en-CA"/>
        </w:rPr>
        <w:t xml:space="preserve"> measurements taken several years</w:t>
      </w:r>
      <w:r w:rsidR="00B750A4">
        <w:rPr>
          <w:lang w:eastAsia="en-CA"/>
        </w:rPr>
        <w:t>’</w:t>
      </w:r>
      <w:r w:rsidR="00380918">
        <w:rPr>
          <w:lang w:eastAsia="en-CA"/>
        </w:rPr>
        <w:t xml:space="preserve"> post-injury may not be warranted.</w:t>
      </w:r>
    </w:p>
    <w:p w14:paraId="795CC1E2" w14:textId="32571933" w:rsidR="002611C9" w:rsidRPr="006709F4" w:rsidRDefault="00C118BB" w:rsidP="00B750A4">
      <w:pPr>
        <w:ind w:firstLine="720"/>
        <w:rPr>
          <w:lang w:eastAsia="en-CA"/>
        </w:rPr>
      </w:pPr>
      <w:r>
        <w:rPr>
          <w:lang w:eastAsia="en-CA"/>
        </w:rPr>
        <w:t xml:space="preserve">As a whole there was some overlap between patient-proxy findings in youth and adult studies. Both observed stronger patient-proxy agreement on somatic, concrete and/or overt </w:t>
      </w:r>
      <w:r>
        <w:rPr>
          <w:lang w:eastAsia="en-CA"/>
        </w:rPr>
        <w:lastRenderedPageBreak/>
        <w:t>questions. Suggesting that some of the current patient-proxy research done in adults may be suitable for future research in children.</w:t>
      </w:r>
    </w:p>
    <w:p w14:paraId="5D0CE188" w14:textId="15765DB4" w:rsidR="002611C9" w:rsidRDefault="002611C9" w:rsidP="00B750A4">
      <w:pPr>
        <w:ind w:firstLine="720"/>
        <w:rPr>
          <w:b/>
          <w:lang w:eastAsia="en-CA"/>
        </w:rPr>
      </w:pPr>
      <w:proofErr w:type="spellStart"/>
      <w:r>
        <w:rPr>
          <w:lang w:eastAsia="en-CA"/>
        </w:rPr>
        <w:t>Machamer</w:t>
      </w:r>
      <w:proofErr w:type="spellEnd"/>
      <w:r>
        <w:rPr>
          <w:lang w:eastAsia="en-CA"/>
        </w:rPr>
        <w:t xml:space="preserve"> et al</w:t>
      </w:r>
      <w:r w:rsidR="00671BB3">
        <w:rPr>
          <w:lang w:eastAsia="en-CA"/>
        </w:rPr>
        <w:fldChar w:fldCharType="begin"/>
      </w:r>
      <w:r w:rsidR="00671BB3">
        <w:rPr>
          <w:lang w:eastAsia="en-CA"/>
        </w:rPr>
        <w:instrText xml:space="preserve"> ADDIN EN.CITE &lt;EndNote&gt;&lt;Cite ExcludeAuth="1"&gt;&lt;Author&gt;Machamer&lt;/Author&gt;&lt;Year&gt;2013&lt;/Year&gt;&lt;RecNum&gt;41&lt;/RecNum&gt;&lt;DisplayText&gt;(2013)&lt;/DisplayText&gt;&lt;record&gt;&lt;rec-number&gt;41&lt;/rec-number&gt;&lt;foreign-keys&gt;&lt;key app="EN" db-id="f9v5wfxs65xx06e5pvep9dt9tfv2ftfwprz2" timestamp="1480884042"&gt;41&lt;/key&gt;&lt;/foreign-keys&gt;&lt;ref-type name="Journal Article"&gt;17&lt;/ref-type&gt;&lt;contributors&gt;&lt;authors&gt;&lt;author&gt;Machamer, Joan&lt;/author&gt;&lt;author&gt;Temkin, Nancy&lt;/author&gt;&lt;author&gt;Dikmen, Sureyya&lt;/author&gt;&lt;/authors&gt;&lt;/contributors&gt;&lt;auth-address&gt;Machamer, Joan, Department of Rehabilitation Medicine, University of Washington, Box 359612, 325 Ninth Avenue, Seattle, WA, US, 98104&lt;/auth-address&gt;&lt;titles&gt;&lt;title&gt;Health-related quality of life in traumatic brain injury: Is a proxy report necessary?&lt;/title&gt;&lt;secondary-title&gt;Journal of Neurotrauma&lt;/secondary-title&gt;&lt;/titles&gt;&lt;periodical&gt;&lt;full-title&gt;Journal of Neurotrauma&lt;/full-title&gt;&lt;/periodical&gt;&lt;pages&gt;1845-1851&lt;/pages&gt;&lt;volume&gt;30&lt;/volume&gt;&lt;number&gt;22&lt;/number&gt;&lt;keywords&gt;&lt;keyword&gt;health related quality of life&lt;/keyword&gt;&lt;keyword&gt;traumatic brain injury&lt;/keyword&gt;&lt;keyword&gt;health behavior&lt;/keyword&gt;&lt;keyword&gt;leisure&lt;/keyword&gt;&lt;keyword&gt;2013&lt;/keyword&gt;&lt;keyword&gt;Quality of Life&lt;/keyword&gt;&lt;keyword&gt;Leisure Time&lt;/keyword&gt;&lt;/keywords&gt;&lt;dates&gt;&lt;year&gt;2013&lt;/year&gt;&lt;/dates&gt;&lt;pub-location&gt;US&lt;/pub-location&gt;&lt;publisher&gt;Mary Ann Liebert, Inc.&lt;/publisher&gt;&lt;isbn&gt;0897-7151&amp;#xD;1557-9042&lt;/isbn&gt;&lt;accession-num&gt;2013-39216-002&lt;/accession-num&gt;&lt;urls&gt;&lt;related-urls&gt;&lt;url&gt;http://proxy.lib.umich.edu/login?url=http://search.ebscohost.com/login.aspx?direct=true&amp;amp;db=psyh&amp;amp;AN=2013-39216-002&amp;amp;site=ehost-live&amp;amp;scope=site&lt;/url&gt;&lt;url&gt;machamer@u.washington.edu&lt;/url&gt;&lt;url&gt;http://online.liebertpub.com/doi/pdfplus/10.1089/neu.2013.2920&lt;/url&gt;&lt;/related-urls&gt;&lt;/urls&gt;&lt;electronic-resource-num&gt;10.1089/neu.2013.2920&lt;/electronic-resource-num&gt;&lt;remote-database-name&gt;psyh&lt;/remote-database-name&gt;&lt;remote-database-provider&gt;EBSCOhost&lt;/remote-database-provider&gt;&lt;/record&gt;&lt;/Cite&gt;&lt;/EndNote&gt;</w:instrText>
      </w:r>
      <w:r w:rsidR="00671BB3">
        <w:rPr>
          <w:lang w:eastAsia="en-CA"/>
        </w:rPr>
        <w:fldChar w:fldCharType="separate"/>
      </w:r>
      <w:r w:rsidR="00671BB3">
        <w:rPr>
          <w:noProof/>
          <w:lang w:eastAsia="en-CA"/>
        </w:rPr>
        <w:t>(2013)</w:t>
      </w:r>
      <w:r w:rsidR="00671BB3">
        <w:rPr>
          <w:lang w:eastAsia="en-CA"/>
        </w:rPr>
        <w:fldChar w:fldCharType="end"/>
      </w:r>
      <w:r w:rsidR="00671BB3">
        <w:rPr>
          <w:lang w:eastAsia="en-CA"/>
        </w:rPr>
        <w:t xml:space="preserve"> contested</w:t>
      </w:r>
      <w:r w:rsidR="00892BC8">
        <w:rPr>
          <w:lang w:eastAsia="en-CA"/>
        </w:rPr>
        <w:t xml:space="preserve"> the claim that proxy-reported outcomes are needed by clinicians when the patient is over the age of 14 years. In these instances</w:t>
      </w:r>
      <w:r w:rsidR="003F6CAE">
        <w:rPr>
          <w:lang w:eastAsia="en-CA"/>
        </w:rPr>
        <w:t>,</w:t>
      </w:r>
      <w:r w:rsidR="00892BC8">
        <w:rPr>
          <w:lang w:eastAsia="en-CA"/>
        </w:rPr>
        <w:t xml:space="preserve"> patient-r</w:t>
      </w:r>
      <w:r w:rsidR="00671BB3">
        <w:rPr>
          <w:lang w:eastAsia="en-CA"/>
        </w:rPr>
        <w:t xml:space="preserve">eported outcomes are </w:t>
      </w:r>
      <w:r w:rsidR="003F6CAE">
        <w:rPr>
          <w:lang w:eastAsia="en-CA"/>
        </w:rPr>
        <w:t>favorable</w:t>
      </w:r>
      <w:r w:rsidR="00892BC8">
        <w:rPr>
          <w:lang w:eastAsia="en-CA"/>
        </w:rPr>
        <w:t>.</w:t>
      </w:r>
      <w:r w:rsidR="003F6CAE">
        <w:rPr>
          <w:lang w:eastAsia="en-CA"/>
        </w:rPr>
        <w:t xml:space="preserve"> Despite </w:t>
      </w:r>
      <w:proofErr w:type="spellStart"/>
      <w:r w:rsidR="003F6CAE">
        <w:rPr>
          <w:lang w:eastAsia="en-CA"/>
        </w:rPr>
        <w:t>Machamer’s</w:t>
      </w:r>
      <w:proofErr w:type="spellEnd"/>
      <w:r w:rsidR="003F6CAE">
        <w:rPr>
          <w:lang w:eastAsia="en-CA"/>
        </w:rPr>
        <w:t xml:space="preserve"> claim, larger studies have opposed his view and reaffirm that proxy reports </w:t>
      </w:r>
      <w:r w:rsidR="00671BB3">
        <w:rPr>
          <w:lang w:eastAsia="en-CA"/>
        </w:rPr>
        <w:t>should be included in clinical assessment</w:t>
      </w:r>
      <w:r w:rsidR="00671BB3">
        <w:rPr>
          <w:b/>
          <w:lang w:eastAsia="en-CA"/>
        </w:rPr>
        <w:t>.</w:t>
      </w:r>
    </w:p>
    <w:p w14:paraId="6585D326" w14:textId="47DAB306" w:rsidR="006709F4" w:rsidRPr="006709F4" w:rsidRDefault="00671BB3" w:rsidP="00194463">
      <w:pPr>
        <w:ind w:firstLine="720"/>
        <w:rPr>
          <w:lang w:eastAsia="en-CA"/>
        </w:rPr>
      </w:pPr>
      <w:r>
        <w:rPr>
          <w:lang w:eastAsia="en-CA"/>
        </w:rPr>
        <w:t xml:space="preserve">Many inaccuracies from study to study may be attributed the range of knowledge on the topic of concussion rather than imprecise proxy-rater ratings. </w:t>
      </w:r>
      <w:proofErr w:type="spellStart"/>
      <w:r>
        <w:rPr>
          <w:lang w:eastAsia="en-CA"/>
        </w:rPr>
        <w:t>Mannings</w:t>
      </w:r>
      <w:proofErr w:type="spellEnd"/>
      <w:r>
        <w:rPr>
          <w:lang w:eastAsia="en-CA"/>
        </w:rPr>
        <w:t xml:space="preserve"> et al </w:t>
      </w:r>
      <w:r>
        <w:rPr>
          <w:lang w:eastAsia="en-CA"/>
        </w:rPr>
        <w:fldChar w:fldCharType="begin">
          <w:fldData xml:space="preserve">PEVuZE5vdGU+PENpdGUgRXhjbHVkZUF1dGg9IjEiPjxBdXRob3I+TWFubmluZ3M8L0F1dGhvcj48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</w:fldData>
        </w:fldChar>
      </w:r>
      <w:r>
        <w:rPr>
          <w:lang w:eastAsia="en-CA"/>
        </w:rPr>
        <w:instrText xml:space="preserve"> ADDIN EN.CITE </w:instrText>
      </w:r>
      <w:r>
        <w:rPr>
          <w:lang w:eastAsia="en-CA"/>
        </w:rPr>
        <w:fldChar w:fldCharType="begin">
          <w:fldData xml:space="preserve">PEVuZE5vdGU+PENpdGUgRXhjbHVkZUF1dGg9IjEiPjxBdXRob3I+TWFubmluZ3M8L0F1dGhvcj48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</w:fldData>
        </w:fldChar>
      </w:r>
      <w:r>
        <w:rPr>
          <w:lang w:eastAsia="en-CA"/>
        </w:rPr>
        <w:instrText xml:space="preserve"> ADDIN EN.CITE.DATA </w:instrText>
      </w:r>
      <w:r>
        <w:rPr>
          <w:lang w:eastAsia="en-CA"/>
        </w:rPr>
      </w:r>
      <w:r>
        <w:rPr>
          <w:lang w:eastAsia="en-CA"/>
        </w:rPr>
        <w:fldChar w:fldCharType="end"/>
      </w:r>
      <w:r>
        <w:rPr>
          <w:lang w:eastAsia="en-CA"/>
        </w:rPr>
      </w:r>
      <w:r>
        <w:rPr>
          <w:lang w:eastAsia="en-CA"/>
        </w:rPr>
        <w:fldChar w:fldCharType="separate"/>
      </w:r>
      <w:r>
        <w:rPr>
          <w:noProof/>
          <w:lang w:eastAsia="en-CA"/>
        </w:rPr>
        <w:t>(2014)</w:t>
      </w:r>
      <w:r>
        <w:rPr>
          <w:lang w:eastAsia="en-CA"/>
        </w:rPr>
        <w:fldChar w:fldCharType="end"/>
      </w:r>
      <w:r>
        <w:rPr>
          <w:lang w:eastAsia="en-CA"/>
        </w:rPr>
        <w:t xml:space="preserve"> showed that no parents from their study were able to correctly identify all the symptoms related to concussion. They also showed that a parent’s knowledge of symptoms was significantly correlated to their ability to properly identify signs of concussion in their children. Hence, future studies may wish to evaluate the use of proxy-reports in parents that have undergone </w:t>
      </w:r>
      <w:r w:rsidR="007A600F">
        <w:rPr>
          <w:lang w:eastAsia="en-CA"/>
        </w:rPr>
        <w:t>some form of concussion education</w:t>
      </w:r>
      <w:r>
        <w:rPr>
          <w:lang w:eastAsia="en-CA"/>
        </w:rPr>
        <w:t xml:space="preserve">. Perhaps this may permit for a more reliable measure than reported in some studies. Curiously, one of the studies </w:t>
      </w:r>
      <w:r>
        <w:rPr>
          <w:lang w:eastAsia="en-CA"/>
        </w:rPr>
        <w:fldChar w:fldCharType="begin"/>
      </w:r>
      <w:r>
        <w:rPr>
          <w:lang w:eastAsia="en-CA"/>
        </w:rPr>
        <w:instrText xml:space="preserve"> ADDIN EN.CITE &lt;EndNote&gt;&lt;Cite&gt;&lt;Author&gt;Rowhani-Rahbar&lt;/Author&gt;&lt;Year&gt;2016&lt;/Year&gt;&lt;RecNum&gt;68&lt;/RecNum&gt;&lt;DisplayText&gt;(Rowhani-Rahbar et al., 2016)&lt;/DisplayText&gt;&lt;record&gt;&lt;rec-number&gt;68&lt;/rec-number&gt;&lt;foreign-keys&gt;&lt;key app="EN" db-id="f9v5wfxs65xx06e5pvep9dt9tfv2ftfwprz2" timestamp="1480884793"&gt;68&lt;/key&gt;&lt;/foreign-keys&gt;&lt;ref-type name="Journal Article"&gt;17&lt;/ref-type&gt;&lt;contributors&gt;&lt;authors&gt;&lt;author&gt;Rowhani-Rahbar, A.&lt;/author&gt;&lt;author&gt;Chrisman, S. P.&lt;/author&gt;&lt;author&gt;Drescher, S.&lt;/author&gt;&lt;author&gt;Schiff, M. A.&lt;/author&gt;&lt;author&gt;Rivara, F. P.&lt;/author&gt;&lt;/authors&gt;&lt;/contributors&gt;&lt;auth-address&gt;1 Department of Epidemiology, University of Washington , Seattle, Washington.&amp;#xD;2 Department of Pediatrics, University of Washington , Seattle, Washington.&amp;#xD;3 Seattle Children&amp;apos;s Research Institute , Seattle, Washington.&amp;#xD;4 Harborview Injury Prevention &amp;amp; Research Center, University of Washington , Seattle, Washington.&lt;/auth-address&gt;&lt;titles&gt;&lt;title&gt;Agreement between High School Athletes and Their Parents on Reporting Athletic Events and Concussion Symptoms&lt;/title&gt;&lt;secondary-title&gt;Journal of Neurotrauma&lt;/secondary-title&gt;&lt;alt-title&gt;Journal of neurotrauma&lt;/alt-title&gt;&lt;/titles&gt;&lt;periodical&gt;&lt;full-title&gt;Journal of Neurotrauma&lt;/full-title&gt;&lt;/periodical&gt;&lt;alt-periodical&gt;&lt;full-title&gt;Journal of Neurotrauma&lt;/full-title&gt;&lt;/alt-periodical&gt;&lt;pages&gt;784-91&lt;/pages&gt;&lt;volume&gt;33&lt;/volume&gt;&lt;number&gt;8&lt;/number&gt;&lt;edition&gt;2015/09/29&lt;/edition&gt;&lt;keywords&gt;&lt;keyword&gt;adolescent&lt;/keyword&gt;&lt;keyword&gt;brain concussion&lt;/keyword&gt;&lt;keyword&gt;epidemiology&lt;/keyword&gt;&lt;keyword&gt;football&lt;/keyword&gt;&lt;keyword&gt;soccer&lt;/keyword&gt;&lt;/keywords&gt;&lt;dates&gt;&lt;year&gt;2016&lt;/year&gt;&lt;pub-dates&gt;&lt;date&gt;Apr 15&lt;/date&gt;&lt;/pub-dates&gt;&lt;/dates&gt;&lt;isbn&gt;0897-7151&lt;/isbn&gt;&lt;accession-num&gt;26414288&lt;/accession-num&gt;&lt;urls&gt;&lt;related-urls&gt;&lt;url&gt;http://online.liebertpub.com/doi/pdfplus/10.1089/neu.2015.4100&lt;/url&gt;&lt;/related-urls&gt;&lt;/urls&gt;&lt;electronic-resource-num&gt;10.1089/neu.2015.4100&lt;/electronic-resource-num&gt;&lt;remote-database-provider&gt;NLM&lt;/remote-database-provider&gt;&lt;language&gt;eng&lt;/language&gt;&lt;/record&gt;&lt;/Cite&gt;&lt;/EndNote&gt;</w:instrText>
      </w:r>
      <w:r>
        <w:rPr>
          <w:lang w:eastAsia="en-CA"/>
        </w:rPr>
        <w:fldChar w:fldCharType="separate"/>
      </w:r>
      <w:r>
        <w:rPr>
          <w:noProof/>
          <w:lang w:eastAsia="en-CA"/>
        </w:rPr>
        <w:t>(Rowhani-Rahbar et al., 2016)</w:t>
      </w:r>
      <w:r>
        <w:rPr>
          <w:lang w:eastAsia="en-CA"/>
        </w:rPr>
        <w:fldChar w:fldCharType="end"/>
      </w:r>
      <w:r>
        <w:rPr>
          <w:lang w:eastAsia="en-CA"/>
        </w:rPr>
        <w:t xml:space="preserve"> which reported favorable ICC agreement between child-proxies was conducted in the state of Washington, where the first state legislated concussion law was enacted. Within Washington state there is also mandated concussion</w:t>
      </w:r>
      <w:r w:rsidR="0060595B">
        <w:rPr>
          <w:lang w:eastAsia="en-CA"/>
        </w:rPr>
        <w:t xml:space="preserve"> education</w:t>
      </w:r>
      <w:r>
        <w:rPr>
          <w:lang w:eastAsia="en-CA"/>
        </w:rPr>
        <w:t xml:space="preserve"> that is required prior to participation in school sports. Is it possible that this study found stronger ICC between youth and parents due to parents’ stronger knowledge on concussion? </w:t>
      </w:r>
    </w:p>
    <w:p w14:paraId="356D4D7D" w14:textId="2C2DA298" w:rsidR="003530F2" w:rsidRDefault="003530F2" w:rsidP="003530F2">
      <w:pPr>
        <w:pStyle w:val="Heading2"/>
        <w:rPr>
          <w:lang w:eastAsia="en-CA"/>
        </w:rPr>
      </w:pPr>
      <w:r>
        <w:rPr>
          <w:lang w:eastAsia="en-CA"/>
        </w:rPr>
        <w:t>Limitations</w:t>
      </w:r>
    </w:p>
    <w:p w14:paraId="0C2C710A" w14:textId="1AAD2589" w:rsidR="007038BB" w:rsidRDefault="003530F2" w:rsidP="00671BB3">
      <w:pPr>
        <w:ind w:firstLine="720"/>
        <w:rPr>
          <w:lang w:eastAsia="en-CA"/>
        </w:rPr>
      </w:pPr>
      <w:r>
        <w:rPr>
          <w:lang w:eastAsia="en-CA"/>
        </w:rPr>
        <w:t>Several limitations were present in this systematic review. Among them</w:t>
      </w:r>
      <w:r w:rsidR="0060595B">
        <w:rPr>
          <w:lang w:eastAsia="en-CA"/>
        </w:rPr>
        <w:t>,</w:t>
      </w:r>
      <w:r>
        <w:rPr>
          <w:lang w:eastAsia="en-CA"/>
        </w:rPr>
        <w:t xml:space="preserve"> the varying severity of head injuries </w:t>
      </w:r>
      <w:r w:rsidR="0060595B">
        <w:rPr>
          <w:lang w:eastAsia="en-CA"/>
        </w:rPr>
        <w:t>which ranged from mild to severe</w:t>
      </w:r>
      <w:r>
        <w:rPr>
          <w:lang w:eastAsia="en-CA"/>
        </w:rPr>
        <w:t>. In some instances</w:t>
      </w:r>
      <w:r w:rsidR="00C118BB">
        <w:rPr>
          <w:lang w:eastAsia="en-CA"/>
        </w:rPr>
        <w:t>,</w:t>
      </w:r>
      <w:r>
        <w:rPr>
          <w:lang w:eastAsia="en-CA"/>
        </w:rPr>
        <w:t xml:space="preserve"> authors used the terms “concussion” and “mild traumatic brain injury” interchangeably while others did not.</w:t>
      </w:r>
      <w:r w:rsidR="007038BB">
        <w:rPr>
          <w:lang w:eastAsia="en-CA"/>
        </w:rPr>
        <w:t xml:space="preserve"> Although quality of life studies has been shown to be robust to differences in age and gender, the </w:t>
      </w:r>
      <w:r w:rsidR="007038BB">
        <w:rPr>
          <w:lang w:eastAsia="en-CA"/>
        </w:rPr>
        <w:lastRenderedPageBreak/>
        <w:t>generalizability of some findings across age groups remains questionable for other measures (e.g. symptomology).</w:t>
      </w:r>
    </w:p>
    <w:p w14:paraId="4D47986F" w14:textId="01E621B8" w:rsidR="00671BB3" w:rsidRPr="0020361C" w:rsidRDefault="00671BB3" w:rsidP="00671BB3">
      <w:pPr>
        <w:ind w:firstLine="720"/>
        <w:rPr>
          <w:lang w:eastAsia="en-CA"/>
        </w:rPr>
      </w:pPr>
      <w:r w:rsidRPr="0020361C">
        <w:rPr>
          <w:lang w:eastAsia="en-CA"/>
        </w:rPr>
        <w:t xml:space="preserve">Some differences in the </w:t>
      </w:r>
      <w:r w:rsidR="007A600F">
        <w:rPr>
          <w:lang w:eastAsia="en-CA"/>
        </w:rPr>
        <w:t>intraclass correlations</w:t>
      </w:r>
      <w:r w:rsidRPr="0020361C">
        <w:rPr>
          <w:lang w:eastAsia="en-CA"/>
        </w:rPr>
        <w:t xml:space="preserve"> reported between studies may be attributed to differences in the internal consistency between experimental variables. For example, </w:t>
      </w:r>
      <w:proofErr w:type="spellStart"/>
      <w:r w:rsidRPr="0020361C">
        <w:rPr>
          <w:lang w:eastAsia="en-CA"/>
        </w:rPr>
        <w:t>Hajek</w:t>
      </w:r>
      <w:proofErr w:type="spellEnd"/>
      <w:r w:rsidRPr="0020361C">
        <w:rPr>
          <w:lang w:eastAsia="en-CA"/>
        </w:rPr>
        <w:t xml:space="preserve"> et al</w:t>
      </w:r>
      <w:r>
        <w:rPr>
          <w:lang w:eastAsia="en-CA"/>
        </w:rPr>
        <w:t>.</w:t>
      </w:r>
      <w:r>
        <w:rPr>
          <w:lang w:eastAsia="en-CA"/>
        </w:rPr>
        <w:fldChar w:fldCharType="begin">
          <w:fldData xml:space="preserve">PEVuZE5vdGU+PENpdGUgRXhjbHVkZUF1dGg9IjEiPjxBdXRob3I+SGFqZWs8L0F1dGhvcj48WWVh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</w:fldData>
        </w:fldChar>
      </w:r>
      <w:r>
        <w:rPr>
          <w:lang w:eastAsia="en-CA"/>
        </w:rPr>
        <w:instrText xml:space="preserve"> ADDIN EN.CITE </w:instrText>
      </w:r>
      <w:r>
        <w:rPr>
          <w:lang w:eastAsia="en-CA"/>
        </w:rPr>
        <w:fldChar w:fldCharType="begin">
          <w:fldData xml:space="preserve">PEVuZE5vdGU+PENpdGUgRXhjbHVkZUF1dGg9IjEiPjxBdXRob3I+SGFqZWs8L0F1dGhvcj48WWVh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</w:fldData>
        </w:fldChar>
      </w:r>
      <w:r>
        <w:rPr>
          <w:lang w:eastAsia="en-CA"/>
        </w:rPr>
        <w:instrText xml:space="preserve"> ADDIN EN.CITE.DATA </w:instrText>
      </w:r>
      <w:r>
        <w:rPr>
          <w:lang w:eastAsia="en-CA"/>
        </w:rPr>
      </w:r>
      <w:r>
        <w:rPr>
          <w:lang w:eastAsia="en-CA"/>
        </w:rPr>
        <w:fldChar w:fldCharType="end"/>
      </w:r>
      <w:r>
        <w:rPr>
          <w:lang w:eastAsia="en-CA"/>
        </w:rPr>
      </w:r>
      <w:r>
        <w:rPr>
          <w:lang w:eastAsia="en-CA"/>
        </w:rPr>
        <w:fldChar w:fldCharType="separate"/>
      </w:r>
      <w:r>
        <w:rPr>
          <w:noProof/>
          <w:lang w:eastAsia="en-CA"/>
        </w:rPr>
        <w:t>(2011)</w:t>
      </w:r>
      <w:r>
        <w:rPr>
          <w:lang w:eastAsia="en-CA"/>
        </w:rPr>
        <w:fldChar w:fldCharType="end"/>
      </w:r>
      <w:r w:rsidRPr="0020361C">
        <w:rPr>
          <w:lang w:eastAsia="en-CA"/>
        </w:rPr>
        <w:t xml:space="preserve"> used the PCS-I (Cronbach α from 0.70 to 0.77) whereas </w:t>
      </w:r>
      <w:proofErr w:type="spellStart"/>
      <w:r w:rsidRPr="0020361C">
        <w:rPr>
          <w:lang w:eastAsia="en-CA"/>
        </w:rPr>
        <w:t>Doser</w:t>
      </w:r>
      <w:proofErr w:type="spellEnd"/>
      <w:r w:rsidRPr="0020361C">
        <w:rPr>
          <w:lang w:eastAsia="en-CA"/>
        </w:rPr>
        <w:t xml:space="preserve"> et al</w:t>
      </w:r>
      <w:r>
        <w:rPr>
          <w:lang w:eastAsia="en-CA"/>
        </w:rPr>
        <w:fldChar w:fldCharType="begin">
          <w:fldData xml:space="preserve">PEVuZE5vdGU+PENpdGUgRXhjbHVkZUF1dGg9IjEiPjxBdXRob3I+RG9zZXI8L0F1dGhvcj48WWVh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</w:fldData>
        </w:fldChar>
      </w:r>
      <w:r>
        <w:rPr>
          <w:lang w:eastAsia="en-CA"/>
        </w:rPr>
        <w:instrText xml:space="preserve"> ADDIN EN.CITE </w:instrText>
      </w:r>
      <w:r>
        <w:rPr>
          <w:lang w:eastAsia="en-CA"/>
        </w:rPr>
        <w:fldChar w:fldCharType="begin">
          <w:fldData xml:space="preserve">PEVuZE5vdGU+PENpdGUgRXhjbHVkZUF1dGg9IjEiPjxBdXRob3I+RG9zZXI8L0F1dGhvcj48WWVh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</w:fldData>
        </w:fldChar>
      </w:r>
      <w:r>
        <w:rPr>
          <w:lang w:eastAsia="en-CA"/>
        </w:rPr>
        <w:instrText xml:space="preserve"> ADDIN EN.CITE.DATA </w:instrText>
      </w:r>
      <w:r>
        <w:rPr>
          <w:lang w:eastAsia="en-CA"/>
        </w:rPr>
      </w:r>
      <w:r>
        <w:rPr>
          <w:lang w:eastAsia="en-CA"/>
        </w:rPr>
        <w:fldChar w:fldCharType="end"/>
      </w:r>
      <w:r>
        <w:rPr>
          <w:lang w:eastAsia="en-CA"/>
        </w:rPr>
      </w:r>
      <w:r>
        <w:rPr>
          <w:lang w:eastAsia="en-CA"/>
        </w:rPr>
        <w:fldChar w:fldCharType="separate"/>
      </w:r>
      <w:r>
        <w:rPr>
          <w:noProof/>
          <w:lang w:eastAsia="en-CA"/>
        </w:rPr>
        <w:t>(2015)</w:t>
      </w:r>
      <w:r>
        <w:rPr>
          <w:lang w:eastAsia="en-CA"/>
        </w:rPr>
        <w:fldChar w:fldCharType="end"/>
      </w:r>
      <w:r w:rsidRPr="0020361C">
        <w:rPr>
          <w:lang w:eastAsia="en-CA"/>
        </w:rPr>
        <w:t xml:space="preserve"> used the Adult Self-Report which was far more consistent (Cronbach α from 0.80 to 0.88). </w:t>
      </w:r>
    </w:p>
    <w:p w14:paraId="4EAFCBD7" w14:textId="18426B58" w:rsidR="00671BB3" w:rsidRDefault="00671BB3" w:rsidP="00671BB3">
      <w:pPr>
        <w:ind w:firstLine="720"/>
        <w:rPr>
          <w:lang w:eastAsia="en-CA"/>
        </w:rPr>
      </w:pPr>
      <w:r>
        <w:rPr>
          <w:lang w:eastAsia="en-CA"/>
        </w:rPr>
        <w:t xml:space="preserve">Most studies on child-proxies are completed solely by mothers. </w:t>
      </w:r>
      <w:r w:rsidRPr="0020361C">
        <w:rPr>
          <w:lang w:eastAsia="en-CA"/>
        </w:rPr>
        <w:t>This may be related to a recent study</w:t>
      </w:r>
      <w:r>
        <w:rPr>
          <w:lang w:eastAsia="en-CA"/>
        </w:rPr>
        <w:t xml:space="preserve"> </w:t>
      </w:r>
      <w:r>
        <w:rPr>
          <w:lang w:eastAsia="en-CA"/>
        </w:rPr>
        <w:fldChar w:fldCharType="begin">
          <w:fldData xml:space="preserve">PEVuZE5vdGU+PENpdGU+PEF1dGhvcj5CbG9vZGdvb2Q8L0F1dGhvcj48WWVhcj4yMDEzPC9ZZWFy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=
</w:fldData>
        </w:fldChar>
      </w:r>
      <w:r>
        <w:rPr>
          <w:lang w:eastAsia="en-CA"/>
        </w:rPr>
        <w:instrText xml:space="preserve"> ADDIN EN.CITE </w:instrText>
      </w:r>
      <w:r>
        <w:rPr>
          <w:lang w:eastAsia="en-CA"/>
        </w:rPr>
        <w:fldChar w:fldCharType="begin">
          <w:fldData xml:space="preserve">PEVuZE5vdGU+PENpdGU+PEF1dGhvcj5CbG9vZGdvb2Q8L0F1dGhvcj48WWVhcj4yMDEzPC9ZZWFy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=
</w:fldData>
        </w:fldChar>
      </w:r>
      <w:r>
        <w:rPr>
          <w:lang w:eastAsia="en-CA"/>
        </w:rPr>
        <w:instrText xml:space="preserve"> ADDIN EN.CITE.DATA </w:instrText>
      </w:r>
      <w:r>
        <w:rPr>
          <w:lang w:eastAsia="en-CA"/>
        </w:rPr>
      </w:r>
      <w:r>
        <w:rPr>
          <w:lang w:eastAsia="en-CA"/>
        </w:rPr>
        <w:fldChar w:fldCharType="end"/>
      </w:r>
      <w:r>
        <w:rPr>
          <w:lang w:eastAsia="en-CA"/>
        </w:rPr>
      </w:r>
      <w:r>
        <w:rPr>
          <w:lang w:eastAsia="en-CA"/>
        </w:rPr>
        <w:fldChar w:fldCharType="separate"/>
      </w:r>
      <w:r>
        <w:rPr>
          <w:noProof/>
          <w:lang w:eastAsia="en-CA"/>
        </w:rPr>
        <w:t>(Bloodgood et al., 2013)</w:t>
      </w:r>
      <w:r>
        <w:rPr>
          <w:lang w:eastAsia="en-CA"/>
        </w:rPr>
        <w:fldChar w:fldCharType="end"/>
      </w:r>
      <w:r>
        <w:rPr>
          <w:lang w:eastAsia="en-CA"/>
        </w:rPr>
        <w:t xml:space="preserve"> </w:t>
      </w:r>
      <w:r w:rsidRPr="0020361C">
        <w:rPr>
          <w:lang w:eastAsia="en-CA"/>
        </w:rPr>
        <w:t xml:space="preserve">which demonstrated that mothers were significantly more likely to identify concussion as </w:t>
      </w:r>
      <w:r>
        <w:rPr>
          <w:lang w:eastAsia="en-CA"/>
        </w:rPr>
        <w:t xml:space="preserve">a “critical issue” than fathers. Consequently, they may be more willing to participate in a study they value as important and critical to their child’s health. Nevertheless, it is possible that data presented in this </w:t>
      </w:r>
      <w:r w:rsidR="007A600F">
        <w:rPr>
          <w:lang w:eastAsia="en-CA"/>
        </w:rPr>
        <w:t>review</w:t>
      </w:r>
      <w:r>
        <w:rPr>
          <w:lang w:eastAsia="en-CA"/>
        </w:rPr>
        <w:t xml:space="preserve"> is skewed by an unequal representation of mothers over fathers. </w:t>
      </w:r>
    </w:p>
    <w:p w14:paraId="146523C5" w14:textId="1E53445E" w:rsidR="00C118BB" w:rsidRDefault="00C118BB" w:rsidP="00C118BB">
      <w:pPr>
        <w:pStyle w:val="Heading2"/>
        <w:rPr>
          <w:lang w:eastAsia="en-CA"/>
        </w:rPr>
      </w:pPr>
      <w:r>
        <w:rPr>
          <w:lang w:eastAsia="en-CA"/>
        </w:rPr>
        <w:t>Future Directions</w:t>
      </w:r>
    </w:p>
    <w:p w14:paraId="72D59F14" w14:textId="6C187FF8" w:rsidR="000940EB" w:rsidRDefault="007038BB" w:rsidP="00671BB3">
      <w:pPr>
        <w:ind w:firstLine="720"/>
        <w:rPr>
          <w:lang w:eastAsia="en-CA"/>
        </w:rPr>
      </w:pPr>
      <w:r>
        <w:rPr>
          <w:lang w:eastAsia="en-CA"/>
        </w:rPr>
        <w:t>Based on the evidence summated over the course of this review, the potential of proxy-reports in increasing the accuracy in the diagnosis of concussion is extremely promising. Future research should evaluate the use of several proxies (</w:t>
      </w:r>
      <w:proofErr w:type="spellStart"/>
      <w:r>
        <w:rPr>
          <w:lang w:eastAsia="en-CA"/>
        </w:rPr>
        <w:t>e.g</w:t>
      </w:r>
      <w:proofErr w:type="spellEnd"/>
      <w:r>
        <w:rPr>
          <w:lang w:eastAsia="en-CA"/>
        </w:rPr>
        <w:t xml:space="preserve"> teachers, parents and coaches). By including proxies with perspectives of the child-athlete in different environments</w:t>
      </w:r>
      <w:r w:rsidR="007A600F">
        <w:rPr>
          <w:lang w:eastAsia="en-CA"/>
        </w:rPr>
        <w:t>,</w:t>
      </w:r>
      <w:r>
        <w:rPr>
          <w:lang w:eastAsia="en-CA"/>
        </w:rPr>
        <w:t xml:space="preserve"> clinicians are more likely to encompass the multimodal aspects of concussion. In doing so, treatment can be tailored specifically to impairments </w:t>
      </w:r>
      <w:r w:rsidR="00B46C88">
        <w:rPr>
          <w:lang w:eastAsia="en-CA"/>
        </w:rPr>
        <w:t>observed</w:t>
      </w:r>
      <w:r>
        <w:rPr>
          <w:lang w:eastAsia="en-CA"/>
        </w:rPr>
        <w:t xml:space="preserve"> in each patient rather than applying treatment based on consensus changes in physiology. </w:t>
      </w:r>
      <w:r w:rsidR="00D31EC3">
        <w:rPr>
          <w:lang w:eastAsia="en-CA"/>
        </w:rPr>
        <w:t>The use of coaches as proxies has seldomly been used in evaluations to date</w:t>
      </w:r>
      <w:r w:rsidR="00671BB3">
        <w:rPr>
          <w:lang w:eastAsia="en-CA"/>
        </w:rPr>
        <w:t>,</w:t>
      </w:r>
      <w:r w:rsidR="00D31EC3">
        <w:rPr>
          <w:lang w:eastAsia="en-CA"/>
        </w:rPr>
        <w:t xml:space="preserve"> future research should investigate the alternative perspectives coaches may give in the assessment.</w:t>
      </w:r>
      <w:r w:rsidR="006F44B6">
        <w:rPr>
          <w:lang w:eastAsia="en-CA"/>
        </w:rPr>
        <w:t xml:space="preserve"> </w:t>
      </w:r>
    </w:p>
    <w:p w14:paraId="449FDFAA" w14:textId="28AF75C7" w:rsidR="00D31EC3" w:rsidRPr="0020361C" w:rsidRDefault="000940EB" w:rsidP="00194463">
      <w:pPr>
        <w:ind w:firstLine="720"/>
        <w:rPr>
          <w:lang w:eastAsia="en-CA"/>
        </w:rPr>
      </w:pPr>
      <w:r>
        <w:rPr>
          <w:lang w:eastAsia="en-CA"/>
        </w:rPr>
        <w:t xml:space="preserve">Medical professionals and public health organizations should increase the amount of educational material made available to parents on this topic since it has been shown that very few parents are given educational documents on information </w:t>
      </w:r>
      <w:r>
        <w:rPr>
          <w:lang w:eastAsia="en-CA"/>
        </w:rPr>
        <w:fldChar w:fldCharType="begin">
          <w:fldData xml:space="preserve">PEVuZE5vdGU+PENpdGU+PEF1dGhvcj5NYW5uaW5nczwvQXV0aG9yPjxZZWFyPjIwMTQ8L1llYXI+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</w:fldData>
        </w:fldChar>
      </w:r>
      <w:r>
        <w:rPr>
          <w:lang w:eastAsia="en-CA"/>
        </w:rPr>
        <w:instrText xml:space="preserve"> ADDIN EN.CITE </w:instrText>
      </w:r>
      <w:r>
        <w:rPr>
          <w:lang w:eastAsia="en-CA"/>
        </w:rPr>
        <w:fldChar w:fldCharType="begin">
          <w:fldData xml:space="preserve">PEVuZE5vdGU+PENpdGU+PEF1dGhvcj5NYW5uaW5nczwvQXV0aG9yPjxZZWFyPjIwMTQ8L1llYXI+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</w:fldData>
        </w:fldChar>
      </w:r>
      <w:r>
        <w:rPr>
          <w:lang w:eastAsia="en-CA"/>
        </w:rPr>
        <w:instrText xml:space="preserve"> ADDIN EN.CITE.DATA </w:instrText>
      </w:r>
      <w:r>
        <w:rPr>
          <w:lang w:eastAsia="en-CA"/>
        </w:rPr>
      </w:r>
      <w:r>
        <w:rPr>
          <w:lang w:eastAsia="en-CA"/>
        </w:rPr>
        <w:fldChar w:fldCharType="end"/>
      </w:r>
      <w:r>
        <w:rPr>
          <w:lang w:eastAsia="en-CA"/>
        </w:rPr>
      </w:r>
      <w:r>
        <w:rPr>
          <w:lang w:eastAsia="en-CA"/>
        </w:rPr>
        <w:fldChar w:fldCharType="separate"/>
      </w:r>
      <w:r>
        <w:rPr>
          <w:noProof/>
          <w:lang w:eastAsia="en-CA"/>
        </w:rPr>
        <w:t>(Mannings et al., 2014)</w:t>
      </w:r>
      <w:r>
        <w:rPr>
          <w:lang w:eastAsia="en-CA"/>
        </w:rPr>
        <w:fldChar w:fldCharType="end"/>
      </w:r>
      <w:r>
        <w:rPr>
          <w:lang w:eastAsia="en-CA"/>
        </w:rPr>
        <w:t xml:space="preserve">. One possible </w:t>
      </w:r>
      <w:r>
        <w:rPr>
          <w:lang w:eastAsia="en-CA"/>
        </w:rPr>
        <w:lastRenderedPageBreak/>
        <w:t xml:space="preserve">venue may be through team sports. </w:t>
      </w:r>
      <w:r w:rsidR="006F44B6">
        <w:rPr>
          <w:lang w:eastAsia="en-CA"/>
        </w:rPr>
        <w:t>Studies should also decipher types of symptoms and questions which demonstrate stronger concordance given the large range of agreement shown. For example</w:t>
      </w:r>
      <w:r w:rsidR="00B46C88">
        <w:rPr>
          <w:lang w:eastAsia="en-CA"/>
        </w:rPr>
        <w:t>,</w:t>
      </w:r>
      <w:r w:rsidR="006F44B6">
        <w:rPr>
          <w:lang w:eastAsia="en-CA"/>
        </w:rPr>
        <w:t xml:space="preserve"> retrograde amnesia was shown to have an almost perfect ICC </w:t>
      </w:r>
      <w:r w:rsidR="006F44B6">
        <w:rPr>
          <w:lang w:eastAsia="en-CA"/>
        </w:rPr>
        <w:fldChar w:fldCharType="begin"/>
      </w:r>
      <w:r w:rsidR="006F44B6">
        <w:rPr>
          <w:lang w:eastAsia="en-CA"/>
        </w:rPr>
        <w:instrText xml:space="preserve"> ADDIN EN.CITE &lt;EndNote&gt;&lt;Cite&gt;&lt;Author&gt;Rowhani-Rahbar&lt;/Author&gt;&lt;Year&gt;2016&lt;/Year&gt;&lt;RecNum&gt;68&lt;/RecNum&gt;&lt;DisplayText&gt;(Rowhani-Rahbar et al., 2016)&lt;/DisplayText&gt;&lt;record&gt;&lt;rec-number&gt;68&lt;/rec-number&gt;&lt;foreign-keys&gt;&lt;key app="EN" db-id="f9v5wfxs65xx06e5pvep9dt9tfv2ftfwprz2" timestamp="1480884793"&gt;68&lt;/key&gt;&lt;/foreign-keys&gt;&lt;ref-type name="Journal Article"&gt;17&lt;/ref-type&gt;&lt;contributors&gt;&lt;authors&gt;&lt;author&gt;Rowhani-Rahbar, A.&lt;/author&gt;&lt;author&gt;Chrisman, S. P.&lt;/author&gt;&lt;author&gt;Drescher, S.&lt;/author&gt;&lt;author&gt;Schiff, M. A.&lt;/author&gt;&lt;author&gt;Rivara, F. P.&lt;/author&gt;&lt;/authors&gt;&lt;/contributors&gt;&lt;auth-address&gt;1 Department of Epidemiology, University of Washington , Seattle, Washington.&amp;#xD;2 Department of Pediatrics, University of Washington , Seattle, Washington.&amp;#xD;3 Seattle Children&amp;apos;s Research Institute , Seattle, Washington.&amp;#xD;4 Harborview Injury Prevention &amp;amp; Research Center, University of Washington , Seattle, Washington.&lt;/auth-address&gt;&lt;titles&gt;&lt;title&gt;Agreement between High School Athletes and Their Parents on Reporting Athletic Events and Concussion Symptoms&lt;/title&gt;&lt;secondary-title&gt;Journal of Neurotrauma&lt;/secondary-title&gt;&lt;alt-title&gt;Journal of neurotrauma&lt;/alt-title&gt;&lt;/titles&gt;&lt;periodical&gt;&lt;full-title&gt;Journal of Neurotrauma&lt;/full-title&gt;&lt;/periodical&gt;&lt;alt-periodical&gt;&lt;full-title&gt;Journal of Neurotrauma&lt;/full-title&gt;&lt;/alt-periodical&gt;&lt;pages&gt;784-91&lt;/pages&gt;&lt;volume&gt;33&lt;/volume&gt;&lt;number&gt;8&lt;/number&gt;&lt;edition&gt;2015/09/29&lt;/edition&gt;&lt;keywords&gt;&lt;keyword&gt;adolescent&lt;/keyword&gt;&lt;keyword&gt;brain concussion&lt;/keyword&gt;&lt;keyword&gt;epidemiology&lt;/keyword&gt;&lt;keyword&gt;football&lt;/keyword&gt;&lt;keyword&gt;soccer&lt;/keyword&gt;&lt;/keywords&gt;&lt;dates&gt;&lt;year&gt;2016&lt;/year&gt;&lt;pub-dates&gt;&lt;date&gt;Apr 15&lt;/date&gt;&lt;/pub-dates&gt;&lt;/dates&gt;&lt;isbn&gt;0897-7151&lt;/isbn&gt;&lt;accession-num&gt;26414288&lt;/accession-num&gt;&lt;urls&gt;&lt;related-urls&gt;&lt;url&gt;http://online.liebertpub.com/doi/pdfplus/10.1089/neu.2015.4100&lt;/url&gt;&lt;/related-urls&gt;&lt;/urls&gt;&lt;electronic-resource-num&gt;10.1089/neu.2015.4100&lt;/electronic-resource-num&gt;&lt;remote-database-provider&gt;NLM&lt;/remote-database-provider&gt;&lt;language&gt;eng&lt;/language&gt;&lt;/record&gt;&lt;/Cite&gt;&lt;/EndNote&gt;</w:instrText>
      </w:r>
      <w:r w:rsidR="006F44B6">
        <w:rPr>
          <w:lang w:eastAsia="en-CA"/>
        </w:rPr>
        <w:fldChar w:fldCharType="separate"/>
      </w:r>
      <w:r w:rsidR="006F44B6">
        <w:rPr>
          <w:noProof/>
          <w:lang w:eastAsia="en-CA"/>
        </w:rPr>
        <w:t>(Rowhani-Rahbar et al., 2016)</w:t>
      </w:r>
      <w:r w:rsidR="006F44B6">
        <w:rPr>
          <w:lang w:eastAsia="en-CA"/>
        </w:rPr>
        <w:fldChar w:fldCharType="end"/>
      </w:r>
      <w:r w:rsidR="006F44B6">
        <w:rPr>
          <w:lang w:eastAsia="en-CA"/>
        </w:rPr>
        <w:t xml:space="preserve"> where</w:t>
      </w:r>
      <w:r w:rsidR="00671BB3">
        <w:rPr>
          <w:lang w:eastAsia="en-CA"/>
        </w:rPr>
        <w:t>as</w:t>
      </w:r>
      <w:r w:rsidR="006F44B6">
        <w:rPr>
          <w:lang w:eastAsia="en-CA"/>
        </w:rPr>
        <w:t xml:space="preserve"> other measures (</w:t>
      </w:r>
      <w:r w:rsidR="00671BB3">
        <w:rPr>
          <w:lang w:eastAsia="en-CA"/>
        </w:rPr>
        <w:t xml:space="preserve">e.g. </w:t>
      </w:r>
      <w:r w:rsidR="006F44B6">
        <w:rPr>
          <w:lang w:eastAsia="en-CA"/>
        </w:rPr>
        <w:t>sleep problems) have consistently shown very poor levels of agreement</w:t>
      </w:r>
      <w:r w:rsidR="007A600F">
        <w:rPr>
          <w:lang w:eastAsia="en-CA"/>
        </w:rPr>
        <w:t xml:space="preserve"> across several studies</w:t>
      </w:r>
      <w:r w:rsidR="006F44B6">
        <w:rPr>
          <w:lang w:eastAsia="en-CA"/>
        </w:rPr>
        <w:t>.</w:t>
      </w:r>
      <w:r w:rsidR="00C77B39">
        <w:rPr>
          <w:lang w:eastAsia="en-CA"/>
        </w:rPr>
        <w:t xml:space="preserve"> </w:t>
      </w:r>
      <w:r w:rsidR="0060595B">
        <w:rPr>
          <w:lang w:eastAsia="en-CA"/>
        </w:rPr>
        <w:t>Based on findi</w:t>
      </w:r>
      <w:r w:rsidR="00C77B39">
        <w:rPr>
          <w:lang w:eastAsia="en-CA"/>
        </w:rPr>
        <w:t xml:space="preserve">ngs </w:t>
      </w:r>
      <w:r w:rsidR="00B46C88">
        <w:rPr>
          <w:lang w:eastAsia="en-CA"/>
        </w:rPr>
        <w:t>which</w:t>
      </w:r>
      <w:r w:rsidR="00C77B39">
        <w:rPr>
          <w:lang w:eastAsia="en-CA"/>
        </w:rPr>
        <w:t xml:space="preserve"> demonstrate that proxy reports from parents are increasingly accurate when reports are taken</w:t>
      </w:r>
      <w:r w:rsidR="00671BB3">
        <w:rPr>
          <w:lang w:eastAsia="en-CA"/>
        </w:rPr>
        <w:t xml:space="preserve"> under one</w:t>
      </w:r>
      <w:r w:rsidR="00C77B39">
        <w:rPr>
          <w:lang w:eastAsia="en-CA"/>
        </w:rPr>
        <w:t xml:space="preserve"> week from injury, the inclusion of parent reports in return-to-play assessments should also be considered.</w:t>
      </w:r>
    </w:p>
    <w:p w14:paraId="7151D460" w14:textId="77777777" w:rsidR="00592DCB" w:rsidRPr="0020361C" w:rsidRDefault="00592DCB" w:rsidP="00592DCB">
      <w:pPr>
        <w:pStyle w:val="Heading1"/>
      </w:pPr>
      <w:r w:rsidRPr="0020361C">
        <w:t>Conclusion</w:t>
      </w:r>
    </w:p>
    <w:p w14:paraId="6B4D4FEC" w14:textId="3E7703B4" w:rsidR="00592DCB" w:rsidRDefault="00592DCB" w:rsidP="000940EB">
      <w:pPr>
        <w:ind w:firstLine="720"/>
        <w:rPr>
          <w:lang w:eastAsia="en-CA"/>
        </w:rPr>
      </w:pPr>
      <w:r w:rsidRPr="0020361C">
        <w:rPr>
          <w:lang w:eastAsia="en-CA"/>
        </w:rPr>
        <w:t>Although the majority of studies</w:t>
      </w:r>
      <w:r w:rsidR="007A600F">
        <w:rPr>
          <w:lang w:eastAsia="en-CA"/>
        </w:rPr>
        <w:t xml:space="preserve"> reviewed</w:t>
      </w:r>
      <w:r w:rsidRPr="0020361C">
        <w:rPr>
          <w:lang w:eastAsia="en-CA"/>
        </w:rPr>
        <w:t xml:space="preserve"> reported only moderate intraclass correlations between parent and child</w:t>
      </w:r>
      <w:r w:rsidR="00371D1A">
        <w:rPr>
          <w:lang w:eastAsia="en-CA"/>
        </w:rPr>
        <w:t>,</w:t>
      </w:r>
      <w:r w:rsidRPr="0020361C">
        <w:rPr>
          <w:lang w:eastAsia="en-CA"/>
        </w:rPr>
        <w:t xml:space="preserve"> the correlation is still important when put into context.</w:t>
      </w:r>
      <w:r w:rsidR="00D31EC3">
        <w:rPr>
          <w:lang w:eastAsia="en-CA"/>
        </w:rPr>
        <w:t xml:space="preserve"> The use of proxies in the diagnosis is of particular importance in preschool children, where common diagnostic tools have yet to be validated. In these younger age brackets the diagnosis relies almost exclusively on a proxy to report symptoms to a clinician.</w:t>
      </w:r>
      <w:r w:rsidR="000940EB">
        <w:rPr>
          <w:lang w:eastAsia="en-CA"/>
        </w:rPr>
        <w:t xml:space="preserve"> As such, information garnered from medical professionals may rely heavily on a parents’ knowledge of concussion (emphasizing the aforementioned need for more education). Until such time where objective measurements can be proven effective in the diagnosis of concussion (e.g. biomarkers) the use of several proxy reports is strongly encouraged based on the information gathered within this review. </w:t>
      </w:r>
    </w:p>
    <w:p w14:paraId="190E7A1E" w14:textId="77777777" w:rsidR="00D31EC3" w:rsidRPr="0020361C" w:rsidRDefault="00D31EC3" w:rsidP="0097729F">
      <w:pPr>
        <w:pStyle w:val="NoSpacing"/>
        <w:rPr>
          <w:bdr w:val="none" w:sz="0" w:space="0" w:color="auto"/>
          <w:lang w:eastAsia="en-CA"/>
        </w:rPr>
      </w:pPr>
    </w:p>
    <w:p w14:paraId="1000040D" w14:textId="77777777" w:rsidR="00592DCB" w:rsidRPr="0020361C" w:rsidRDefault="00592DCB" w:rsidP="0097729F">
      <w:pPr>
        <w:pStyle w:val="NoSpacing"/>
        <w:rPr>
          <w:bdr w:val="none" w:sz="0" w:space="0" w:color="auto"/>
          <w:lang w:eastAsia="en-CA"/>
        </w:rPr>
      </w:pPr>
    </w:p>
    <w:p w14:paraId="6BA82F2D" w14:textId="77777777" w:rsidR="00592DCB" w:rsidRPr="0020361C" w:rsidRDefault="00592DCB" w:rsidP="00592DCB">
      <w:pPr>
        <w:spacing w:line="240" w:lineRule="auto"/>
        <w:rPr>
          <w:color w:val="000000"/>
          <w:kern w:val="28"/>
          <w:sz w:val="20"/>
          <w:szCs w:val="20"/>
          <w:lang w:eastAsia="en-CA"/>
        </w:rPr>
      </w:pPr>
    </w:p>
    <w:p w14:paraId="76595A5E" w14:textId="77777777" w:rsidR="00592DCB" w:rsidRPr="0020361C" w:rsidRDefault="00592DCB" w:rsidP="00592DCB">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pPr>
    </w:p>
    <w:p w14:paraId="5CECB9D0" w14:textId="77777777" w:rsidR="00592DCB" w:rsidRPr="0020361C" w:rsidRDefault="00592DCB" w:rsidP="00592DCB">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p w14:paraId="00A14F89" w14:textId="77777777" w:rsidR="00592DCB" w:rsidRPr="0020361C" w:rsidRDefault="00592DCB" w:rsidP="00592DCB">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p w14:paraId="4774EE9F" w14:textId="77777777" w:rsidR="00592DCB" w:rsidRPr="0020361C" w:rsidRDefault="00592DCB" w:rsidP="00592DCB">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rPr>
      </w:pPr>
    </w:p>
    <w:p w14:paraId="6BF317E9" w14:textId="77777777" w:rsidR="00747BE3" w:rsidRPr="0020361C" w:rsidRDefault="00747BE3" w:rsidP="00592DCB">
      <w:pPr>
        <w:pStyle w:val="Heading1"/>
        <w:jc w:val="left"/>
        <w:sectPr w:rsidR="00747BE3" w:rsidRPr="0020361C" w:rsidSect="00C912BB">
          <w:headerReference w:type="default" r:id="rId9"/>
          <w:headerReference w:type="first" r:id="rId10"/>
          <w:pgSz w:w="12240" w:h="15840" w:code="1"/>
          <w:pgMar w:top="1260" w:right="1440" w:bottom="1080" w:left="1440" w:header="720" w:footer="720" w:gutter="0"/>
          <w:cols w:space="720"/>
          <w:titlePg/>
          <w:docGrid w:linePitch="360"/>
        </w:sectPr>
      </w:pPr>
    </w:p>
    <w:p w14:paraId="67E93C41" w14:textId="77777777" w:rsidR="00747BE3" w:rsidRPr="0020361C" w:rsidRDefault="00747BE3">
      <w:pPr>
        <w:pStyle w:val="Heading1"/>
        <w:rPr>
          <w:b/>
        </w:rPr>
      </w:pPr>
      <w:r w:rsidRPr="0020361C">
        <w:rPr>
          <w:b/>
        </w:rPr>
        <w:lastRenderedPageBreak/>
        <w:t>References</w:t>
      </w:r>
    </w:p>
    <w:p w14:paraId="4E0C2B19" w14:textId="77777777" w:rsidR="00271AFA" w:rsidRPr="00271AFA" w:rsidRDefault="00592DCB" w:rsidP="00271AFA">
      <w:pPr>
        <w:pStyle w:val="EndNoteBibliography"/>
        <w:ind w:left="720" w:hanging="720"/>
      </w:pPr>
      <w:r w:rsidRPr="0020361C">
        <w:fldChar w:fldCharType="begin"/>
      </w:r>
      <w:r w:rsidRPr="0020361C">
        <w:instrText xml:space="preserve"> ADDIN EN.REFLIST </w:instrText>
      </w:r>
      <w:r w:rsidRPr="0020361C">
        <w:fldChar w:fldCharType="separate"/>
      </w:r>
      <w:r w:rsidR="00271AFA" w:rsidRPr="00271AFA">
        <w:t xml:space="preserve">Bell, D. R., Guskiewicz, K. M., Clark, M. A., &amp; Padua, D. A. (2011). Systematic Review of the Balance Error Scoring System. </w:t>
      </w:r>
      <w:r w:rsidR="00271AFA" w:rsidRPr="00271AFA">
        <w:rPr>
          <w:i/>
        </w:rPr>
        <w:t>Sports Health: A Multidisciplinary Approach, 3</w:t>
      </w:r>
      <w:r w:rsidR="00271AFA" w:rsidRPr="00271AFA">
        <w:t>, 287-295. doi:10.1177/1941738111403122</w:t>
      </w:r>
    </w:p>
    <w:p w14:paraId="5C3B2232" w14:textId="77777777" w:rsidR="00271AFA" w:rsidRPr="00271AFA" w:rsidRDefault="00271AFA" w:rsidP="00271AFA">
      <w:pPr>
        <w:pStyle w:val="EndNoteBibliography"/>
        <w:ind w:left="720" w:hanging="720"/>
      </w:pPr>
      <w:r w:rsidRPr="00271AFA">
        <w:t xml:space="preserve">Bloodgood, B., Inokuchi, D., Shawver, W., Olson, K., Hoffman, R., Cohen, E., . . . Muthuswamy, K. (2013). Exploration of Awareness, Knowledge, and Perceptions of Traumatic Brain Injury Among American Youth Athletes and Their Parents. </w:t>
      </w:r>
      <w:r w:rsidRPr="00271AFA">
        <w:rPr>
          <w:i/>
        </w:rPr>
        <w:t>Journal of Adolescent Health, 53</w:t>
      </w:r>
      <w:r w:rsidRPr="00271AFA">
        <w:t>(1), 34-39. doi:10.1016/j.jadohealth.2013.01.022</w:t>
      </w:r>
    </w:p>
    <w:p w14:paraId="102A7D86" w14:textId="0AD8E75E" w:rsidR="00271AFA" w:rsidRPr="00271AFA" w:rsidRDefault="00271AFA" w:rsidP="00271AFA">
      <w:pPr>
        <w:pStyle w:val="EndNoteBibliography"/>
        <w:ind w:left="720" w:hanging="720"/>
      </w:pPr>
      <w:r w:rsidRPr="00271AFA">
        <w:t xml:space="preserve">Bowers, M. J. (2006). </w:t>
      </w:r>
      <w:r w:rsidRPr="00271AFA">
        <w:rPr>
          <w:i/>
        </w:rPr>
        <w:t>The relation between performance tests and parent reports of working memory, executive, and behavioral functioning following childhood traumatic brain injury.</w:t>
      </w:r>
      <w:r w:rsidRPr="00271AFA">
        <w:t xml:space="preserve"> (67), ProQuest Information &amp; Learning, US. Retrieved from </w:t>
      </w:r>
      <w:hyperlink r:id="rId11" w:history="1">
        <w:r w:rsidRPr="00271AFA">
          <w:rPr>
            <w:rStyle w:val="Hyperlink"/>
          </w:rPr>
          <w:t>http://proxy.lib.umich.edu/login?url=http://search.ebscohost.com/login.aspx?direct=true&amp;db=psyh&amp;AN=2006-99020-153&amp;site=ehost-live&amp;scope=site</w:t>
        </w:r>
      </w:hyperlink>
      <w:r w:rsidRPr="00271AFA">
        <w:t xml:space="preserve"> Available from EBSCOhost psyh database. </w:t>
      </w:r>
    </w:p>
    <w:p w14:paraId="73ACC488" w14:textId="77777777" w:rsidR="00271AFA" w:rsidRPr="00271AFA" w:rsidRDefault="00271AFA" w:rsidP="00271AFA">
      <w:pPr>
        <w:pStyle w:val="EndNoteBibliography"/>
        <w:ind w:left="720" w:hanging="720"/>
      </w:pPr>
      <w:r w:rsidRPr="00271AFA">
        <w:t xml:space="preserve">Broglio, S. P., Macciocchi, S. N., &amp; Ferrara, M. S. (2007). Sensitivity of the concussion assessment battery. </w:t>
      </w:r>
      <w:r w:rsidRPr="00271AFA">
        <w:rPr>
          <w:i/>
        </w:rPr>
        <w:t>Neurosurgery, 60</w:t>
      </w:r>
      <w:r w:rsidRPr="00271AFA">
        <w:t>, 1050-1057. doi:10.1227/01.NEU.0000255479.90999.C0</w:t>
      </w:r>
    </w:p>
    <w:p w14:paraId="0304D5E1" w14:textId="77777777" w:rsidR="00271AFA" w:rsidRPr="00271AFA" w:rsidRDefault="00271AFA" w:rsidP="00271AFA">
      <w:pPr>
        <w:pStyle w:val="EndNoteBibliography"/>
        <w:ind w:left="720" w:hanging="720"/>
      </w:pPr>
      <w:r w:rsidRPr="00271AFA">
        <w:t xml:space="preserve">Broussard, C. (2014). Lebron: No football in my house </w:t>
      </w:r>
      <w:r w:rsidRPr="00271AFA">
        <w:rPr>
          <w:i/>
        </w:rPr>
        <w:t>ESPN</w:t>
      </w:r>
      <w:r w:rsidRPr="00271AFA">
        <w:t>.</w:t>
      </w:r>
    </w:p>
    <w:p w14:paraId="1B7BAE8A" w14:textId="77777777" w:rsidR="00271AFA" w:rsidRPr="00271AFA" w:rsidRDefault="00271AFA" w:rsidP="00271AFA">
      <w:pPr>
        <w:pStyle w:val="EndNoteBibliography"/>
        <w:ind w:left="720" w:hanging="720"/>
      </w:pPr>
      <w:r w:rsidRPr="00271AFA">
        <w:t xml:space="preserve">Buckley, T. A., Munkasy, B. A., Tapia-Lovler, T. G., &amp; Wikstrom, E. A. (2013). Altered gait termination strategies following a concussion. </w:t>
      </w:r>
      <w:r w:rsidRPr="00271AFA">
        <w:rPr>
          <w:i/>
        </w:rPr>
        <w:t>Gait Posture, 38</w:t>
      </w:r>
      <w:r w:rsidRPr="00271AFA">
        <w:t>(3), 549-551. doi:10.1016/j.gaitpost.2013.02.008</w:t>
      </w:r>
    </w:p>
    <w:p w14:paraId="7EFE6B0E" w14:textId="77777777" w:rsidR="00271AFA" w:rsidRPr="00271AFA" w:rsidRDefault="00271AFA" w:rsidP="00271AFA">
      <w:pPr>
        <w:pStyle w:val="EndNoteBibliography"/>
        <w:ind w:left="720" w:hanging="720"/>
      </w:pPr>
      <w:r w:rsidRPr="00271AFA">
        <w:t xml:space="preserve">Bullinger, M., Azouvi, P., Brooks, N., Basso, A., Christensen, A. L., Gobiet, W., . . . von Wild, K. R. (2002). Quality of life in patients with traumatic brain injury-basic issues, assessment and recommendations. </w:t>
      </w:r>
      <w:r w:rsidRPr="00271AFA">
        <w:rPr>
          <w:i/>
        </w:rPr>
        <w:t>Restor Neurol Neurosci, 20</w:t>
      </w:r>
      <w:r w:rsidRPr="00271AFA">
        <w:t xml:space="preserve">(3-4), 111-124. </w:t>
      </w:r>
    </w:p>
    <w:p w14:paraId="6680A6CD" w14:textId="77777777" w:rsidR="00271AFA" w:rsidRPr="00271AFA" w:rsidRDefault="00271AFA" w:rsidP="00271AFA">
      <w:pPr>
        <w:pStyle w:val="EndNoteBibliography"/>
        <w:ind w:left="720" w:hanging="720"/>
      </w:pPr>
      <w:r w:rsidRPr="00271AFA">
        <w:lastRenderedPageBreak/>
        <w:t xml:space="preserve">Cicchetti, D. V. (2001). The precision of reliability and validity estimates re-visited: distinguishing between clinical and statistical significance of sample size requirements. </w:t>
      </w:r>
      <w:r w:rsidRPr="00271AFA">
        <w:rPr>
          <w:i/>
        </w:rPr>
        <w:t>J Clin Exp Neuropsychol, 23</w:t>
      </w:r>
      <w:r w:rsidRPr="00271AFA">
        <w:t>(5), 695-700. doi:10.1076/jcen.23.5.695.1249</w:t>
      </w:r>
    </w:p>
    <w:p w14:paraId="693BF1F0" w14:textId="77777777" w:rsidR="00271AFA" w:rsidRPr="00271AFA" w:rsidRDefault="00271AFA" w:rsidP="00271AFA">
      <w:pPr>
        <w:pStyle w:val="EndNoteBibliography"/>
        <w:ind w:left="720" w:hanging="720"/>
      </w:pPr>
      <w:r w:rsidRPr="00271AFA">
        <w:t xml:space="preserve">Coghlin, C. J., Myles, B. D., &amp; Howitt, S. D. (2009). The ability of parents to accurately report concussion occurrence in their Bantam-aged minor hockey league children. </w:t>
      </w:r>
      <w:r w:rsidRPr="00271AFA">
        <w:rPr>
          <w:i/>
        </w:rPr>
        <w:t>Journal of the Canadian Chiropractic Association, 53</w:t>
      </w:r>
      <w:r w:rsidRPr="00271AFA">
        <w:t xml:space="preserve">(4), 233-250. </w:t>
      </w:r>
    </w:p>
    <w:p w14:paraId="734A79DC" w14:textId="77777777" w:rsidR="00271AFA" w:rsidRPr="00271AFA" w:rsidRDefault="00271AFA" w:rsidP="00271AFA">
      <w:pPr>
        <w:pStyle w:val="EndNoteBibliography"/>
        <w:ind w:left="720" w:hanging="720"/>
      </w:pPr>
      <w:r w:rsidRPr="00271AFA">
        <w:t xml:space="preserve">Conklin, H. M., Salorio, C. F., &amp; Slomine, B. S. (2008). Working memory performance following paediatric traumatic brain injury. </w:t>
      </w:r>
      <w:r w:rsidRPr="00271AFA">
        <w:rPr>
          <w:i/>
        </w:rPr>
        <w:t>Brain Inj, 22</w:t>
      </w:r>
      <w:r w:rsidRPr="00271AFA">
        <w:t>(11), 847-857. doi:10.1080/02699050802403565</w:t>
      </w:r>
    </w:p>
    <w:p w14:paraId="1437C3D3" w14:textId="77777777" w:rsidR="00271AFA" w:rsidRPr="00271AFA" w:rsidRDefault="00271AFA" w:rsidP="00271AFA">
      <w:pPr>
        <w:pStyle w:val="EndNoteBibliography"/>
        <w:ind w:left="720" w:hanging="720"/>
      </w:pPr>
      <w:r w:rsidRPr="00271AFA">
        <w:t xml:space="preserve">Cusick, C. P., Gerhart, K. A., &amp; Mellick, D. C. (2000). Participant-Proxy Reliability in Traumatic Brain Injury Outcome Research. </w:t>
      </w:r>
      <w:r w:rsidRPr="00271AFA">
        <w:rPr>
          <w:i/>
        </w:rPr>
        <w:t>Journal of Head Trauma Rehabilitation, 15</w:t>
      </w:r>
      <w:r w:rsidRPr="00271AFA">
        <w:t xml:space="preserve">(1), 739-749. </w:t>
      </w:r>
    </w:p>
    <w:p w14:paraId="607397A6" w14:textId="77777777" w:rsidR="00271AFA" w:rsidRPr="00271AFA" w:rsidRDefault="00271AFA" w:rsidP="00271AFA">
      <w:pPr>
        <w:pStyle w:val="EndNoteBibliography"/>
        <w:ind w:left="720" w:hanging="720"/>
      </w:pPr>
      <w:r w:rsidRPr="00271AFA">
        <w:t xml:space="preserve">Dawson, D. R., Markowitz, M., &amp; Stuss, D. T. (2005). Community integration status 4 years after traumatic brain injury: participant-proxy agreement. </w:t>
      </w:r>
      <w:r w:rsidRPr="00271AFA">
        <w:rPr>
          <w:i/>
        </w:rPr>
        <w:t>The Journal of Head Trauma Rehabilitation, 20</w:t>
      </w:r>
      <w:r w:rsidRPr="00271AFA">
        <w:t>(5), 426-435. doi:10.1097/00001199-200509000-00004</w:t>
      </w:r>
    </w:p>
    <w:p w14:paraId="4DF6377F" w14:textId="77777777" w:rsidR="00271AFA" w:rsidRPr="00194463" w:rsidRDefault="00271AFA" w:rsidP="00271AFA">
      <w:pPr>
        <w:pStyle w:val="EndNoteBibliography"/>
        <w:ind w:left="720" w:hanging="720"/>
        <w:rPr>
          <w:lang w:val="fr-CA"/>
        </w:rPr>
      </w:pPr>
      <w:r w:rsidRPr="00271AFA">
        <w:t xml:space="preserve">Dirks, M. A., De Los Reyes, A., Briggs-Gowan, M., Cella, D., &amp; Wakschlag, L. S. (2012). Annual research review: embracing not erasing contextual variability in children's behavior--theory and utility in the selection and use of methods and informants in developmental psychopathology. </w:t>
      </w:r>
      <w:r w:rsidRPr="00194463">
        <w:rPr>
          <w:i/>
          <w:lang w:val="fr-CA"/>
        </w:rPr>
        <w:t>J Child Psychol Psychiatry, 53</w:t>
      </w:r>
      <w:r w:rsidRPr="00194463">
        <w:rPr>
          <w:lang w:val="fr-CA"/>
        </w:rPr>
        <w:t>(5), 558-574. doi:10.1111/j.1469-7610.2012.02537.x</w:t>
      </w:r>
    </w:p>
    <w:p w14:paraId="3A3290CD" w14:textId="77777777" w:rsidR="00271AFA" w:rsidRPr="00271AFA" w:rsidRDefault="00271AFA" w:rsidP="00271AFA">
      <w:pPr>
        <w:pStyle w:val="EndNoteBibliography"/>
        <w:ind w:left="720" w:hanging="720"/>
      </w:pPr>
      <w:r w:rsidRPr="00194463">
        <w:rPr>
          <w:lang w:val="fr-CA"/>
        </w:rPr>
        <w:t xml:space="preserve">Doser, K., Poulsen, I., &amp; Norup, A. (2015). </w:t>
      </w:r>
      <w:r w:rsidRPr="00271AFA">
        <w:t xml:space="preserve">Psychological Outcome in Young Survivors of Severe TBI: A Cross-Informant Comparison. </w:t>
      </w:r>
      <w:r w:rsidRPr="00271AFA">
        <w:rPr>
          <w:i/>
        </w:rPr>
        <w:t>Behav Neurol, 2015</w:t>
      </w:r>
      <w:r w:rsidRPr="00271AFA">
        <w:t>, 406057. doi:10.1155/2015/406057</w:t>
      </w:r>
    </w:p>
    <w:p w14:paraId="26D1526D" w14:textId="77777777" w:rsidR="00271AFA" w:rsidRPr="00271AFA" w:rsidRDefault="00271AFA" w:rsidP="00271AFA">
      <w:pPr>
        <w:pStyle w:val="EndNoteBibliography"/>
        <w:ind w:left="720" w:hanging="720"/>
      </w:pPr>
      <w:r w:rsidRPr="00271AFA">
        <w:lastRenderedPageBreak/>
        <w:t xml:space="preserve">Eckner, J. T., &amp; Kutcher, J. S. (2010). Concussion symptom scales and sideline assessment tools: A critical literature update. </w:t>
      </w:r>
      <w:r w:rsidRPr="00271AFA">
        <w:rPr>
          <w:i/>
        </w:rPr>
        <w:t>Current Sports Medicine Reports, 9</w:t>
      </w:r>
      <w:r w:rsidRPr="00271AFA">
        <w:t>, 8-15. doi:10.1249/JSR.0b013e3181caa778</w:t>
      </w:r>
    </w:p>
    <w:p w14:paraId="543D6881" w14:textId="259B2EA7" w:rsidR="00271AFA" w:rsidRPr="00271AFA" w:rsidRDefault="00271AFA" w:rsidP="00271AFA">
      <w:pPr>
        <w:pStyle w:val="EndNoteBibliography"/>
        <w:ind w:left="720" w:hanging="720"/>
      </w:pPr>
      <w:r w:rsidRPr="00271AFA">
        <w:t xml:space="preserve">Farrey, T. (Producer). (2014, December 5th 2016). ESPN Poll: Most Parents Have Concerns About State of Youth Sports. Retrieved from </w:t>
      </w:r>
      <w:hyperlink r:id="rId12" w:history="1">
        <w:r w:rsidRPr="00271AFA">
          <w:rPr>
            <w:rStyle w:val="Hyperlink"/>
          </w:rPr>
          <w:t>http://www.espn.com/espnw/w-in-action/article/11675649/parents-concern-grows-kids-participation-sports</w:t>
        </w:r>
      </w:hyperlink>
    </w:p>
    <w:p w14:paraId="5884D072" w14:textId="77777777" w:rsidR="00271AFA" w:rsidRPr="00271AFA" w:rsidRDefault="00271AFA" w:rsidP="00271AFA">
      <w:pPr>
        <w:pStyle w:val="EndNoteBibliography"/>
        <w:ind w:left="720" w:hanging="720"/>
      </w:pPr>
      <w:r w:rsidRPr="00271AFA">
        <w:t>Green, L., Godfrey, C., Soo, C., Anderson, V., &amp; Catroppa, C. (2012). Agreement between parent</w:t>
      </w:r>
      <w:r w:rsidRPr="00271AFA">
        <w:rPr>
          <w:rFonts w:ascii="Cambria Math" w:hAnsi="Cambria Math" w:cs="Cambria Math"/>
        </w:rPr>
        <w:t>‐</w:t>
      </w:r>
      <w:r w:rsidRPr="00271AFA">
        <w:t xml:space="preserve">adolescent ratings on psychosocial outcome and quality-of-life following childhood traumatic brain injury. </w:t>
      </w:r>
      <w:r w:rsidRPr="00271AFA">
        <w:rPr>
          <w:i/>
        </w:rPr>
        <w:t>Developmental Neurorehabilitation, 15</w:t>
      </w:r>
      <w:r w:rsidRPr="00271AFA">
        <w:t>(2), 105-113. doi:10.3109/17518423.2011.638331</w:t>
      </w:r>
    </w:p>
    <w:p w14:paraId="088D4434" w14:textId="77777777" w:rsidR="00271AFA" w:rsidRPr="00271AFA" w:rsidRDefault="00271AFA" w:rsidP="00271AFA">
      <w:pPr>
        <w:pStyle w:val="EndNoteBibliography"/>
        <w:ind w:left="720" w:hanging="720"/>
      </w:pPr>
      <w:r w:rsidRPr="00271AFA">
        <w:t xml:space="preserve">Green, L., Godfrey, C., Soo, C., Anderson, V., &amp; Catroppa, C. (2013). A preliminary investigation into psychosocial outcome and quality-of-life in adolescents following childhood traumatic brain injury. </w:t>
      </w:r>
      <w:r w:rsidRPr="00271AFA">
        <w:rPr>
          <w:i/>
        </w:rPr>
        <w:t>Brain Injury, 27</w:t>
      </w:r>
      <w:r w:rsidRPr="00271AFA">
        <w:t>(7/8), 872-877. doi:10.3109/02699052.2013.775506</w:t>
      </w:r>
    </w:p>
    <w:p w14:paraId="17A7927A" w14:textId="77777777" w:rsidR="00271AFA" w:rsidRPr="00271AFA" w:rsidRDefault="00271AFA" w:rsidP="00271AFA">
      <w:pPr>
        <w:pStyle w:val="EndNoteBibliography"/>
        <w:ind w:left="720" w:hanging="720"/>
      </w:pPr>
      <w:r w:rsidRPr="00271AFA">
        <w:t xml:space="preserve">Hajek, C. A., Yeates, K. O., Taylor, H. G., Bangert, B., Dietrich, A., Nuss, K. E., . . . Wright, M. (2011). Agreement between parents and children on ratings of post-concussive symptoms following mild traumatic brain injury. </w:t>
      </w:r>
      <w:r w:rsidRPr="00271AFA">
        <w:rPr>
          <w:i/>
        </w:rPr>
        <w:t>Child Neuropsychology, 17</w:t>
      </w:r>
      <w:r w:rsidRPr="00271AFA">
        <w:t>(1), 17-33. doi:10.1080/09297049.2010.495058</w:t>
      </w:r>
    </w:p>
    <w:p w14:paraId="31E5C3FD" w14:textId="77777777" w:rsidR="00271AFA" w:rsidRPr="00271AFA" w:rsidRDefault="00271AFA" w:rsidP="00271AFA">
      <w:pPr>
        <w:pStyle w:val="EndNoteBibliography"/>
        <w:ind w:left="720" w:hanging="720"/>
      </w:pPr>
      <w:r w:rsidRPr="00271AFA">
        <w:t xml:space="preserve">Hall, V. (2016). Rowan's Law </w:t>
      </w:r>
      <w:r w:rsidRPr="00271AFA">
        <w:rPr>
          <w:i/>
        </w:rPr>
        <w:t>National Post</w:t>
      </w:r>
      <w:r w:rsidRPr="00271AFA">
        <w:t>.</w:t>
      </w:r>
    </w:p>
    <w:p w14:paraId="7F5A2E41" w14:textId="77777777" w:rsidR="00271AFA" w:rsidRPr="00271AFA" w:rsidRDefault="00271AFA" w:rsidP="00271AFA">
      <w:pPr>
        <w:pStyle w:val="EndNoteBibliography"/>
        <w:ind w:left="720" w:hanging="720"/>
      </w:pPr>
      <w:r w:rsidRPr="00271AFA">
        <w:t xml:space="preserve">Hart, T., Sherer, M., Temkin, N., Whyte, J., Dikmen, S., Heinemann, A. W., &amp; Bell, K. (2010). Participant-Proxy Agreement on Objective and Subjective Aspects of Societal Participation Following Traumatic Brain Injury. </w:t>
      </w:r>
      <w:r w:rsidRPr="00271AFA">
        <w:rPr>
          <w:i/>
        </w:rPr>
        <w:t>Journal of Head Trauma Rehabilitation, 25</w:t>
      </w:r>
      <w:r w:rsidRPr="00271AFA">
        <w:t xml:space="preserve">(5), 339-348. </w:t>
      </w:r>
    </w:p>
    <w:p w14:paraId="71CEFEFD" w14:textId="77777777" w:rsidR="00271AFA" w:rsidRPr="00194463" w:rsidRDefault="00271AFA" w:rsidP="00271AFA">
      <w:pPr>
        <w:pStyle w:val="EndNoteBibliography"/>
        <w:ind w:left="720" w:hanging="720"/>
        <w:rPr>
          <w:lang w:val="fr-CA"/>
        </w:rPr>
      </w:pPr>
      <w:r w:rsidRPr="00271AFA">
        <w:lastRenderedPageBreak/>
        <w:t xml:space="preserve">Hayter, C., Meares, S., &amp; Shores, E. A. (2017). The Abbreviated Westmead Post-traumatic Amnesia Scale and Pocket Concussion Recognition Tool: Data from amateur sports players in live-match conditions. </w:t>
      </w:r>
      <w:r w:rsidRPr="00194463">
        <w:rPr>
          <w:i/>
          <w:lang w:val="fr-CA"/>
        </w:rPr>
        <w:t>Appl Neuropsychol Adult, 24</w:t>
      </w:r>
      <w:r w:rsidRPr="00194463">
        <w:rPr>
          <w:lang w:val="fr-CA"/>
        </w:rPr>
        <w:t>(1), 30-41. doi:10.1080/23279095.2015.1081200</w:t>
      </w:r>
    </w:p>
    <w:p w14:paraId="695FFE43" w14:textId="77777777" w:rsidR="00271AFA" w:rsidRPr="00271AFA" w:rsidRDefault="00271AFA" w:rsidP="00271AFA">
      <w:pPr>
        <w:pStyle w:val="EndNoteBibliography"/>
        <w:ind w:left="720" w:hanging="720"/>
      </w:pPr>
      <w:r w:rsidRPr="00194463">
        <w:rPr>
          <w:lang w:val="fr-CA"/>
        </w:rPr>
        <w:t xml:space="preserve">Khan, K. S., Kunz, R., Kleijnen, J., &amp; Antes, G. (2003). </w:t>
      </w:r>
      <w:r w:rsidRPr="00271AFA">
        <w:t xml:space="preserve">Five steps to conducting a systematic review. </w:t>
      </w:r>
      <w:r w:rsidRPr="00271AFA">
        <w:rPr>
          <w:i/>
        </w:rPr>
        <w:t>Journal of the Royal Society of Medicine, 96</w:t>
      </w:r>
      <w:r w:rsidRPr="00271AFA">
        <w:t>, 118-121. doi:10.1258/jrsm.96.3.118</w:t>
      </w:r>
    </w:p>
    <w:p w14:paraId="779F1BAB" w14:textId="77777777" w:rsidR="00271AFA" w:rsidRPr="00271AFA" w:rsidRDefault="00271AFA" w:rsidP="00271AFA">
      <w:pPr>
        <w:pStyle w:val="EndNoteBibliography"/>
        <w:ind w:left="720" w:hanging="720"/>
      </w:pPr>
      <w:r w:rsidRPr="00271AFA">
        <w:t xml:space="preserve">Langlois, J. A., Rutland-Brown, W., &amp; Thomas, K. E. (2005). The incidence of traumatic brain injury among children in the United States: differences by race. </w:t>
      </w:r>
      <w:r w:rsidRPr="00271AFA">
        <w:rPr>
          <w:i/>
        </w:rPr>
        <w:t>J Head Trauma Rehabil, 20</w:t>
      </w:r>
      <w:r w:rsidRPr="00271AFA">
        <w:t xml:space="preserve">(3), 229-238. </w:t>
      </w:r>
    </w:p>
    <w:p w14:paraId="5076E40A" w14:textId="77777777" w:rsidR="00271AFA" w:rsidRPr="00271AFA" w:rsidRDefault="00271AFA" w:rsidP="00271AFA">
      <w:pPr>
        <w:pStyle w:val="EndNoteBibliography"/>
        <w:ind w:left="720" w:hanging="720"/>
      </w:pPr>
      <w:r w:rsidRPr="00271AFA">
        <w:t xml:space="preserve">Laroche, A. a., Nelson, L. D., Connelly, P. K., Walter, K. D., &amp; Mccrea, M. a. (2015). Sport-Related Concussion Reporting and State Legislative Effects. </w:t>
      </w:r>
      <w:r w:rsidRPr="00271AFA">
        <w:rPr>
          <w:i/>
        </w:rPr>
        <w:t>Clinical Journal of Sport Medicine, 0</w:t>
      </w:r>
      <w:r w:rsidRPr="00271AFA">
        <w:t>, 1-7. doi:10.1097/JSM.0000000000000192</w:t>
      </w:r>
    </w:p>
    <w:p w14:paraId="4822A17A" w14:textId="77777777" w:rsidR="00271AFA" w:rsidRPr="00271AFA" w:rsidRDefault="00271AFA" w:rsidP="00271AFA">
      <w:pPr>
        <w:pStyle w:val="EndNoteBibliography"/>
        <w:ind w:left="720" w:hanging="720"/>
      </w:pPr>
      <w:r w:rsidRPr="00271AFA">
        <w:t xml:space="preserve">Lincoln, A. E., Caswell, S. V., Almquist, J. L., Dunn, R. E., Norris, J. B., &amp; Hinton, R. Y. (2011). Trends in concussion incidence in high school sports: a prospective 11-year study. </w:t>
      </w:r>
      <w:r w:rsidRPr="00271AFA">
        <w:rPr>
          <w:i/>
        </w:rPr>
        <w:t>American Journal of Sports Medicine, 39</w:t>
      </w:r>
      <w:r w:rsidRPr="00271AFA">
        <w:t>, 958-963. doi:10.1177/0363546510392326</w:t>
      </w:r>
    </w:p>
    <w:p w14:paraId="515F1E11" w14:textId="77777777" w:rsidR="00271AFA" w:rsidRPr="00271AFA" w:rsidRDefault="00271AFA" w:rsidP="00271AFA">
      <w:pPr>
        <w:pStyle w:val="EndNoteBibliography"/>
        <w:ind w:left="720" w:hanging="720"/>
      </w:pPr>
      <w:r w:rsidRPr="00271AFA">
        <w:t xml:space="preserve">Lord, C., Risi, S., DiLavore, P., Shulman, C., Thurm, A., &amp; Pickles, A. (2006). Autism from 2 to 9 years of age. </w:t>
      </w:r>
      <w:r w:rsidRPr="00271AFA">
        <w:rPr>
          <w:i/>
        </w:rPr>
        <w:t>Arch Gen Psychiatry, 63</w:t>
      </w:r>
      <w:r w:rsidRPr="00271AFA">
        <w:t>. doi:10.1001/archpsyc.63.6.694</w:t>
      </w:r>
    </w:p>
    <w:p w14:paraId="46C86B66" w14:textId="77777777" w:rsidR="00271AFA" w:rsidRPr="00271AFA" w:rsidRDefault="00271AFA" w:rsidP="00271AFA">
      <w:pPr>
        <w:pStyle w:val="EndNoteBibliography"/>
        <w:ind w:left="720" w:hanging="720"/>
      </w:pPr>
      <w:r w:rsidRPr="00271AFA">
        <w:t xml:space="preserve">Machamer, J., Temkin, N., &amp; Dikmen, S. (2013). Health-related quality of life in traumatic brain injury: Is a proxy report necessary? </w:t>
      </w:r>
      <w:r w:rsidRPr="00271AFA">
        <w:rPr>
          <w:i/>
        </w:rPr>
        <w:t>Journal of Neurotrauma, 30</w:t>
      </w:r>
      <w:r w:rsidRPr="00271AFA">
        <w:t>(22), 1845-1851. doi:10.1089/neu.2013.2920</w:t>
      </w:r>
    </w:p>
    <w:p w14:paraId="6D66B695" w14:textId="77777777" w:rsidR="00271AFA" w:rsidRPr="00271AFA" w:rsidRDefault="00271AFA" w:rsidP="00271AFA">
      <w:pPr>
        <w:pStyle w:val="EndNoteBibliography"/>
        <w:ind w:left="720" w:hanging="720"/>
      </w:pPr>
      <w:r w:rsidRPr="00271AFA">
        <w:t xml:space="preserve">Mannings, C., Kalynych, C., Joseph, M. M., Smotherman, C., &amp; Kraemer, D. F. (2014). Knowledge assessment of sports-related concussion among parents of children aged 5 </w:t>
      </w:r>
      <w:r w:rsidRPr="00271AFA">
        <w:lastRenderedPageBreak/>
        <w:t xml:space="preserve">years to 15 years enrolled in recreational tackle football. </w:t>
      </w:r>
      <w:r w:rsidRPr="00271AFA">
        <w:rPr>
          <w:i/>
        </w:rPr>
        <w:t>Journal of Trauma &amp; Acute Care Surgery, 77</w:t>
      </w:r>
      <w:r w:rsidRPr="00271AFA">
        <w:t>, S18-22. doi:10.1097/TA.0000000000000371</w:t>
      </w:r>
    </w:p>
    <w:p w14:paraId="437AE52B" w14:textId="77777777" w:rsidR="00271AFA" w:rsidRPr="00271AFA" w:rsidRDefault="00271AFA" w:rsidP="00271AFA">
      <w:pPr>
        <w:pStyle w:val="EndNoteBibliography"/>
        <w:ind w:left="720" w:hanging="720"/>
      </w:pPr>
      <w:r w:rsidRPr="00271AFA">
        <w:t xml:space="preserve">Mares, D., McLuckie, A., Schwartz, M., &amp; Saini, M. (2007). Executive function impairments in children with attention-deficit hyperactivity disorder: do they differ between school and home environments? </w:t>
      </w:r>
      <w:r w:rsidRPr="00271AFA">
        <w:rPr>
          <w:i/>
        </w:rPr>
        <w:t>Can J Psychiatry, 52</w:t>
      </w:r>
      <w:r w:rsidRPr="00271AFA">
        <w:t xml:space="preserve">(8), 527-534. </w:t>
      </w:r>
    </w:p>
    <w:p w14:paraId="04CB2950" w14:textId="77777777" w:rsidR="00271AFA" w:rsidRPr="00271AFA" w:rsidRDefault="00271AFA" w:rsidP="00271AFA">
      <w:pPr>
        <w:pStyle w:val="EndNoteBibliography"/>
        <w:ind w:left="720" w:hanging="720"/>
      </w:pPr>
      <w:r w:rsidRPr="00271AFA">
        <w:t xml:space="preserve">McKinlay, A., Ligteringen, V., &amp; Than, M. (2014). A Comparison of Concussive Symptoms Reported by Parents for Preschool Versus School-Aged Children. </w:t>
      </w:r>
      <w:r w:rsidRPr="00271AFA">
        <w:rPr>
          <w:i/>
        </w:rPr>
        <w:t>Journal of Head Trauma Rehabilitation, 29</w:t>
      </w:r>
      <w:r w:rsidRPr="00271AFA">
        <w:t>(3), 233-238. doi:10.l097/HTR.0b013e3182a2dd7f</w:t>
      </w:r>
    </w:p>
    <w:p w14:paraId="07D5D017" w14:textId="77777777" w:rsidR="00271AFA" w:rsidRPr="00271AFA" w:rsidRDefault="00271AFA" w:rsidP="00271AFA">
      <w:pPr>
        <w:pStyle w:val="EndNoteBibliography"/>
        <w:ind w:left="720" w:hanging="720"/>
      </w:pPr>
      <w:r w:rsidRPr="00271AFA">
        <w:t xml:space="preserve">Meier, T. B., Brummel, B. J., Singh, R., Nerio, C. J., Polanski, D. W., &amp; Bellgowan, P. S. F. (2014). The underreporting of self-reported symptoms following sports-related concussion. </w:t>
      </w:r>
      <w:r w:rsidRPr="00271AFA">
        <w:rPr>
          <w:i/>
        </w:rPr>
        <w:t>Journal of Science and Medicine in Sport, 18</w:t>
      </w:r>
      <w:r w:rsidRPr="00271AFA">
        <w:t>, 507-511. doi:10.1016/j.jsams.2014.07.008</w:t>
      </w:r>
    </w:p>
    <w:p w14:paraId="0601492D" w14:textId="77777777" w:rsidR="00271AFA" w:rsidRPr="00271AFA" w:rsidRDefault="00271AFA" w:rsidP="00271AFA">
      <w:pPr>
        <w:pStyle w:val="EndNoteBibliography"/>
        <w:ind w:left="720" w:hanging="720"/>
      </w:pPr>
      <w:r w:rsidRPr="00271AFA">
        <w:t xml:space="preserve">Mickool, S. (2013). The Story Behind the Zackery Lystedt Law </w:t>
      </w:r>
      <w:r w:rsidRPr="00271AFA">
        <w:rPr>
          <w:i/>
        </w:rPr>
        <w:t>Seattle Magazine</w:t>
      </w:r>
      <w:r w:rsidRPr="00271AFA">
        <w:t>.</w:t>
      </w:r>
    </w:p>
    <w:p w14:paraId="4D69FD0F" w14:textId="08F6F852" w:rsidR="00271AFA" w:rsidRPr="00271AFA" w:rsidRDefault="00271AFA" w:rsidP="00271AFA">
      <w:pPr>
        <w:pStyle w:val="EndNoteBibliography"/>
        <w:ind w:left="720" w:hanging="720"/>
      </w:pPr>
      <w:r w:rsidRPr="00271AFA">
        <w:t xml:space="preserve">Newman, N. (2009). </w:t>
      </w:r>
      <w:r w:rsidRPr="00271AFA">
        <w:rPr>
          <w:i/>
        </w:rPr>
        <w:t>Parental perception of child performance on tasks of executive function in mild pediatric traumatic brain injury.</w:t>
      </w:r>
      <w:r w:rsidRPr="00271AFA">
        <w:t xml:space="preserve"> (69), ProQuest Information &amp; Learning, US. Retrieved from </w:t>
      </w:r>
      <w:hyperlink r:id="rId13" w:history="1">
        <w:r w:rsidRPr="00271AFA">
          <w:rPr>
            <w:rStyle w:val="Hyperlink"/>
          </w:rPr>
          <w:t>http://proxy.lib.umich.edu/login?url=http://search.ebscohost.com/login.aspx?direct=true&amp;db=psyh&amp;AN=2009-99100-213&amp;site=ehost-live&amp;scope=site</w:t>
        </w:r>
      </w:hyperlink>
      <w:r w:rsidRPr="00271AFA">
        <w:t xml:space="preserve"> Available from EBSCOhost psyh database. </w:t>
      </w:r>
    </w:p>
    <w:p w14:paraId="7802C5C9" w14:textId="77777777" w:rsidR="00271AFA" w:rsidRPr="00271AFA" w:rsidRDefault="00271AFA" w:rsidP="00271AFA">
      <w:pPr>
        <w:pStyle w:val="EndNoteBibliography"/>
        <w:ind w:left="720" w:hanging="720"/>
      </w:pPr>
      <w:r w:rsidRPr="00271AFA">
        <w:t xml:space="preserve">Ottawa, C. N. (2015). Rowan Stringer ignored concussion symptoms days before death </w:t>
      </w:r>
      <w:r w:rsidRPr="00271AFA">
        <w:rPr>
          <w:i/>
        </w:rPr>
        <w:t>Canadian Broadcasting Company</w:t>
      </w:r>
      <w:r w:rsidRPr="00271AFA">
        <w:t>.</w:t>
      </w:r>
    </w:p>
    <w:p w14:paraId="489434A6" w14:textId="77777777" w:rsidR="00271AFA" w:rsidRPr="00271AFA" w:rsidRDefault="00271AFA" w:rsidP="00271AFA">
      <w:pPr>
        <w:pStyle w:val="EndNoteBibliography"/>
        <w:ind w:left="720" w:hanging="720"/>
      </w:pPr>
      <w:r w:rsidRPr="00271AFA">
        <w:t xml:space="preserve">Pieper, P., &amp; Garvan, C. (2015). Concordance of Child and Parent Reports of Health-Related Quality of Life in Children With Mild Traumatic Brain or Non-Brain Injuries and in </w:t>
      </w:r>
      <w:r w:rsidRPr="00271AFA">
        <w:lastRenderedPageBreak/>
        <w:t xml:space="preserve">Uninjured Children: Longitudinal Evaluation. </w:t>
      </w:r>
      <w:r w:rsidRPr="00271AFA">
        <w:rPr>
          <w:i/>
        </w:rPr>
        <w:t>Journal of Pediatric Healthcare, 29</w:t>
      </w:r>
      <w:r w:rsidRPr="00271AFA">
        <w:t>(4), 343-351. doi:10.1016/j.pedhc.2015.01.008</w:t>
      </w:r>
    </w:p>
    <w:p w14:paraId="469A6AD3" w14:textId="77777777" w:rsidR="00271AFA" w:rsidRPr="00271AFA" w:rsidRDefault="00271AFA" w:rsidP="00271AFA">
      <w:pPr>
        <w:pStyle w:val="EndNoteBibliography"/>
        <w:ind w:left="720" w:hanging="720"/>
      </w:pPr>
      <w:r w:rsidRPr="00271AFA">
        <w:t xml:space="preserve">Piland, S. G., Ferrara, M. S., Macciocchi, S. N., Broglio, S. P., &amp; Gould, T. E. (2010). Investigation of baseline self-report concussion symptom scores. </w:t>
      </w:r>
      <w:r w:rsidRPr="00271AFA">
        <w:rPr>
          <w:i/>
        </w:rPr>
        <w:t>Journal of Athletic Training, 45</w:t>
      </w:r>
      <w:r w:rsidRPr="00271AFA">
        <w:t>, 273-278. doi:10.4085/1062-6050-45.3.273</w:t>
      </w:r>
    </w:p>
    <w:p w14:paraId="230FFB2A" w14:textId="77777777" w:rsidR="00271AFA" w:rsidRPr="00271AFA" w:rsidRDefault="00271AFA" w:rsidP="00271AFA">
      <w:pPr>
        <w:pStyle w:val="EndNoteBibliography"/>
        <w:ind w:left="720" w:hanging="720"/>
      </w:pPr>
      <w:r w:rsidRPr="00271AFA">
        <w:t xml:space="preserve">Porter, S., Smith-Forrester, J., Alhajri, N., Kusch, C., Sun, J., Barrable, B., . . . Virji-Babul, N. (2015). The Child Sport Concussion Assessment Tool (Child SCAT3): normative values and correspondence between child and parent symptom scores in male child athletes. </w:t>
      </w:r>
      <w:r w:rsidRPr="00271AFA">
        <w:rPr>
          <w:i/>
        </w:rPr>
        <w:t>BMJ Open Sport Exerc Med, 1</w:t>
      </w:r>
      <w:r w:rsidRPr="00271AFA">
        <w:t>(1), e000029. doi:10.1136/bmjsem-2015-000029</w:t>
      </w:r>
    </w:p>
    <w:p w14:paraId="2349953D" w14:textId="77777777" w:rsidR="00271AFA" w:rsidRPr="00271AFA" w:rsidRDefault="00271AFA" w:rsidP="00271AFA">
      <w:pPr>
        <w:pStyle w:val="EndNoteBibliography"/>
        <w:ind w:left="720" w:hanging="720"/>
      </w:pPr>
      <w:r w:rsidRPr="00271AFA">
        <w:t xml:space="preserve">Regalado, M., &amp; Halfon, N. (2001). Primary care services promoting optimal child development from birth to age 3 years: review of the literature. </w:t>
      </w:r>
      <w:r w:rsidRPr="00271AFA">
        <w:rPr>
          <w:i/>
        </w:rPr>
        <w:t>Archives of pediatrics &amp;  …, 155</w:t>
      </w:r>
      <w:r w:rsidRPr="00271AFA">
        <w:t xml:space="preserve">, 1311-1322. </w:t>
      </w:r>
    </w:p>
    <w:p w14:paraId="3D08A193" w14:textId="77777777" w:rsidR="00271AFA" w:rsidRPr="00271AFA" w:rsidRDefault="00271AFA" w:rsidP="00271AFA">
      <w:pPr>
        <w:pStyle w:val="EndNoteBibliography"/>
        <w:ind w:left="720" w:hanging="720"/>
      </w:pPr>
      <w:r w:rsidRPr="00271AFA">
        <w:t xml:space="preserve">Remnick, D. (2014). Going the distance: On and off the road with Barack Obama </w:t>
      </w:r>
      <w:r w:rsidRPr="00271AFA">
        <w:rPr>
          <w:i/>
        </w:rPr>
        <w:t>The New Yorker</w:t>
      </w:r>
      <w:r w:rsidRPr="00271AFA">
        <w:t>.</w:t>
      </w:r>
    </w:p>
    <w:p w14:paraId="1CC1B105" w14:textId="77777777" w:rsidR="00271AFA" w:rsidRPr="00271AFA" w:rsidRDefault="00271AFA" w:rsidP="00271AFA">
      <w:pPr>
        <w:pStyle w:val="EndNoteBibliography"/>
        <w:ind w:left="720" w:hanging="720"/>
      </w:pPr>
      <w:r w:rsidRPr="00271AFA">
        <w:t xml:space="preserve">Rowhani-Rahbar, A., Chrisman, S. P., Drescher, S., Schiff, M. A., &amp; Rivara, F. P. (2016). Agreement between High School Athletes and Their Parents on Reporting Athletic Events and Concussion Symptoms. </w:t>
      </w:r>
      <w:r w:rsidRPr="00271AFA">
        <w:rPr>
          <w:i/>
        </w:rPr>
        <w:t>Journal of Neurotrauma, 33</w:t>
      </w:r>
      <w:r w:rsidRPr="00271AFA">
        <w:t>(8), 784-791. doi:10.1089/neu.2015.4100</w:t>
      </w:r>
    </w:p>
    <w:p w14:paraId="109171A3" w14:textId="77777777" w:rsidR="00271AFA" w:rsidRPr="00271AFA" w:rsidRDefault="00271AFA" w:rsidP="00271AFA">
      <w:pPr>
        <w:pStyle w:val="EndNoteBibliography"/>
        <w:ind w:left="720" w:hanging="720"/>
      </w:pPr>
      <w:r w:rsidRPr="00271AFA">
        <w:t xml:space="preserve">Rudansky, A. F., Bruton, B., Fieldstadt, E., &amp; Carrero, J. (2015). Cam'ron Matthews, Alto High School Football Player, Dies After Game. </w:t>
      </w:r>
      <w:r w:rsidRPr="00271AFA">
        <w:rPr>
          <w:i/>
        </w:rPr>
        <w:t>NBC News</w:t>
      </w:r>
      <w:r w:rsidRPr="00271AFA">
        <w:t xml:space="preserve">. </w:t>
      </w:r>
    </w:p>
    <w:p w14:paraId="56ADCE2E" w14:textId="77777777" w:rsidR="00271AFA" w:rsidRPr="00271AFA" w:rsidRDefault="00271AFA" w:rsidP="00271AFA">
      <w:pPr>
        <w:pStyle w:val="EndNoteBibliography"/>
        <w:ind w:left="720" w:hanging="720"/>
      </w:pPr>
      <w:r w:rsidRPr="00271AFA">
        <w:t xml:space="preserve">Sandel, N., Henry, L. C., French, J., &amp; Lovell, M. R. (2015). Parent Perceptions of Their Adolescent Athlete's Concussion: A Preliminary Retrospective Study. </w:t>
      </w:r>
      <w:r w:rsidRPr="00271AFA">
        <w:rPr>
          <w:i/>
        </w:rPr>
        <w:t>Applied Neuropsychology: Child, 4</w:t>
      </w:r>
      <w:r w:rsidRPr="00271AFA">
        <w:t>(3), 211-216. doi:10.1080/21622965.2013.850692</w:t>
      </w:r>
    </w:p>
    <w:p w14:paraId="44FDE92C" w14:textId="77777777" w:rsidR="00271AFA" w:rsidRPr="00271AFA" w:rsidRDefault="00271AFA" w:rsidP="00271AFA">
      <w:pPr>
        <w:pStyle w:val="EndNoteBibliography"/>
        <w:ind w:left="720" w:hanging="720"/>
      </w:pPr>
      <w:r w:rsidRPr="00271AFA">
        <w:lastRenderedPageBreak/>
        <w:t xml:space="preserve">Sandel, N., Lovell, M. R., Kegel, N. E., Collins, M. W., &amp; Kontos, A. P. (2013). The Relationship of Symptoms and Neurocognitive Performance to Perceived Recovery From Sports-Related Concussion Among Adolescent Athletes. </w:t>
      </w:r>
      <w:r w:rsidRPr="00271AFA">
        <w:rPr>
          <w:i/>
        </w:rPr>
        <w:t>Applied Neuropsychology:  …, 2</w:t>
      </w:r>
      <w:r w:rsidRPr="00271AFA">
        <w:t>, 64-69. doi:10.1080/21622965.2012.670580</w:t>
      </w:r>
    </w:p>
    <w:p w14:paraId="478CE3BB" w14:textId="2EE95D25" w:rsidR="00271AFA" w:rsidRPr="00271AFA" w:rsidRDefault="00271AFA" w:rsidP="00271AFA">
      <w:pPr>
        <w:pStyle w:val="EndNoteBibliography"/>
        <w:ind w:left="720" w:hanging="720"/>
      </w:pPr>
      <w:r w:rsidRPr="00271AFA">
        <w:t xml:space="preserve">Sanders, L. R. (2010). </w:t>
      </w:r>
      <w:r w:rsidRPr="00271AFA">
        <w:rPr>
          <w:i/>
        </w:rPr>
        <w:t>A comparison of behavior assessment system for children-second edition parent rating scale scores for children and adolescents with adhd, traumatic brain injury, and high functioning autism.</w:t>
      </w:r>
      <w:r w:rsidRPr="00271AFA">
        <w:t xml:space="preserve"> (71), ProQuest Information &amp; Learning, US. Retrieved from </w:t>
      </w:r>
      <w:hyperlink r:id="rId14" w:history="1">
        <w:r w:rsidRPr="00271AFA">
          <w:rPr>
            <w:rStyle w:val="Hyperlink"/>
          </w:rPr>
          <w:t>http://proxy.lib.umich.edu/login?url=http://search.ebscohost.com/login.aspx?direct=true&amp;db=psyh&amp;AN=2010-99170-166&amp;site=ehost-live&amp;scope=site</w:t>
        </w:r>
      </w:hyperlink>
      <w:r w:rsidRPr="00271AFA">
        <w:t xml:space="preserve"> Available from EBSCOhost psyh database. </w:t>
      </w:r>
    </w:p>
    <w:p w14:paraId="114595EE" w14:textId="77777777" w:rsidR="00271AFA" w:rsidRPr="00271AFA" w:rsidRDefault="00271AFA" w:rsidP="00271AFA">
      <w:pPr>
        <w:pStyle w:val="EndNoteBibliography"/>
        <w:ind w:left="720" w:hanging="720"/>
      </w:pPr>
      <w:r w:rsidRPr="00271AFA">
        <w:t xml:space="preserve">Silberg, T., Tal-Jacobi, D., Levav, M., Brezner, A., &amp; Rassovsky, Y. (2015). Parents and teachers reporting on a child's emotional and behavioural problems following severe traumatic brain injury (TBI): The moderating effect of time. </w:t>
      </w:r>
      <w:r w:rsidRPr="00271AFA">
        <w:rPr>
          <w:i/>
        </w:rPr>
        <w:t>Brain Injury, 29</w:t>
      </w:r>
      <w:r w:rsidRPr="00271AFA">
        <w:t>(4), 481-489. doi:10.3109/02699052.2014.984758</w:t>
      </w:r>
    </w:p>
    <w:p w14:paraId="4776ABF4" w14:textId="77777777" w:rsidR="00271AFA" w:rsidRPr="00271AFA" w:rsidRDefault="00271AFA" w:rsidP="00271AFA">
      <w:pPr>
        <w:pStyle w:val="EndNoteBibliography"/>
        <w:ind w:left="720" w:hanging="720"/>
      </w:pPr>
      <w:r w:rsidRPr="00271AFA">
        <w:t xml:space="preserve">Skellern, C. Y., Rogers, Y., &amp; O'Callaghan, M. J. (2001). A parent-completed developmental questionnaire: Follow up of ex-premature infants. </w:t>
      </w:r>
      <w:r w:rsidRPr="00271AFA">
        <w:rPr>
          <w:i/>
        </w:rPr>
        <w:t>Journal of Paediatrics and Child Health, 37</w:t>
      </w:r>
      <w:r w:rsidRPr="00271AFA">
        <w:t>, 125-129. doi:10.1046/j.1440-1754.2001.00604.x</w:t>
      </w:r>
    </w:p>
    <w:p w14:paraId="54AD879B" w14:textId="77777777" w:rsidR="00271AFA" w:rsidRPr="00271AFA" w:rsidRDefault="00271AFA" w:rsidP="00271AFA">
      <w:pPr>
        <w:pStyle w:val="EndNoteBibliography"/>
        <w:ind w:left="720" w:hanging="720"/>
      </w:pPr>
      <w:r w:rsidRPr="00271AFA">
        <w:t xml:space="preserve">Thaler, N. S., Mayfield, J., Reynolds, C. R., Hadland, C., &amp; Allen, D. N. (2012). Teacher-reported behavioral disturbances in children with traumatic brain injury: an examination of the BASC-2. </w:t>
      </w:r>
      <w:r w:rsidRPr="00271AFA">
        <w:rPr>
          <w:i/>
        </w:rPr>
        <w:t>Applied Neuropsychology: Child, 1</w:t>
      </w:r>
      <w:r w:rsidRPr="00271AFA">
        <w:t>(1), 30-37. doi:10.1080/21622965.2012.665776</w:t>
      </w:r>
    </w:p>
    <w:p w14:paraId="1F621575" w14:textId="77777777" w:rsidR="00271AFA" w:rsidRPr="00271AFA" w:rsidRDefault="00271AFA" w:rsidP="00271AFA">
      <w:pPr>
        <w:pStyle w:val="EndNoteBibliography"/>
        <w:ind w:left="720" w:hanging="720"/>
      </w:pPr>
      <w:r w:rsidRPr="00271AFA">
        <w:t xml:space="preserve">Viswanathan, M., Ansari, M. T., Berkman, N. D., Chang, S., Hartling, L., McPheeters, M., . . . Treadwell, J. R. (2008). Assessing the Risk of Bias of Individual Studies in Systematic </w:t>
      </w:r>
      <w:r w:rsidRPr="00271AFA">
        <w:lastRenderedPageBreak/>
        <w:t xml:space="preserve">Reviews of Health Care Interventions </w:t>
      </w:r>
      <w:r w:rsidRPr="00271AFA">
        <w:rPr>
          <w:i/>
        </w:rPr>
        <w:t>Methods Guide for Effectiveness and Comparative Effectiveness Reviews</w:t>
      </w:r>
      <w:r w:rsidRPr="00271AFA">
        <w:t>. Rockville (MD).</w:t>
      </w:r>
    </w:p>
    <w:p w14:paraId="27DBCC96" w14:textId="77777777" w:rsidR="00271AFA" w:rsidRPr="00271AFA" w:rsidRDefault="00271AFA" w:rsidP="00271AFA">
      <w:pPr>
        <w:pStyle w:val="EndNoteBibliography"/>
        <w:ind w:left="720" w:hanging="720"/>
      </w:pPr>
      <w:r w:rsidRPr="00271AFA">
        <w:t xml:space="preserve">Vriezen, E. R., &amp; Pigott, S. E. (2002). The relationship between parental report on the BRIEF and performance-based measures of executive function in children with moderate to severe traumatic brain injury. </w:t>
      </w:r>
      <w:r w:rsidRPr="00271AFA">
        <w:rPr>
          <w:i/>
        </w:rPr>
        <w:t>Child Neuropsychology, 8</w:t>
      </w:r>
      <w:r w:rsidRPr="00271AFA">
        <w:t>(4), 296-303. doi:10.1076/chin.8.4.296.13505</w:t>
      </w:r>
    </w:p>
    <w:p w14:paraId="5AC13A83" w14:textId="2DC63494" w:rsidR="00747BE3" w:rsidRPr="0020361C" w:rsidRDefault="00592DCB">
      <w:pPr>
        <w:pStyle w:val="References"/>
      </w:pPr>
      <w:r w:rsidRPr="0020361C">
        <w:fldChar w:fldCharType="end"/>
      </w:r>
    </w:p>
    <w:p w14:paraId="41EE90A7" w14:textId="77777777" w:rsidR="00747BE3" w:rsidRPr="0020361C" w:rsidRDefault="00747BE3">
      <w:pPr>
        <w:pStyle w:val="References"/>
      </w:pPr>
    </w:p>
    <w:p w14:paraId="78302112" w14:textId="77777777" w:rsidR="00747BE3" w:rsidRPr="0020361C" w:rsidRDefault="00747BE3">
      <w:pPr>
        <w:pStyle w:val="Heading1"/>
        <w:sectPr w:rsidR="00747BE3" w:rsidRPr="0020361C">
          <w:pgSz w:w="12240" w:h="15840" w:code="1"/>
          <w:pgMar w:top="1440" w:right="1440" w:bottom="1440" w:left="1440" w:header="720" w:footer="720" w:gutter="0"/>
          <w:cols w:space="720"/>
          <w:docGrid w:linePitch="360"/>
        </w:sectPr>
      </w:pPr>
    </w:p>
    <w:p w14:paraId="6971978A" w14:textId="77777777" w:rsidR="00747BE3" w:rsidRPr="0020361C" w:rsidRDefault="00747BE3">
      <w:pPr>
        <w:pStyle w:val="Heading1"/>
        <w:rPr>
          <w:b/>
        </w:rPr>
      </w:pPr>
      <w:r w:rsidRPr="0020361C">
        <w:rPr>
          <w:b/>
        </w:rPr>
        <w:lastRenderedPageBreak/>
        <w:t>Appendices</w:t>
      </w:r>
    </w:p>
    <w:p w14:paraId="11DB6600" w14:textId="43E11ADC" w:rsidR="00ED63C2" w:rsidRPr="00ED63C2" w:rsidRDefault="00E4084F" w:rsidP="00ED63C2">
      <w:pPr>
        <w:pStyle w:val="Heading2"/>
        <w:spacing w:line="240" w:lineRule="auto"/>
        <w:jc w:val="left"/>
        <w:rPr>
          <w:rFonts w:eastAsia="Arial"/>
          <w:i w:val="0"/>
        </w:rPr>
      </w:pPr>
      <w:r w:rsidRPr="00ED63C2">
        <w:rPr>
          <w:rFonts w:eastAsia="Arial"/>
          <w:i w:val="0"/>
        </w:rPr>
        <w:t>Table 1</w:t>
      </w:r>
      <w:r w:rsidR="00ED63C2">
        <w:rPr>
          <w:rFonts w:eastAsia="Arial"/>
          <w:i w:val="0"/>
        </w:rPr>
        <w:t>A</w:t>
      </w:r>
      <w:r w:rsidRPr="00ED63C2">
        <w:rPr>
          <w:rFonts w:eastAsia="Arial"/>
          <w:i w:val="0"/>
        </w:rPr>
        <w:t xml:space="preserve">. </w:t>
      </w:r>
    </w:p>
    <w:p w14:paraId="5EF23C4C" w14:textId="15DC7E50" w:rsidR="00E4084F" w:rsidRPr="0020361C" w:rsidRDefault="00B346C3" w:rsidP="00ED63C2">
      <w:pPr>
        <w:pStyle w:val="Heading2"/>
        <w:spacing w:line="240" w:lineRule="auto"/>
        <w:jc w:val="left"/>
        <w:rPr>
          <w:rFonts w:eastAsia="Arial"/>
        </w:rPr>
      </w:pPr>
      <w:r>
        <w:rPr>
          <w:rFonts w:eastAsia="Arial"/>
        </w:rPr>
        <w:t>PubMed Search String</w:t>
      </w:r>
    </w:p>
    <w:tbl>
      <w:tblPr>
        <w:tblW w:w="10072" w:type="dxa"/>
        <w:jc w:val="center"/>
        <w:tblCellMar>
          <w:left w:w="0" w:type="dxa"/>
          <w:right w:w="0" w:type="dxa"/>
        </w:tblCellMar>
        <w:tblLook w:val="04A0" w:firstRow="1" w:lastRow="0" w:firstColumn="1" w:lastColumn="0" w:noHBand="0" w:noVBand="1"/>
      </w:tblPr>
      <w:tblGrid>
        <w:gridCol w:w="2232"/>
        <w:gridCol w:w="2252"/>
        <w:gridCol w:w="2557"/>
        <w:gridCol w:w="3031"/>
      </w:tblGrid>
      <w:tr w:rsidR="00E4084F" w:rsidRPr="00B346C3" w14:paraId="0265A54F" w14:textId="77777777" w:rsidTr="00C70B46">
        <w:trPr>
          <w:trHeight w:val="348"/>
          <w:jc w:val="center"/>
        </w:trPr>
        <w:tc>
          <w:tcPr>
            <w:tcW w:w="1949" w:type="dxa"/>
            <w:tcBorders>
              <w:top w:val="single" w:sz="6" w:space="0" w:color="000000"/>
              <w:left w:val="single" w:sz="6" w:space="0" w:color="000000"/>
              <w:bottom w:val="single" w:sz="6" w:space="0" w:color="000000"/>
              <w:right w:val="nil"/>
            </w:tcBorders>
            <w:shd w:val="clear" w:color="auto" w:fill="000000"/>
            <w:tcMar>
              <w:top w:w="15" w:type="dxa"/>
              <w:left w:w="216" w:type="dxa"/>
              <w:bottom w:w="0" w:type="dxa"/>
              <w:right w:w="216" w:type="dxa"/>
            </w:tcMar>
            <w:hideMark/>
          </w:tcPr>
          <w:p w14:paraId="0E0022C7" w14:textId="77777777" w:rsidR="00E4084F" w:rsidRPr="00B346C3" w:rsidRDefault="00E4084F" w:rsidP="004D6936">
            <w:pPr>
              <w:spacing w:line="240" w:lineRule="auto"/>
              <w:jc w:val="center"/>
            </w:pPr>
            <w:r w:rsidRPr="00B346C3">
              <w:rPr>
                <w:rFonts w:eastAsia="Source Sans Pro"/>
                <w:b/>
                <w:bCs/>
                <w:color w:val="FFFFFF"/>
                <w:position w:val="1"/>
              </w:rPr>
              <w:t>Patient</w:t>
            </w:r>
          </w:p>
        </w:tc>
        <w:tc>
          <w:tcPr>
            <w:tcW w:w="2295" w:type="dxa"/>
            <w:tcBorders>
              <w:top w:val="single" w:sz="6" w:space="0" w:color="000000"/>
              <w:left w:val="nil"/>
              <w:bottom w:val="single" w:sz="6" w:space="0" w:color="000000"/>
              <w:right w:val="nil"/>
            </w:tcBorders>
            <w:shd w:val="clear" w:color="auto" w:fill="000000"/>
            <w:tcMar>
              <w:top w:w="15" w:type="dxa"/>
              <w:left w:w="216" w:type="dxa"/>
              <w:bottom w:w="0" w:type="dxa"/>
              <w:right w:w="216" w:type="dxa"/>
            </w:tcMar>
            <w:hideMark/>
          </w:tcPr>
          <w:p w14:paraId="3642E6BD" w14:textId="77777777" w:rsidR="00E4084F" w:rsidRPr="00B346C3" w:rsidRDefault="00E4084F" w:rsidP="004D6936">
            <w:pPr>
              <w:spacing w:line="240" w:lineRule="auto"/>
              <w:jc w:val="center"/>
            </w:pPr>
            <w:r w:rsidRPr="00B346C3">
              <w:rPr>
                <w:rFonts w:eastAsia="Source Sans Pro"/>
                <w:b/>
                <w:bCs/>
                <w:color w:val="FFFFFF"/>
                <w:position w:val="1"/>
              </w:rPr>
              <w:t>Proxy</w:t>
            </w:r>
          </w:p>
        </w:tc>
        <w:tc>
          <w:tcPr>
            <w:tcW w:w="2673" w:type="dxa"/>
            <w:tcBorders>
              <w:top w:val="single" w:sz="6" w:space="0" w:color="000000"/>
              <w:left w:val="nil"/>
              <w:bottom w:val="single" w:sz="6" w:space="0" w:color="000000"/>
              <w:right w:val="nil"/>
            </w:tcBorders>
            <w:shd w:val="clear" w:color="auto" w:fill="000000"/>
            <w:tcMar>
              <w:top w:w="15" w:type="dxa"/>
              <w:left w:w="216" w:type="dxa"/>
              <w:bottom w:w="0" w:type="dxa"/>
              <w:right w:w="216" w:type="dxa"/>
            </w:tcMar>
            <w:hideMark/>
          </w:tcPr>
          <w:p w14:paraId="3F9AAE36" w14:textId="77777777" w:rsidR="00E4084F" w:rsidRPr="00B346C3" w:rsidRDefault="00E4084F" w:rsidP="004D6936">
            <w:pPr>
              <w:spacing w:line="240" w:lineRule="auto"/>
              <w:jc w:val="center"/>
            </w:pPr>
            <w:r w:rsidRPr="00B346C3">
              <w:rPr>
                <w:rFonts w:eastAsia="Source Sans Pro"/>
                <w:b/>
                <w:bCs/>
                <w:color w:val="FFFFFF"/>
                <w:position w:val="1"/>
              </w:rPr>
              <w:t>Measure</w:t>
            </w:r>
          </w:p>
        </w:tc>
        <w:tc>
          <w:tcPr>
            <w:tcW w:w="3155" w:type="dxa"/>
            <w:tcBorders>
              <w:top w:val="single" w:sz="6" w:space="0" w:color="000000"/>
              <w:left w:val="nil"/>
              <w:bottom w:val="single" w:sz="6" w:space="0" w:color="000000"/>
              <w:right w:val="single" w:sz="6" w:space="0" w:color="000000"/>
            </w:tcBorders>
            <w:shd w:val="clear" w:color="auto" w:fill="000000"/>
            <w:tcMar>
              <w:top w:w="15" w:type="dxa"/>
              <w:left w:w="216" w:type="dxa"/>
              <w:bottom w:w="0" w:type="dxa"/>
              <w:right w:w="216" w:type="dxa"/>
            </w:tcMar>
            <w:hideMark/>
          </w:tcPr>
          <w:p w14:paraId="2C1A2762" w14:textId="77777777" w:rsidR="00E4084F" w:rsidRPr="00B346C3" w:rsidRDefault="00E4084F" w:rsidP="004D6936">
            <w:pPr>
              <w:spacing w:line="240" w:lineRule="auto"/>
              <w:jc w:val="center"/>
            </w:pPr>
            <w:r w:rsidRPr="00B346C3">
              <w:rPr>
                <w:rFonts w:eastAsia="Source Sans Pro"/>
                <w:b/>
                <w:bCs/>
                <w:color w:val="FFFFFF"/>
                <w:position w:val="1"/>
              </w:rPr>
              <w:t>Injury</w:t>
            </w:r>
          </w:p>
        </w:tc>
      </w:tr>
      <w:tr w:rsidR="00E4084F" w:rsidRPr="00B346C3" w14:paraId="2B370655" w14:textId="77777777" w:rsidTr="00C70B46">
        <w:trPr>
          <w:trHeight w:val="3930"/>
          <w:jc w:val="center"/>
        </w:trPr>
        <w:tc>
          <w:tcPr>
            <w:tcW w:w="1949" w:type="dxa"/>
            <w:tcBorders>
              <w:top w:val="single" w:sz="6" w:space="0" w:color="000000"/>
              <w:left w:val="single" w:sz="6" w:space="0" w:color="000000"/>
              <w:bottom w:val="single" w:sz="6" w:space="0" w:color="000000"/>
              <w:right w:val="nil"/>
            </w:tcBorders>
            <w:shd w:val="clear" w:color="auto" w:fill="auto"/>
            <w:tcMar>
              <w:top w:w="15" w:type="dxa"/>
              <w:left w:w="216" w:type="dxa"/>
              <w:bottom w:w="0" w:type="dxa"/>
              <w:right w:w="216" w:type="dxa"/>
            </w:tcMar>
            <w:hideMark/>
          </w:tcPr>
          <w:p w14:paraId="10837EDA" w14:textId="77777777" w:rsidR="00E4084F" w:rsidRPr="00B346C3" w:rsidRDefault="00E4084F" w:rsidP="004D6936">
            <w:pPr>
              <w:pStyle w:val="NoSpacing"/>
              <w:rPr>
                <w:rFonts w:eastAsia="Times New Roman"/>
                <w:sz w:val="24"/>
                <w:bdr w:val="none" w:sz="0" w:space="0" w:color="auto"/>
              </w:rPr>
            </w:pPr>
            <w:r w:rsidRPr="00B346C3">
              <w:rPr>
                <w:sz w:val="24"/>
                <w:bdr w:val="none" w:sz="0" w:space="0" w:color="auto"/>
              </w:rPr>
              <w:t>(*Child*[Title] OR *</w:t>
            </w:r>
            <w:proofErr w:type="spellStart"/>
            <w:r w:rsidRPr="00B346C3">
              <w:rPr>
                <w:sz w:val="24"/>
                <w:bdr w:val="none" w:sz="0" w:space="0" w:color="auto"/>
              </w:rPr>
              <w:t>adolescen</w:t>
            </w:r>
            <w:proofErr w:type="spellEnd"/>
            <w:r w:rsidRPr="00B346C3">
              <w:rPr>
                <w:sz w:val="24"/>
                <w:bdr w:val="none" w:sz="0" w:space="0" w:color="auto"/>
              </w:rPr>
              <w:t xml:space="preserve">*[Title] OR *teen*[Title] OR *infant*[Title] OR youth*[Title] OR *patient*[Title] OR </w:t>
            </w:r>
            <w:proofErr w:type="spellStart"/>
            <w:r w:rsidRPr="00B346C3">
              <w:rPr>
                <w:sz w:val="24"/>
                <w:bdr w:val="none" w:sz="0" w:space="0" w:color="auto"/>
              </w:rPr>
              <w:t>athlet</w:t>
            </w:r>
            <w:proofErr w:type="spellEnd"/>
            <w:r w:rsidRPr="00B346C3">
              <w:rPr>
                <w:sz w:val="24"/>
                <w:bdr w:val="none" w:sz="0" w:space="0" w:color="auto"/>
              </w:rPr>
              <w:t>*[Title] OR baby[Title]) AND</w:t>
            </w:r>
          </w:p>
        </w:tc>
        <w:tc>
          <w:tcPr>
            <w:tcW w:w="2295" w:type="dxa"/>
            <w:tcBorders>
              <w:top w:val="single" w:sz="6" w:space="0" w:color="000000"/>
              <w:left w:val="nil"/>
              <w:bottom w:val="single" w:sz="6" w:space="0" w:color="000000"/>
              <w:right w:val="nil"/>
            </w:tcBorders>
            <w:shd w:val="clear" w:color="auto" w:fill="auto"/>
            <w:tcMar>
              <w:top w:w="15" w:type="dxa"/>
              <w:left w:w="216" w:type="dxa"/>
              <w:bottom w:w="0" w:type="dxa"/>
              <w:right w:w="216" w:type="dxa"/>
            </w:tcMar>
            <w:hideMark/>
          </w:tcPr>
          <w:p w14:paraId="1FA618B0" w14:textId="77777777" w:rsidR="00E4084F" w:rsidRPr="00B346C3" w:rsidRDefault="00E4084F" w:rsidP="004D6936">
            <w:pPr>
              <w:pStyle w:val="NoSpacing"/>
              <w:rPr>
                <w:rFonts w:eastAsia="Times New Roman"/>
                <w:sz w:val="24"/>
                <w:bdr w:val="none" w:sz="0" w:space="0" w:color="auto"/>
              </w:rPr>
            </w:pPr>
            <w:r w:rsidRPr="00B346C3">
              <w:rPr>
                <w:sz w:val="24"/>
                <w:bdr w:val="none" w:sz="0" w:space="0" w:color="auto"/>
              </w:rPr>
              <w:t>(parent*[Title] OR mother*[Title] OR father*[Title] OR mom*[Title] OR dad*[Title] OR maternal*[Title] OR paternal*[Title] OR *proxy*[Title] OR *proxies[Title] OR teammate[Title] OR practitioner[Title] OR doctor*[Title] OR GPs[Title] OR guardian[Title] OR teacher[Title])</w:t>
            </w:r>
          </w:p>
          <w:p w14:paraId="420DD7DA" w14:textId="77777777" w:rsidR="00E4084F" w:rsidRPr="00B346C3" w:rsidRDefault="00E4084F" w:rsidP="004D6936">
            <w:pPr>
              <w:pStyle w:val="NoSpacing"/>
              <w:rPr>
                <w:rFonts w:eastAsia="Times New Roman"/>
                <w:sz w:val="24"/>
                <w:bdr w:val="none" w:sz="0" w:space="0" w:color="auto"/>
              </w:rPr>
            </w:pPr>
            <w:r w:rsidRPr="00B346C3">
              <w:rPr>
                <w:sz w:val="24"/>
                <w:bdr w:val="none" w:sz="0" w:space="0" w:color="auto"/>
              </w:rPr>
              <w:t> </w:t>
            </w:r>
          </w:p>
        </w:tc>
        <w:tc>
          <w:tcPr>
            <w:tcW w:w="2673" w:type="dxa"/>
            <w:tcBorders>
              <w:top w:val="single" w:sz="6" w:space="0" w:color="000000"/>
              <w:left w:val="nil"/>
              <w:bottom w:val="single" w:sz="6" w:space="0" w:color="000000"/>
              <w:right w:val="nil"/>
            </w:tcBorders>
            <w:shd w:val="clear" w:color="auto" w:fill="auto"/>
            <w:tcMar>
              <w:top w:w="15" w:type="dxa"/>
              <w:left w:w="216" w:type="dxa"/>
              <w:bottom w:w="0" w:type="dxa"/>
              <w:right w:w="216" w:type="dxa"/>
            </w:tcMar>
            <w:hideMark/>
          </w:tcPr>
          <w:p w14:paraId="281E9DB7" w14:textId="77777777" w:rsidR="00E4084F" w:rsidRPr="00B346C3" w:rsidRDefault="00E4084F" w:rsidP="004D6936">
            <w:pPr>
              <w:pStyle w:val="NoSpacing"/>
              <w:rPr>
                <w:rFonts w:eastAsia="Times New Roman"/>
                <w:sz w:val="24"/>
                <w:bdr w:val="none" w:sz="0" w:space="0" w:color="auto"/>
              </w:rPr>
            </w:pPr>
            <w:r w:rsidRPr="00B346C3">
              <w:rPr>
                <w:sz w:val="24"/>
                <w:bdr w:val="none" w:sz="0" w:space="0" w:color="auto"/>
              </w:rPr>
              <w:t xml:space="preserve">*report*[Title] OR </w:t>
            </w:r>
            <w:proofErr w:type="spellStart"/>
            <w:r w:rsidRPr="00B346C3">
              <w:rPr>
                <w:sz w:val="24"/>
                <w:bdr w:val="none" w:sz="0" w:space="0" w:color="auto"/>
              </w:rPr>
              <w:t>apprais</w:t>
            </w:r>
            <w:proofErr w:type="spellEnd"/>
            <w:r w:rsidRPr="00B346C3">
              <w:rPr>
                <w:sz w:val="24"/>
                <w:bdr w:val="none" w:sz="0" w:space="0" w:color="auto"/>
              </w:rPr>
              <w:t>*[Title] OR percept*[Title] OR *</w:t>
            </w:r>
            <w:proofErr w:type="spellStart"/>
            <w:r w:rsidRPr="00B346C3">
              <w:rPr>
                <w:sz w:val="24"/>
                <w:bdr w:val="none" w:sz="0" w:space="0" w:color="auto"/>
              </w:rPr>
              <w:t>validit</w:t>
            </w:r>
            <w:proofErr w:type="spellEnd"/>
            <w:r w:rsidRPr="00B346C3">
              <w:rPr>
                <w:sz w:val="24"/>
                <w:bdr w:val="none" w:sz="0" w:space="0" w:color="auto"/>
              </w:rPr>
              <w:t>*[Title] OR *</w:t>
            </w:r>
            <w:proofErr w:type="spellStart"/>
            <w:r w:rsidRPr="00B346C3">
              <w:rPr>
                <w:sz w:val="24"/>
                <w:bdr w:val="none" w:sz="0" w:space="0" w:color="auto"/>
              </w:rPr>
              <w:t>reliab</w:t>
            </w:r>
            <w:proofErr w:type="spellEnd"/>
            <w:r w:rsidRPr="00B346C3">
              <w:rPr>
                <w:sz w:val="24"/>
                <w:bdr w:val="none" w:sz="0" w:space="0" w:color="auto"/>
              </w:rPr>
              <w:t>*[Title] OR *test-retest*[Title] OR eye-witness[Title]  OR witness*[Title] OR *</w:t>
            </w:r>
            <w:proofErr w:type="spellStart"/>
            <w:r w:rsidRPr="00B346C3">
              <w:rPr>
                <w:sz w:val="24"/>
                <w:bdr w:val="none" w:sz="0" w:space="0" w:color="auto"/>
              </w:rPr>
              <w:t>evaluat</w:t>
            </w:r>
            <w:proofErr w:type="spellEnd"/>
            <w:r w:rsidRPr="00B346C3">
              <w:rPr>
                <w:sz w:val="24"/>
                <w:bdr w:val="none" w:sz="0" w:space="0" w:color="auto"/>
              </w:rPr>
              <w:t xml:space="preserve">*[Title] OR *outcome[Title] OR qualitative analysis[Title] OR concordance[Title] OR accuracy[Title] OR appraisal[Title] OR *scoring[Title] OR checklist[Title] OR assessment[Title] OR *agreement*[Title] OR coherence[Title] </w:t>
            </w:r>
          </w:p>
        </w:tc>
        <w:tc>
          <w:tcPr>
            <w:tcW w:w="3155" w:type="dxa"/>
            <w:tcBorders>
              <w:top w:val="single" w:sz="6" w:space="0" w:color="000000"/>
              <w:left w:val="nil"/>
              <w:bottom w:val="single" w:sz="6" w:space="0" w:color="000000"/>
              <w:right w:val="single" w:sz="6" w:space="0" w:color="000000"/>
            </w:tcBorders>
            <w:shd w:val="clear" w:color="auto" w:fill="auto"/>
            <w:tcMar>
              <w:top w:w="15" w:type="dxa"/>
              <w:left w:w="216" w:type="dxa"/>
              <w:bottom w:w="0" w:type="dxa"/>
              <w:right w:w="216" w:type="dxa"/>
            </w:tcMar>
            <w:hideMark/>
          </w:tcPr>
          <w:p w14:paraId="39952EF4" w14:textId="77777777" w:rsidR="00E4084F" w:rsidRPr="00B346C3" w:rsidRDefault="00E4084F" w:rsidP="004D6936">
            <w:pPr>
              <w:pStyle w:val="NoSpacing"/>
              <w:rPr>
                <w:rFonts w:eastAsia="Times New Roman"/>
                <w:sz w:val="24"/>
                <w:bdr w:val="none" w:sz="0" w:space="0" w:color="auto"/>
              </w:rPr>
            </w:pPr>
            <w:r w:rsidRPr="00B346C3">
              <w:rPr>
                <w:rFonts w:eastAsia="Trebuchet MS"/>
                <w:sz w:val="24"/>
                <w:bdr w:val="none" w:sz="0" w:space="0" w:color="auto"/>
              </w:rPr>
              <w:t>Athletic Injuries[</w:t>
            </w:r>
            <w:proofErr w:type="spellStart"/>
            <w:r w:rsidRPr="00B346C3">
              <w:rPr>
                <w:rFonts w:eastAsia="Trebuchet MS"/>
                <w:sz w:val="24"/>
                <w:bdr w:val="none" w:sz="0" w:space="0" w:color="auto"/>
              </w:rPr>
              <w:t>MeSH</w:t>
            </w:r>
            <w:proofErr w:type="spellEnd"/>
            <w:r w:rsidRPr="00B346C3">
              <w:rPr>
                <w:rFonts w:eastAsia="Trebuchet MS"/>
                <w:sz w:val="24"/>
                <w:bdr w:val="none" w:sz="0" w:space="0" w:color="auto"/>
              </w:rPr>
              <w:t xml:space="preserve"> Terms] OR Athletic*[Title/Abstract OR Brain concussion[</w:t>
            </w:r>
            <w:proofErr w:type="spellStart"/>
            <w:r w:rsidRPr="00B346C3">
              <w:rPr>
                <w:rFonts w:eastAsia="Trebuchet MS"/>
                <w:sz w:val="24"/>
                <w:bdr w:val="none" w:sz="0" w:space="0" w:color="auto"/>
              </w:rPr>
              <w:t>MeSH</w:t>
            </w:r>
            <w:proofErr w:type="spellEnd"/>
            <w:r w:rsidRPr="00B346C3">
              <w:rPr>
                <w:rFonts w:eastAsia="Trebuchet MS"/>
                <w:sz w:val="24"/>
                <w:bdr w:val="none" w:sz="0" w:space="0" w:color="auto"/>
              </w:rPr>
              <w:t xml:space="preserve"> Terms] OR concuss*[Title] OR Post-concussion syndrome[</w:t>
            </w:r>
            <w:proofErr w:type="spellStart"/>
            <w:r w:rsidRPr="00B346C3">
              <w:rPr>
                <w:rFonts w:eastAsia="Trebuchet MS"/>
                <w:sz w:val="24"/>
                <w:bdr w:val="none" w:sz="0" w:space="0" w:color="auto"/>
              </w:rPr>
              <w:t>MeSH</w:t>
            </w:r>
            <w:proofErr w:type="spellEnd"/>
            <w:r w:rsidRPr="00B346C3">
              <w:rPr>
                <w:rFonts w:eastAsia="Trebuchet MS"/>
                <w:sz w:val="24"/>
                <w:bdr w:val="none" w:sz="0" w:space="0" w:color="auto"/>
              </w:rPr>
              <w:t xml:space="preserve"> Terms] OR post-concuss*[Title] OR </w:t>
            </w:r>
            <w:proofErr w:type="spellStart"/>
            <w:r w:rsidRPr="00B346C3">
              <w:rPr>
                <w:rFonts w:eastAsia="Trebuchet MS"/>
                <w:sz w:val="24"/>
                <w:bdr w:val="none" w:sz="0" w:space="0" w:color="auto"/>
              </w:rPr>
              <w:t>Mtbi</w:t>
            </w:r>
            <w:proofErr w:type="spellEnd"/>
            <w:r w:rsidRPr="00B346C3">
              <w:rPr>
                <w:rFonts w:eastAsia="Trebuchet MS"/>
                <w:sz w:val="24"/>
                <w:bdr w:val="none" w:sz="0" w:space="0" w:color="auto"/>
              </w:rPr>
              <w:t xml:space="preserve">[Title] OR mild traumatic brain </w:t>
            </w:r>
            <w:proofErr w:type="spellStart"/>
            <w:r w:rsidRPr="00B346C3">
              <w:rPr>
                <w:rFonts w:eastAsia="Trebuchet MS"/>
                <w:sz w:val="24"/>
                <w:bdr w:val="none" w:sz="0" w:space="0" w:color="auto"/>
              </w:rPr>
              <w:t>injur</w:t>
            </w:r>
            <w:proofErr w:type="spellEnd"/>
            <w:r w:rsidRPr="00B346C3">
              <w:rPr>
                <w:rFonts w:eastAsia="Trebuchet MS"/>
                <w:sz w:val="24"/>
                <w:bdr w:val="none" w:sz="0" w:space="0" w:color="auto"/>
              </w:rPr>
              <w:t>*[Title] OR Brain Injuries[</w:t>
            </w:r>
            <w:proofErr w:type="spellStart"/>
            <w:r w:rsidRPr="00B346C3">
              <w:rPr>
                <w:rFonts w:eastAsia="Trebuchet MS"/>
                <w:sz w:val="24"/>
                <w:bdr w:val="none" w:sz="0" w:space="0" w:color="auto"/>
              </w:rPr>
              <w:t>MeSH</w:t>
            </w:r>
            <w:proofErr w:type="spellEnd"/>
            <w:r w:rsidRPr="00B346C3">
              <w:rPr>
                <w:rFonts w:eastAsia="Trebuchet MS"/>
                <w:sz w:val="24"/>
                <w:bdr w:val="none" w:sz="0" w:space="0" w:color="auto"/>
              </w:rPr>
              <w:t xml:space="preserve"> Terms] OR traumatic brain </w:t>
            </w:r>
            <w:proofErr w:type="spellStart"/>
            <w:r w:rsidRPr="00B346C3">
              <w:rPr>
                <w:rFonts w:eastAsia="Trebuchet MS"/>
                <w:sz w:val="24"/>
                <w:bdr w:val="none" w:sz="0" w:space="0" w:color="auto"/>
              </w:rPr>
              <w:t>injur</w:t>
            </w:r>
            <w:proofErr w:type="spellEnd"/>
            <w:r w:rsidRPr="00B346C3">
              <w:rPr>
                <w:rFonts w:eastAsia="Trebuchet MS"/>
                <w:sz w:val="24"/>
                <w:bdr w:val="none" w:sz="0" w:space="0" w:color="auto"/>
              </w:rPr>
              <w:t xml:space="preserve">*[Title] OR </w:t>
            </w:r>
            <w:proofErr w:type="spellStart"/>
            <w:r w:rsidRPr="00B346C3">
              <w:rPr>
                <w:rFonts w:eastAsia="Trebuchet MS"/>
                <w:sz w:val="24"/>
                <w:bdr w:val="none" w:sz="0" w:space="0" w:color="auto"/>
              </w:rPr>
              <w:t>commoti</w:t>
            </w:r>
            <w:proofErr w:type="spellEnd"/>
            <w:r w:rsidRPr="00B346C3">
              <w:rPr>
                <w:rFonts w:eastAsia="Trebuchet MS"/>
                <w:sz w:val="24"/>
                <w:bdr w:val="none" w:sz="0" w:space="0" w:color="auto"/>
              </w:rPr>
              <w:t xml:space="preserve"> </w:t>
            </w:r>
            <w:proofErr w:type="spellStart"/>
            <w:r w:rsidRPr="00B346C3">
              <w:rPr>
                <w:rFonts w:eastAsia="Trebuchet MS"/>
                <w:sz w:val="24"/>
                <w:bdr w:val="none" w:sz="0" w:space="0" w:color="auto"/>
              </w:rPr>
              <w:t>cerebri</w:t>
            </w:r>
            <w:proofErr w:type="spellEnd"/>
            <w:r w:rsidRPr="00B346C3">
              <w:rPr>
                <w:rFonts w:eastAsia="Trebuchet MS"/>
                <w:sz w:val="24"/>
                <w:bdr w:val="none" w:sz="0" w:space="0" w:color="auto"/>
              </w:rPr>
              <w:t>[Title]</w:t>
            </w:r>
          </w:p>
        </w:tc>
      </w:tr>
      <w:tr w:rsidR="00E4084F" w:rsidRPr="00B346C3" w14:paraId="76702486" w14:textId="77777777" w:rsidTr="00C70B46">
        <w:trPr>
          <w:trHeight w:val="798"/>
          <w:jc w:val="center"/>
        </w:trPr>
        <w:tc>
          <w:tcPr>
            <w:tcW w:w="4244" w:type="dxa"/>
            <w:gridSpan w:val="2"/>
            <w:tcBorders>
              <w:top w:val="single" w:sz="6" w:space="0" w:color="000000"/>
              <w:left w:val="single" w:sz="6" w:space="0" w:color="000000"/>
              <w:bottom w:val="single" w:sz="6" w:space="0" w:color="000000"/>
              <w:right w:val="nil"/>
            </w:tcBorders>
            <w:shd w:val="clear" w:color="auto" w:fill="auto"/>
            <w:tcMar>
              <w:top w:w="15" w:type="dxa"/>
              <w:left w:w="216" w:type="dxa"/>
              <w:bottom w:w="0" w:type="dxa"/>
              <w:right w:w="216" w:type="dxa"/>
            </w:tcMar>
            <w:hideMark/>
          </w:tcPr>
          <w:p w14:paraId="78FAAD7D" w14:textId="77777777" w:rsidR="00E4084F" w:rsidRPr="00B346C3" w:rsidRDefault="00E4084F" w:rsidP="004D6936">
            <w:pPr>
              <w:pStyle w:val="NoSpacing"/>
              <w:rPr>
                <w:rFonts w:eastAsia="Times New Roman"/>
                <w:sz w:val="24"/>
                <w:bdr w:val="none" w:sz="0" w:space="0" w:color="auto"/>
              </w:rPr>
            </w:pPr>
            <w:r w:rsidRPr="00B346C3">
              <w:rPr>
                <w:sz w:val="24"/>
                <w:bdr w:val="none" w:sz="0" w:space="0" w:color="auto"/>
              </w:rPr>
              <w:t xml:space="preserve">OR (parent-child*[Title/Abstract] </w:t>
            </w:r>
          </w:p>
          <w:p w14:paraId="43DE809B" w14:textId="77777777" w:rsidR="00E4084F" w:rsidRPr="00B346C3" w:rsidRDefault="00E4084F" w:rsidP="004D6936">
            <w:pPr>
              <w:pStyle w:val="NoSpacing"/>
              <w:rPr>
                <w:rFonts w:eastAsia="Times New Roman"/>
                <w:sz w:val="24"/>
                <w:bdr w:val="none" w:sz="0" w:space="0" w:color="auto"/>
              </w:rPr>
            </w:pPr>
            <w:r w:rsidRPr="00B346C3">
              <w:rPr>
                <w:sz w:val="24"/>
                <w:bdr w:val="none" w:sz="0" w:space="0" w:color="auto"/>
              </w:rPr>
              <w:t>OR *-</w:t>
            </w:r>
            <w:proofErr w:type="spellStart"/>
            <w:r w:rsidRPr="00B346C3">
              <w:rPr>
                <w:sz w:val="24"/>
                <w:bdr w:val="none" w:sz="0" w:space="0" w:color="auto"/>
              </w:rPr>
              <w:t>prox</w:t>
            </w:r>
            <w:proofErr w:type="spellEnd"/>
            <w:r w:rsidRPr="00B346C3">
              <w:rPr>
                <w:sz w:val="24"/>
                <w:bdr w:val="none" w:sz="0" w:space="0" w:color="auto"/>
              </w:rPr>
              <w:t>*[Title/Abstract] OR proxy rat* [Title/Abstract])</w:t>
            </w:r>
          </w:p>
        </w:tc>
        <w:tc>
          <w:tcPr>
            <w:tcW w:w="2673" w:type="dxa"/>
            <w:tcBorders>
              <w:top w:val="single" w:sz="6" w:space="0" w:color="000000"/>
              <w:left w:val="nil"/>
              <w:bottom w:val="single" w:sz="6" w:space="0" w:color="000000"/>
              <w:right w:val="nil"/>
            </w:tcBorders>
            <w:shd w:val="clear" w:color="auto" w:fill="auto"/>
            <w:tcMar>
              <w:top w:w="15" w:type="dxa"/>
              <w:left w:w="216" w:type="dxa"/>
              <w:bottom w:w="0" w:type="dxa"/>
              <w:right w:w="216" w:type="dxa"/>
            </w:tcMar>
            <w:hideMark/>
          </w:tcPr>
          <w:p w14:paraId="49F89F3D" w14:textId="77777777" w:rsidR="00E4084F" w:rsidRPr="00B346C3" w:rsidRDefault="00E4084F" w:rsidP="004D6936">
            <w:pPr>
              <w:pStyle w:val="NoSpacing"/>
              <w:rPr>
                <w:rFonts w:eastAsia="Times New Roman"/>
                <w:sz w:val="24"/>
                <w:bdr w:val="none" w:sz="0" w:space="0" w:color="auto"/>
              </w:rPr>
            </w:pPr>
            <w:r w:rsidRPr="00B346C3">
              <w:rPr>
                <w:sz w:val="24"/>
                <w:bdr w:val="none" w:sz="0" w:space="0" w:color="auto"/>
              </w:rPr>
              <w:t> </w:t>
            </w:r>
          </w:p>
        </w:tc>
        <w:tc>
          <w:tcPr>
            <w:tcW w:w="3155" w:type="dxa"/>
            <w:tcBorders>
              <w:top w:val="single" w:sz="6" w:space="0" w:color="000000"/>
              <w:left w:val="nil"/>
              <w:bottom w:val="single" w:sz="6" w:space="0" w:color="000000"/>
              <w:right w:val="single" w:sz="6" w:space="0" w:color="000000"/>
            </w:tcBorders>
            <w:shd w:val="clear" w:color="auto" w:fill="auto"/>
            <w:tcMar>
              <w:top w:w="15" w:type="dxa"/>
              <w:left w:w="216" w:type="dxa"/>
              <w:bottom w:w="0" w:type="dxa"/>
              <w:right w:w="216" w:type="dxa"/>
            </w:tcMar>
            <w:hideMark/>
          </w:tcPr>
          <w:p w14:paraId="6201B456" w14:textId="77777777" w:rsidR="00E4084F" w:rsidRPr="00B346C3" w:rsidRDefault="00E4084F" w:rsidP="004D6936">
            <w:pPr>
              <w:pStyle w:val="NoSpacing"/>
              <w:rPr>
                <w:rFonts w:eastAsia="Times New Roman"/>
                <w:sz w:val="24"/>
                <w:bdr w:val="none" w:sz="0" w:space="0" w:color="auto"/>
              </w:rPr>
            </w:pPr>
          </w:p>
        </w:tc>
      </w:tr>
    </w:tbl>
    <w:p w14:paraId="47362E5A" w14:textId="0291997F" w:rsidR="00E4084F" w:rsidRDefault="00E4084F"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pPr>
    </w:p>
    <w:p w14:paraId="26BA4A65" w14:textId="38A7ECA5" w:rsidR="00E4084F" w:rsidRDefault="00E4084F"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pPr>
    </w:p>
    <w:p w14:paraId="74F2E5CC" w14:textId="07A35368" w:rsidR="00E4084F" w:rsidRDefault="00E4084F"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pPr>
    </w:p>
    <w:p w14:paraId="07F1E169" w14:textId="77777777" w:rsidR="00E4084F" w:rsidRDefault="00E4084F"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pPr>
    </w:p>
    <w:p w14:paraId="78BB7306" w14:textId="4DB8BE7C" w:rsidR="00ED63C2" w:rsidRPr="00B346C3" w:rsidRDefault="00E4084F" w:rsidP="00ED63C2">
      <w:pPr>
        <w:pStyle w:val="Heading2"/>
        <w:spacing w:line="240" w:lineRule="auto"/>
        <w:jc w:val="left"/>
        <w:rPr>
          <w:rFonts w:eastAsia="Arial"/>
          <w:i w:val="0"/>
          <w:szCs w:val="24"/>
        </w:rPr>
      </w:pPr>
      <w:r w:rsidRPr="00ED63C2">
        <w:rPr>
          <w:rFonts w:eastAsia="Arial"/>
          <w:i w:val="0"/>
        </w:rPr>
        <w:lastRenderedPageBreak/>
        <w:t>T</w:t>
      </w:r>
      <w:r w:rsidRPr="00B346C3">
        <w:rPr>
          <w:rFonts w:eastAsia="Arial"/>
          <w:i w:val="0"/>
          <w:szCs w:val="24"/>
        </w:rPr>
        <w:t>able 1</w:t>
      </w:r>
      <w:r w:rsidR="00ED63C2" w:rsidRPr="00B346C3">
        <w:rPr>
          <w:rFonts w:eastAsia="Arial"/>
          <w:i w:val="0"/>
          <w:szCs w:val="24"/>
        </w:rPr>
        <w:t>B</w:t>
      </w:r>
      <w:r w:rsidRPr="00B346C3">
        <w:rPr>
          <w:rFonts w:eastAsia="Arial"/>
          <w:i w:val="0"/>
          <w:szCs w:val="24"/>
        </w:rPr>
        <w:t xml:space="preserve">. </w:t>
      </w:r>
    </w:p>
    <w:p w14:paraId="54A71777" w14:textId="3B66FB17" w:rsidR="00E4084F" w:rsidRPr="00B346C3" w:rsidRDefault="00E4084F" w:rsidP="00ED63C2">
      <w:pPr>
        <w:pStyle w:val="Heading2"/>
        <w:spacing w:line="240" w:lineRule="auto"/>
        <w:jc w:val="left"/>
        <w:rPr>
          <w:rFonts w:eastAsia="Arial"/>
          <w:szCs w:val="24"/>
        </w:rPr>
      </w:pPr>
      <w:r w:rsidRPr="00B346C3">
        <w:rPr>
          <w:rFonts w:eastAsia="Arial"/>
          <w:szCs w:val="24"/>
        </w:rPr>
        <w:t>Search string used in PubMed (top) and other databases (bottom)</w:t>
      </w:r>
    </w:p>
    <w:tbl>
      <w:tblPr>
        <w:tblStyle w:val="TableGrid"/>
        <w:tblW w:w="0" w:type="auto"/>
        <w:jc w:val="center"/>
        <w:tblLook w:val="04A0" w:firstRow="1" w:lastRow="0" w:firstColumn="1" w:lastColumn="0" w:noHBand="0" w:noVBand="1"/>
      </w:tblPr>
      <w:tblGrid>
        <w:gridCol w:w="9350"/>
      </w:tblGrid>
      <w:tr w:rsidR="00E4084F" w:rsidRPr="00B346C3" w14:paraId="01AB4B93" w14:textId="77777777" w:rsidTr="00C70B46">
        <w:trPr>
          <w:jc w:val="center"/>
        </w:trPr>
        <w:tc>
          <w:tcPr>
            <w:tcW w:w="9350" w:type="dxa"/>
          </w:tcPr>
          <w:p w14:paraId="293C1982" w14:textId="77777777" w:rsidR="00E4084F" w:rsidRPr="00B346C3" w:rsidRDefault="00E4084F"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((((((((*Child*[Title] OR *</w:t>
            </w:r>
            <w:proofErr w:type="spellStart"/>
            <w:r w:rsidRPr="00B346C3">
              <w:rPr>
                <w:rFonts w:ascii="Times New Roman" w:eastAsia="Arial" w:hAnsi="Times New Roman" w:cs="Times New Roman"/>
                <w:sz w:val="24"/>
                <w:szCs w:val="24"/>
              </w:rPr>
              <w:t>adolescen</w:t>
            </w:r>
            <w:proofErr w:type="spellEnd"/>
            <w:r w:rsidRPr="00B346C3">
              <w:rPr>
                <w:rFonts w:ascii="Times New Roman" w:eastAsia="Arial" w:hAnsi="Times New Roman" w:cs="Times New Roman"/>
                <w:sz w:val="24"/>
                <w:szCs w:val="24"/>
              </w:rPr>
              <w:t xml:space="preserve">*[Title] OR *teen*[Title] OR *infant*[Title] OR youth*[Title] OR *patient*[Title] OR </w:t>
            </w:r>
            <w:proofErr w:type="spellStart"/>
            <w:r w:rsidRPr="00B346C3">
              <w:rPr>
                <w:rFonts w:ascii="Times New Roman" w:eastAsia="Arial" w:hAnsi="Times New Roman" w:cs="Times New Roman"/>
                <w:sz w:val="24"/>
                <w:szCs w:val="24"/>
              </w:rPr>
              <w:t>athlet</w:t>
            </w:r>
            <w:proofErr w:type="spellEnd"/>
            <w:r w:rsidRPr="00B346C3">
              <w:rPr>
                <w:rFonts w:ascii="Times New Roman" w:eastAsia="Arial" w:hAnsi="Times New Roman" w:cs="Times New Roman"/>
                <w:sz w:val="24"/>
                <w:szCs w:val="24"/>
              </w:rPr>
              <w:t>*[Title] OR baby[Title]))) AND ((parent*[Title] OR mother*[Title] OR father*[Title] OR mom*[Title] OR dad*[Title] OR maternal*[Title] OR paternal*[Title] OR *proxy*[Title] OR *proxies[Title] OR teammate[Title] OR practitioner[Title] OR doctor*[Title] OR GPs[Title] OR guardian[Title] OR teacher[Title])) OR (parent-child*[Title/Abstract] OR *-</w:t>
            </w:r>
            <w:proofErr w:type="spellStart"/>
            <w:r w:rsidRPr="00B346C3">
              <w:rPr>
                <w:rFonts w:ascii="Times New Roman" w:eastAsia="Arial" w:hAnsi="Times New Roman" w:cs="Times New Roman"/>
                <w:sz w:val="24"/>
                <w:szCs w:val="24"/>
              </w:rPr>
              <w:t>prox</w:t>
            </w:r>
            <w:proofErr w:type="spellEnd"/>
            <w:r w:rsidRPr="00B346C3">
              <w:rPr>
                <w:rFonts w:ascii="Times New Roman" w:eastAsia="Arial" w:hAnsi="Times New Roman" w:cs="Times New Roman"/>
                <w:sz w:val="24"/>
                <w:szCs w:val="24"/>
              </w:rPr>
              <w:t xml:space="preserve">*[Title/Abstract] OR proxy rat* [Title/Abstract]))) AND (*report*[Title] OR </w:t>
            </w:r>
            <w:proofErr w:type="spellStart"/>
            <w:r w:rsidRPr="00B346C3">
              <w:rPr>
                <w:rFonts w:ascii="Times New Roman" w:eastAsia="Arial" w:hAnsi="Times New Roman" w:cs="Times New Roman"/>
                <w:sz w:val="24"/>
                <w:szCs w:val="24"/>
              </w:rPr>
              <w:t>apprais</w:t>
            </w:r>
            <w:proofErr w:type="spellEnd"/>
            <w:r w:rsidRPr="00B346C3">
              <w:rPr>
                <w:rFonts w:ascii="Times New Roman" w:eastAsia="Arial" w:hAnsi="Times New Roman" w:cs="Times New Roman"/>
                <w:sz w:val="24"/>
                <w:szCs w:val="24"/>
              </w:rPr>
              <w:t>*[Title] OR percept*[Title] OR *</w:t>
            </w:r>
            <w:proofErr w:type="spellStart"/>
            <w:r w:rsidRPr="00B346C3">
              <w:rPr>
                <w:rFonts w:ascii="Times New Roman" w:eastAsia="Arial" w:hAnsi="Times New Roman" w:cs="Times New Roman"/>
                <w:sz w:val="24"/>
                <w:szCs w:val="24"/>
              </w:rPr>
              <w:t>validit</w:t>
            </w:r>
            <w:proofErr w:type="spellEnd"/>
            <w:r w:rsidRPr="00B346C3">
              <w:rPr>
                <w:rFonts w:ascii="Times New Roman" w:eastAsia="Arial" w:hAnsi="Times New Roman" w:cs="Times New Roman"/>
                <w:sz w:val="24"/>
                <w:szCs w:val="24"/>
              </w:rPr>
              <w:t>*[Title] OR *</w:t>
            </w:r>
            <w:proofErr w:type="spellStart"/>
            <w:r w:rsidRPr="00B346C3">
              <w:rPr>
                <w:rFonts w:ascii="Times New Roman" w:eastAsia="Arial" w:hAnsi="Times New Roman" w:cs="Times New Roman"/>
                <w:sz w:val="24"/>
                <w:szCs w:val="24"/>
              </w:rPr>
              <w:t>reliab</w:t>
            </w:r>
            <w:proofErr w:type="spellEnd"/>
            <w:r w:rsidRPr="00B346C3">
              <w:rPr>
                <w:rFonts w:ascii="Times New Roman" w:eastAsia="Arial" w:hAnsi="Times New Roman" w:cs="Times New Roman"/>
                <w:sz w:val="24"/>
                <w:szCs w:val="24"/>
              </w:rPr>
              <w:t>*[Title] OR *test-retest*[Title] OR eye-witness[Title] OR witness*[Title] OR *</w:t>
            </w:r>
            <w:proofErr w:type="spellStart"/>
            <w:r w:rsidRPr="00B346C3">
              <w:rPr>
                <w:rFonts w:ascii="Times New Roman" w:eastAsia="Arial" w:hAnsi="Times New Roman" w:cs="Times New Roman"/>
                <w:sz w:val="24"/>
                <w:szCs w:val="24"/>
              </w:rPr>
              <w:t>evaluat</w:t>
            </w:r>
            <w:proofErr w:type="spellEnd"/>
            <w:r w:rsidRPr="00B346C3">
              <w:rPr>
                <w:rFonts w:ascii="Times New Roman" w:eastAsia="Arial" w:hAnsi="Times New Roman" w:cs="Times New Roman"/>
                <w:sz w:val="24"/>
                <w:szCs w:val="24"/>
              </w:rPr>
              <w:t>*[Title] OR *outcome[Title] OR qualitative analysis[Title] OR concordance[Title] OR accuracy[Title] OR appraisal[Title] OR *scoring[Title] OR checklist[Title] OR assessment[Title] OR *agreement*[Title] OR coherence[Title])) AND (Athletic Injuries[</w:t>
            </w:r>
            <w:proofErr w:type="spellStart"/>
            <w:r w:rsidRPr="00B346C3">
              <w:rPr>
                <w:rFonts w:ascii="Times New Roman" w:eastAsia="Arial" w:hAnsi="Times New Roman" w:cs="Times New Roman"/>
                <w:sz w:val="24"/>
                <w:szCs w:val="24"/>
              </w:rPr>
              <w:t>MeSH</w:t>
            </w:r>
            <w:proofErr w:type="spellEnd"/>
            <w:r w:rsidRPr="00B346C3">
              <w:rPr>
                <w:rFonts w:ascii="Times New Roman" w:eastAsia="Arial" w:hAnsi="Times New Roman" w:cs="Times New Roman"/>
                <w:sz w:val="24"/>
                <w:szCs w:val="24"/>
              </w:rPr>
              <w:t xml:space="preserve"> Terms] OR Athletic*[Title/Abstract OR Brain concussion[</w:t>
            </w:r>
            <w:proofErr w:type="spellStart"/>
            <w:r w:rsidRPr="00B346C3">
              <w:rPr>
                <w:rFonts w:ascii="Times New Roman" w:eastAsia="Arial" w:hAnsi="Times New Roman" w:cs="Times New Roman"/>
                <w:sz w:val="24"/>
                <w:szCs w:val="24"/>
              </w:rPr>
              <w:t>MeSH</w:t>
            </w:r>
            <w:proofErr w:type="spellEnd"/>
            <w:r w:rsidRPr="00B346C3">
              <w:rPr>
                <w:rFonts w:ascii="Times New Roman" w:eastAsia="Arial" w:hAnsi="Times New Roman" w:cs="Times New Roman"/>
                <w:sz w:val="24"/>
                <w:szCs w:val="24"/>
              </w:rPr>
              <w:t xml:space="preserve"> Terms] OR concuss*[Title] OR Post-concussion syndrome[</w:t>
            </w:r>
            <w:proofErr w:type="spellStart"/>
            <w:r w:rsidRPr="00B346C3">
              <w:rPr>
                <w:rFonts w:ascii="Times New Roman" w:eastAsia="Arial" w:hAnsi="Times New Roman" w:cs="Times New Roman"/>
                <w:sz w:val="24"/>
                <w:szCs w:val="24"/>
              </w:rPr>
              <w:t>MeSH</w:t>
            </w:r>
            <w:proofErr w:type="spellEnd"/>
            <w:r w:rsidRPr="00B346C3">
              <w:rPr>
                <w:rFonts w:ascii="Times New Roman" w:eastAsia="Arial" w:hAnsi="Times New Roman" w:cs="Times New Roman"/>
                <w:sz w:val="24"/>
                <w:szCs w:val="24"/>
              </w:rPr>
              <w:t xml:space="preserve"> Terms] OR post-concuss*[Title] OR </w:t>
            </w:r>
            <w:proofErr w:type="spellStart"/>
            <w:r w:rsidRPr="00B346C3">
              <w:rPr>
                <w:rFonts w:ascii="Times New Roman" w:eastAsia="Arial" w:hAnsi="Times New Roman" w:cs="Times New Roman"/>
                <w:sz w:val="24"/>
                <w:szCs w:val="24"/>
              </w:rPr>
              <w:t>Mtbi</w:t>
            </w:r>
            <w:proofErr w:type="spellEnd"/>
            <w:r w:rsidRPr="00B346C3">
              <w:rPr>
                <w:rFonts w:ascii="Times New Roman" w:eastAsia="Arial" w:hAnsi="Times New Roman" w:cs="Times New Roman"/>
                <w:sz w:val="24"/>
                <w:szCs w:val="24"/>
              </w:rPr>
              <w:t xml:space="preserve">[Title] OR mild traumatic brain </w:t>
            </w:r>
            <w:proofErr w:type="spellStart"/>
            <w:r w:rsidRPr="00B346C3">
              <w:rPr>
                <w:rFonts w:ascii="Times New Roman" w:eastAsia="Arial" w:hAnsi="Times New Roman" w:cs="Times New Roman"/>
                <w:sz w:val="24"/>
                <w:szCs w:val="24"/>
              </w:rPr>
              <w:t>injur</w:t>
            </w:r>
            <w:proofErr w:type="spellEnd"/>
            <w:r w:rsidRPr="00B346C3">
              <w:rPr>
                <w:rFonts w:ascii="Times New Roman" w:eastAsia="Arial" w:hAnsi="Times New Roman" w:cs="Times New Roman"/>
                <w:sz w:val="24"/>
                <w:szCs w:val="24"/>
              </w:rPr>
              <w:t>*[Title] OR Brain Injuries[</w:t>
            </w:r>
            <w:proofErr w:type="spellStart"/>
            <w:r w:rsidRPr="00B346C3">
              <w:rPr>
                <w:rFonts w:ascii="Times New Roman" w:eastAsia="Arial" w:hAnsi="Times New Roman" w:cs="Times New Roman"/>
                <w:sz w:val="24"/>
                <w:szCs w:val="24"/>
              </w:rPr>
              <w:t>MeSH</w:t>
            </w:r>
            <w:proofErr w:type="spellEnd"/>
            <w:r w:rsidRPr="00B346C3">
              <w:rPr>
                <w:rFonts w:ascii="Times New Roman" w:eastAsia="Arial" w:hAnsi="Times New Roman" w:cs="Times New Roman"/>
                <w:sz w:val="24"/>
                <w:szCs w:val="24"/>
              </w:rPr>
              <w:t xml:space="preserve"> Terms] OR traumatic brain </w:t>
            </w:r>
            <w:proofErr w:type="spellStart"/>
            <w:r w:rsidRPr="00B346C3">
              <w:rPr>
                <w:rFonts w:ascii="Times New Roman" w:eastAsia="Arial" w:hAnsi="Times New Roman" w:cs="Times New Roman"/>
                <w:sz w:val="24"/>
                <w:szCs w:val="24"/>
              </w:rPr>
              <w:t>injur</w:t>
            </w:r>
            <w:proofErr w:type="spellEnd"/>
            <w:r w:rsidRPr="00B346C3">
              <w:rPr>
                <w:rFonts w:ascii="Times New Roman" w:eastAsia="Arial" w:hAnsi="Times New Roman" w:cs="Times New Roman"/>
                <w:sz w:val="24"/>
                <w:szCs w:val="24"/>
              </w:rPr>
              <w:t xml:space="preserve">*[Title] OR </w:t>
            </w:r>
            <w:proofErr w:type="spellStart"/>
            <w:r w:rsidRPr="00B346C3">
              <w:rPr>
                <w:rFonts w:ascii="Times New Roman" w:eastAsia="Arial" w:hAnsi="Times New Roman" w:cs="Times New Roman"/>
                <w:sz w:val="24"/>
                <w:szCs w:val="24"/>
              </w:rPr>
              <w:t>commoti</w:t>
            </w:r>
            <w:proofErr w:type="spellEnd"/>
            <w:r w:rsidRPr="00B346C3">
              <w:rPr>
                <w:rFonts w:ascii="Times New Roman" w:eastAsia="Arial" w:hAnsi="Times New Roman" w:cs="Times New Roman"/>
                <w:sz w:val="24"/>
                <w:szCs w:val="24"/>
              </w:rPr>
              <w:t xml:space="preserve"> </w:t>
            </w:r>
            <w:proofErr w:type="spellStart"/>
            <w:r w:rsidRPr="00B346C3">
              <w:rPr>
                <w:rFonts w:ascii="Times New Roman" w:eastAsia="Arial" w:hAnsi="Times New Roman" w:cs="Times New Roman"/>
                <w:sz w:val="24"/>
                <w:szCs w:val="24"/>
              </w:rPr>
              <w:t>cerebri</w:t>
            </w:r>
            <w:proofErr w:type="spellEnd"/>
            <w:r w:rsidRPr="00B346C3">
              <w:rPr>
                <w:rFonts w:ascii="Times New Roman" w:eastAsia="Arial" w:hAnsi="Times New Roman" w:cs="Times New Roman"/>
                <w:sz w:val="24"/>
                <w:szCs w:val="24"/>
              </w:rPr>
              <w:t>[Title]))</w:t>
            </w:r>
          </w:p>
        </w:tc>
      </w:tr>
      <w:tr w:rsidR="00E4084F" w:rsidRPr="00B346C3" w14:paraId="587607B9" w14:textId="77777777" w:rsidTr="00C70B46">
        <w:trPr>
          <w:jc w:val="center"/>
        </w:trPr>
        <w:tc>
          <w:tcPr>
            <w:tcW w:w="9350" w:type="dxa"/>
          </w:tcPr>
          <w:p w14:paraId="237EF47C" w14:textId="77777777" w:rsidR="00E4084F" w:rsidRPr="00B346C3" w:rsidRDefault="00E4084F"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TI ((((*Child* OR *</w:t>
            </w:r>
            <w:proofErr w:type="spellStart"/>
            <w:r w:rsidRPr="00B346C3">
              <w:rPr>
                <w:rFonts w:ascii="Times New Roman" w:eastAsia="Arial" w:hAnsi="Times New Roman" w:cs="Times New Roman"/>
                <w:sz w:val="24"/>
                <w:szCs w:val="24"/>
              </w:rPr>
              <w:t>adolescen</w:t>
            </w:r>
            <w:proofErr w:type="spellEnd"/>
            <w:r w:rsidRPr="00B346C3">
              <w:rPr>
                <w:rFonts w:ascii="Times New Roman" w:eastAsia="Arial" w:hAnsi="Times New Roman" w:cs="Times New Roman"/>
                <w:sz w:val="24"/>
                <w:szCs w:val="24"/>
              </w:rPr>
              <w:t xml:space="preserve">* OR *teen* OR *infant* OR youth* OR *patient* OR </w:t>
            </w:r>
            <w:proofErr w:type="spellStart"/>
            <w:r w:rsidRPr="00B346C3">
              <w:rPr>
                <w:rFonts w:ascii="Times New Roman" w:eastAsia="Arial" w:hAnsi="Times New Roman" w:cs="Times New Roman"/>
                <w:sz w:val="24"/>
                <w:szCs w:val="24"/>
              </w:rPr>
              <w:t>athlet</w:t>
            </w:r>
            <w:proofErr w:type="spellEnd"/>
            <w:r w:rsidRPr="00B346C3">
              <w:rPr>
                <w:rFonts w:ascii="Times New Roman" w:eastAsia="Arial" w:hAnsi="Times New Roman" w:cs="Times New Roman"/>
                <w:sz w:val="24"/>
                <w:szCs w:val="24"/>
              </w:rPr>
              <w:t>* OR baby) AND TI (parent* OR mother* OR father* OR mom* OR dad* OR maternal* OR paternal* OR *proxy* OR *proxies OR teammate OR practitioner OR doctor* OR GPs OR guardian OR teacher)) OR AB (parent-child* OR *-</w:t>
            </w:r>
            <w:proofErr w:type="spellStart"/>
            <w:r w:rsidRPr="00B346C3">
              <w:rPr>
                <w:rFonts w:ascii="Times New Roman" w:eastAsia="Arial" w:hAnsi="Times New Roman" w:cs="Times New Roman"/>
                <w:sz w:val="24"/>
                <w:szCs w:val="24"/>
              </w:rPr>
              <w:t>prox</w:t>
            </w:r>
            <w:proofErr w:type="spellEnd"/>
            <w:r w:rsidRPr="00B346C3">
              <w:rPr>
                <w:rFonts w:ascii="Times New Roman" w:eastAsia="Arial" w:hAnsi="Times New Roman" w:cs="Times New Roman"/>
                <w:sz w:val="24"/>
                <w:szCs w:val="24"/>
              </w:rPr>
              <w:t xml:space="preserve">* OR proxy rat*)) AND TI (*report* OR </w:t>
            </w:r>
            <w:proofErr w:type="spellStart"/>
            <w:r w:rsidRPr="00B346C3">
              <w:rPr>
                <w:rFonts w:ascii="Times New Roman" w:eastAsia="Arial" w:hAnsi="Times New Roman" w:cs="Times New Roman"/>
                <w:sz w:val="24"/>
                <w:szCs w:val="24"/>
              </w:rPr>
              <w:t>apprais</w:t>
            </w:r>
            <w:proofErr w:type="spellEnd"/>
            <w:r w:rsidRPr="00B346C3">
              <w:rPr>
                <w:rFonts w:ascii="Times New Roman" w:eastAsia="Arial" w:hAnsi="Times New Roman" w:cs="Times New Roman"/>
                <w:sz w:val="24"/>
                <w:szCs w:val="24"/>
              </w:rPr>
              <w:t>* OR percept* OR *</w:t>
            </w:r>
            <w:proofErr w:type="spellStart"/>
            <w:r w:rsidRPr="00B346C3">
              <w:rPr>
                <w:rFonts w:ascii="Times New Roman" w:eastAsia="Arial" w:hAnsi="Times New Roman" w:cs="Times New Roman"/>
                <w:sz w:val="24"/>
                <w:szCs w:val="24"/>
              </w:rPr>
              <w:t>validit</w:t>
            </w:r>
            <w:proofErr w:type="spellEnd"/>
            <w:r w:rsidRPr="00B346C3">
              <w:rPr>
                <w:rFonts w:ascii="Times New Roman" w:eastAsia="Arial" w:hAnsi="Times New Roman" w:cs="Times New Roman"/>
                <w:sz w:val="24"/>
                <w:szCs w:val="24"/>
              </w:rPr>
              <w:t>* OR *</w:t>
            </w:r>
            <w:proofErr w:type="spellStart"/>
            <w:r w:rsidRPr="00B346C3">
              <w:rPr>
                <w:rFonts w:ascii="Times New Roman" w:eastAsia="Arial" w:hAnsi="Times New Roman" w:cs="Times New Roman"/>
                <w:sz w:val="24"/>
                <w:szCs w:val="24"/>
              </w:rPr>
              <w:t>reliab</w:t>
            </w:r>
            <w:proofErr w:type="spellEnd"/>
            <w:r w:rsidRPr="00B346C3">
              <w:rPr>
                <w:rFonts w:ascii="Times New Roman" w:eastAsia="Arial" w:hAnsi="Times New Roman" w:cs="Times New Roman"/>
                <w:sz w:val="24"/>
                <w:szCs w:val="24"/>
              </w:rPr>
              <w:t>* OR *test-retest* OR eye-witness  OR witness* OR *</w:t>
            </w:r>
            <w:proofErr w:type="spellStart"/>
            <w:r w:rsidRPr="00B346C3">
              <w:rPr>
                <w:rFonts w:ascii="Times New Roman" w:eastAsia="Arial" w:hAnsi="Times New Roman" w:cs="Times New Roman"/>
                <w:sz w:val="24"/>
                <w:szCs w:val="24"/>
              </w:rPr>
              <w:t>evaluat</w:t>
            </w:r>
            <w:proofErr w:type="spellEnd"/>
            <w:r w:rsidRPr="00B346C3">
              <w:rPr>
                <w:rFonts w:ascii="Times New Roman" w:eastAsia="Arial" w:hAnsi="Times New Roman" w:cs="Times New Roman"/>
                <w:sz w:val="24"/>
                <w:szCs w:val="24"/>
              </w:rPr>
              <w:t xml:space="preserve">* OR *outcome OR qualitative analysis OR concordance OR accuracy OR appraisal OR *scoring OR checklist OR assessment OR *agreement* OR coherence) AND TI (concuss*  OR post-concuss* OR </w:t>
            </w:r>
            <w:proofErr w:type="spellStart"/>
            <w:r w:rsidRPr="00B346C3">
              <w:rPr>
                <w:rFonts w:ascii="Times New Roman" w:eastAsia="Arial" w:hAnsi="Times New Roman" w:cs="Times New Roman"/>
                <w:sz w:val="24"/>
                <w:szCs w:val="24"/>
              </w:rPr>
              <w:t>Mtbi</w:t>
            </w:r>
            <w:proofErr w:type="spellEnd"/>
            <w:r w:rsidRPr="00B346C3">
              <w:rPr>
                <w:rFonts w:ascii="Times New Roman" w:eastAsia="Arial" w:hAnsi="Times New Roman" w:cs="Times New Roman"/>
                <w:sz w:val="24"/>
                <w:szCs w:val="24"/>
              </w:rPr>
              <w:t xml:space="preserve"> OR mild traumatic brain </w:t>
            </w:r>
            <w:proofErr w:type="spellStart"/>
            <w:r w:rsidRPr="00B346C3">
              <w:rPr>
                <w:rFonts w:ascii="Times New Roman" w:eastAsia="Arial" w:hAnsi="Times New Roman" w:cs="Times New Roman"/>
                <w:sz w:val="24"/>
                <w:szCs w:val="24"/>
              </w:rPr>
              <w:t>injur</w:t>
            </w:r>
            <w:proofErr w:type="spellEnd"/>
            <w:r w:rsidRPr="00B346C3">
              <w:rPr>
                <w:rFonts w:ascii="Times New Roman" w:eastAsia="Arial" w:hAnsi="Times New Roman" w:cs="Times New Roman"/>
                <w:sz w:val="24"/>
                <w:szCs w:val="24"/>
              </w:rPr>
              <w:t xml:space="preserve">* OR traumatic brain </w:t>
            </w:r>
            <w:proofErr w:type="spellStart"/>
            <w:r w:rsidRPr="00B346C3">
              <w:rPr>
                <w:rFonts w:ascii="Times New Roman" w:eastAsia="Arial" w:hAnsi="Times New Roman" w:cs="Times New Roman"/>
                <w:sz w:val="24"/>
                <w:szCs w:val="24"/>
              </w:rPr>
              <w:t>injur</w:t>
            </w:r>
            <w:proofErr w:type="spellEnd"/>
            <w:r w:rsidRPr="00B346C3">
              <w:rPr>
                <w:rFonts w:ascii="Times New Roman" w:eastAsia="Arial" w:hAnsi="Times New Roman" w:cs="Times New Roman"/>
                <w:sz w:val="24"/>
                <w:szCs w:val="24"/>
              </w:rPr>
              <w:t xml:space="preserve">* OR </w:t>
            </w:r>
            <w:proofErr w:type="spellStart"/>
            <w:r w:rsidRPr="00B346C3">
              <w:rPr>
                <w:rFonts w:ascii="Times New Roman" w:eastAsia="Arial" w:hAnsi="Times New Roman" w:cs="Times New Roman"/>
                <w:sz w:val="24"/>
                <w:szCs w:val="24"/>
              </w:rPr>
              <w:t>commoti</w:t>
            </w:r>
            <w:proofErr w:type="spellEnd"/>
            <w:r w:rsidRPr="00B346C3">
              <w:rPr>
                <w:rFonts w:ascii="Times New Roman" w:eastAsia="Arial" w:hAnsi="Times New Roman" w:cs="Times New Roman"/>
                <w:sz w:val="24"/>
                <w:szCs w:val="24"/>
              </w:rPr>
              <w:t xml:space="preserve"> </w:t>
            </w:r>
            <w:proofErr w:type="spellStart"/>
            <w:r w:rsidRPr="00B346C3">
              <w:rPr>
                <w:rFonts w:ascii="Times New Roman" w:eastAsia="Arial" w:hAnsi="Times New Roman" w:cs="Times New Roman"/>
                <w:sz w:val="24"/>
                <w:szCs w:val="24"/>
              </w:rPr>
              <w:t>cerebri</w:t>
            </w:r>
            <w:proofErr w:type="spellEnd"/>
            <w:r w:rsidRPr="00B346C3">
              <w:rPr>
                <w:rFonts w:ascii="Times New Roman" w:eastAsia="Arial" w:hAnsi="Times New Roman" w:cs="Times New Roman"/>
                <w:sz w:val="24"/>
                <w:szCs w:val="24"/>
              </w:rPr>
              <w:t>)))</w:t>
            </w:r>
          </w:p>
        </w:tc>
      </w:tr>
    </w:tbl>
    <w:p w14:paraId="43132A69" w14:textId="77777777" w:rsidR="00E4084F" w:rsidRPr="0020361C" w:rsidRDefault="00E4084F"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pPr>
    </w:p>
    <w:p w14:paraId="3E8883F3" w14:textId="2F39F1CC" w:rsidR="00E4084F" w:rsidRDefault="00E4084F"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pPr>
    </w:p>
    <w:p w14:paraId="5CFDF74C" w14:textId="5DFB1AAB" w:rsidR="00B346C3" w:rsidRDefault="00B346C3"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pPr>
    </w:p>
    <w:p w14:paraId="053AF0FC" w14:textId="31BC4AA5" w:rsidR="00B346C3" w:rsidRDefault="00B346C3"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pPr>
    </w:p>
    <w:p w14:paraId="1F886BD1" w14:textId="46CA14FE" w:rsidR="00B346C3" w:rsidRDefault="00B346C3"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pPr>
    </w:p>
    <w:p w14:paraId="519434A1" w14:textId="74AFF8B5" w:rsidR="00B346C3" w:rsidRDefault="00B346C3"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pPr>
    </w:p>
    <w:p w14:paraId="1DE52E11" w14:textId="77777777" w:rsidR="00C912BB" w:rsidRDefault="00C912BB"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pPr>
    </w:p>
    <w:p w14:paraId="0993E647" w14:textId="0D6A7687" w:rsidR="00B346C3" w:rsidRPr="0020361C" w:rsidRDefault="00B346C3"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pPr>
    </w:p>
    <w:p w14:paraId="684A7585" w14:textId="77777777" w:rsidR="00ED63C2" w:rsidRDefault="00E4084F" w:rsidP="00ED63C2">
      <w:pPr>
        <w:spacing w:line="240" w:lineRule="auto"/>
        <w:rPr>
          <w:rFonts w:eastAsia="Arial"/>
        </w:rPr>
      </w:pPr>
      <w:r w:rsidRPr="0020361C">
        <w:rPr>
          <w:rFonts w:eastAsia="Arial"/>
        </w:rPr>
        <w:lastRenderedPageBreak/>
        <w:t xml:space="preserve">Table 2. </w:t>
      </w:r>
    </w:p>
    <w:p w14:paraId="333F043B" w14:textId="08A620F1" w:rsidR="00E4084F" w:rsidRPr="00ED63C2" w:rsidRDefault="00E4084F" w:rsidP="00ED63C2">
      <w:pPr>
        <w:spacing w:line="240" w:lineRule="auto"/>
        <w:rPr>
          <w:rFonts w:eastAsia="Arial"/>
          <w:i/>
        </w:rPr>
      </w:pPr>
      <w:r w:rsidRPr="00ED63C2">
        <w:rPr>
          <w:rFonts w:eastAsia="Arial"/>
          <w:i/>
        </w:rPr>
        <w:t>Description of quality assessment of studies on parent perceptions of injury</w:t>
      </w:r>
    </w:p>
    <w:tbl>
      <w:tblPr>
        <w:tblStyle w:val="TableGrid"/>
        <w:tblW w:w="0" w:type="auto"/>
        <w:jc w:val="center"/>
        <w:tblLook w:val="04A0" w:firstRow="1" w:lastRow="0" w:firstColumn="1" w:lastColumn="0" w:noHBand="0" w:noVBand="1"/>
      </w:tblPr>
      <w:tblGrid>
        <w:gridCol w:w="2394"/>
        <w:gridCol w:w="2394"/>
        <w:gridCol w:w="2394"/>
        <w:gridCol w:w="2394"/>
      </w:tblGrid>
      <w:tr w:rsidR="00E4084F" w:rsidRPr="00B346C3" w14:paraId="627817B3" w14:textId="77777777" w:rsidTr="00C70B46">
        <w:trPr>
          <w:jc w:val="center"/>
        </w:trPr>
        <w:tc>
          <w:tcPr>
            <w:tcW w:w="2394" w:type="dxa"/>
            <w:tcBorders>
              <w:left w:val="nil"/>
              <w:bottom w:val="single" w:sz="4" w:space="0" w:color="auto"/>
              <w:right w:val="nil"/>
            </w:tcBorders>
          </w:tcPr>
          <w:p w14:paraId="13922713" w14:textId="77777777" w:rsidR="00E4084F" w:rsidRPr="00B346C3" w:rsidRDefault="00E4084F"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before="120" w:after="120"/>
              <w:rPr>
                <w:rFonts w:ascii="Times New Roman" w:eastAsia="Arial" w:hAnsi="Times New Roman" w:cs="Times New Roman"/>
                <w:i/>
                <w:sz w:val="24"/>
                <w:szCs w:val="24"/>
              </w:rPr>
            </w:pPr>
            <w:r w:rsidRPr="00B346C3">
              <w:rPr>
                <w:rFonts w:ascii="Times New Roman" w:eastAsia="Arial" w:hAnsi="Times New Roman" w:cs="Times New Roman"/>
                <w:i/>
                <w:sz w:val="24"/>
                <w:szCs w:val="24"/>
              </w:rPr>
              <w:t>Quality categories</w:t>
            </w:r>
          </w:p>
        </w:tc>
        <w:tc>
          <w:tcPr>
            <w:tcW w:w="2394" w:type="dxa"/>
            <w:tcBorders>
              <w:left w:val="nil"/>
              <w:bottom w:val="single" w:sz="4" w:space="0" w:color="auto"/>
              <w:right w:val="nil"/>
            </w:tcBorders>
          </w:tcPr>
          <w:p w14:paraId="68F1BCFF" w14:textId="77777777" w:rsidR="00E4084F" w:rsidRPr="00B346C3" w:rsidRDefault="00E4084F"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before="120" w:after="120"/>
              <w:rPr>
                <w:rFonts w:ascii="Times New Roman" w:eastAsia="Arial" w:hAnsi="Times New Roman" w:cs="Times New Roman"/>
                <w:i/>
                <w:sz w:val="24"/>
                <w:szCs w:val="24"/>
              </w:rPr>
            </w:pPr>
            <w:r w:rsidRPr="00B346C3">
              <w:rPr>
                <w:rFonts w:ascii="Times New Roman" w:eastAsia="Arial" w:hAnsi="Times New Roman" w:cs="Times New Roman"/>
                <w:i/>
                <w:sz w:val="24"/>
                <w:szCs w:val="24"/>
              </w:rPr>
              <w:t>High (3 pts)</w:t>
            </w:r>
          </w:p>
        </w:tc>
        <w:tc>
          <w:tcPr>
            <w:tcW w:w="2394" w:type="dxa"/>
            <w:tcBorders>
              <w:left w:val="nil"/>
              <w:bottom w:val="single" w:sz="4" w:space="0" w:color="auto"/>
              <w:right w:val="nil"/>
            </w:tcBorders>
          </w:tcPr>
          <w:p w14:paraId="1CEC6C37" w14:textId="77777777" w:rsidR="00E4084F" w:rsidRPr="00B346C3" w:rsidRDefault="00E4084F"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before="120" w:after="120"/>
              <w:rPr>
                <w:rFonts w:ascii="Times New Roman" w:eastAsia="Arial" w:hAnsi="Times New Roman" w:cs="Times New Roman"/>
                <w:i/>
                <w:sz w:val="24"/>
                <w:szCs w:val="24"/>
              </w:rPr>
            </w:pPr>
            <w:r w:rsidRPr="00B346C3">
              <w:rPr>
                <w:rFonts w:ascii="Times New Roman" w:eastAsia="Arial" w:hAnsi="Times New Roman" w:cs="Times New Roman"/>
                <w:i/>
                <w:sz w:val="24"/>
                <w:szCs w:val="24"/>
              </w:rPr>
              <w:t>Moderate (2 pts)</w:t>
            </w:r>
          </w:p>
        </w:tc>
        <w:tc>
          <w:tcPr>
            <w:tcW w:w="2394" w:type="dxa"/>
            <w:tcBorders>
              <w:left w:val="nil"/>
              <w:bottom w:val="single" w:sz="4" w:space="0" w:color="auto"/>
              <w:right w:val="nil"/>
            </w:tcBorders>
          </w:tcPr>
          <w:p w14:paraId="35002AD6" w14:textId="77777777" w:rsidR="00E4084F" w:rsidRPr="00B346C3" w:rsidRDefault="00E4084F"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before="120" w:after="120"/>
              <w:rPr>
                <w:rFonts w:ascii="Times New Roman" w:eastAsia="Arial" w:hAnsi="Times New Roman" w:cs="Times New Roman"/>
                <w:i/>
                <w:sz w:val="24"/>
                <w:szCs w:val="24"/>
              </w:rPr>
            </w:pPr>
            <w:r w:rsidRPr="00B346C3">
              <w:rPr>
                <w:rFonts w:ascii="Times New Roman" w:eastAsia="Arial" w:hAnsi="Times New Roman" w:cs="Times New Roman"/>
                <w:i/>
                <w:sz w:val="24"/>
                <w:szCs w:val="24"/>
              </w:rPr>
              <w:t xml:space="preserve">Low (1 </w:t>
            </w:r>
            <w:proofErr w:type="spellStart"/>
            <w:r w:rsidRPr="00B346C3">
              <w:rPr>
                <w:rFonts w:ascii="Times New Roman" w:eastAsia="Arial" w:hAnsi="Times New Roman" w:cs="Times New Roman"/>
                <w:i/>
                <w:sz w:val="24"/>
                <w:szCs w:val="24"/>
              </w:rPr>
              <w:t>pt</w:t>
            </w:r>
            <w:proofErr w:type="spellEnd"/>
            <w:r w:rsidRPr="00B346C3">
              <w:rPr>
                <w:rFonts w:ascii="Times New Roman" w:eastAsia="Arial" w:hAnsi="Times New Roman" w:cs="Times New Roman"/>
                <w:i/>
                <w:sz w:val="24"/>
                <w:szCs w:val="24"/>
              </w:rPr>
              <w:t>)</w:t>
            </w:r>
          </w:p>
        </w:tc>
      </w:tr>
      <w:tr w:rsidR="00E4084F" w:rsidRPr="00B346C3" w14:paraId="03B95A46" w14:textId="77777777" w:rsidTr="00C70B46">
        <w:trPr>
          <w:jc w:val="center"/>
        </w:trPr>
        <w:tc>
          <w:tcPr>
            <w:tcW w:w="2394" w:type="dxa"/>
            <w:tcBorders>
              <w:left w:val="nil"/>
              <w:bottom w:val="nil"/>
              <w:right w:val="nil"/>
            </w:tcBorders>
          </w:tcPr>
          <w:p w14:paraId="34322491" w14:textId="77777777" w:rsidR="00E4084F" w:rsidRPr="00B346C3" w:rsidRDefault="00E4084F"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Research design</w:t>
            </w:r>
          </w:p>
        </w:tc>
        <w:tc>
          <w:tcPr>
            <w:tcW w:w="2394" w:type="dxa"/>
            <w:tcBorders>
              <w:left w:val="nil"/>
              <w:bottom w:val="nil"/>
              <w:right w:val="nil"/>
            </w:tcBorders>
          </w:tcPr>
          <w:p w14:paraId="02B18FCB" w14:textId="77777777" w:rsidR="00E4084F" w:rsidRPr="00B346C3" w:rsidRDefault="00E4084F"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Quantitative (</w:t>
            </w:r>
            <w:proofErr w:type="spellStart"/>
            <w:r w:rsidRPr="00B346C3">
              <w:rPr>
                <w:rFonts w:ascii="Times New Roman" w:eastAsia="Arial" w:hAnsi="Times New Roman" w:cs="Times New Roman"/>
                <w:sz w:val="24"/>
                <w:szCs w:val="24"/>
              </w:rPr>
              <w:t>e.g.Test</w:t>
            </w:r>
            <w:proofErr w:type="spellEnd"/>
            <w:r w:rsidRPr="00B346C3">
              <w:rPr>
                <w:rFonts w:ascii="Times New Roman" w:eastAsia="Arial" w:hAnsi="Times New Roman" w:cs="Times New Roman"/>
                <w:sz w:val="24"/>
                <w:szCs w:val="24"/>
              </w:rPr>
              <w:t>-retest, specificity, accuracy, validity or reliability measures are included)</w:t>
            </w:r>
          </w:p>
        </w:tc>
        <w:tc>
          <w:tcPr>
            <w:tcW w:w="2394" w:type="dxa"/>
            <w:tcBorders>
              <w:left w:val="nil"/>
              <w:bottom w:val="nil"/>
              <w:right w:val="nil"/>
            </w:tcBorders>
          </w:tcPr>
          <w:p w14:paraId="70E60C4D" w14:textId="77777777" w:rsidR="00E4084F" w:rsidRPr="00B346C3" w:rsidRDefault="00E4084F"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Mixed Design</w:t>
            </w:r>
          </w:p>
        </w:tc>
        <w:tc>
          <w:tcPr>
            <w:tcW w:w="2394" w:type="dxa"/>
            <w:tcBorders>
              <w:left w:val="nil"/>
              <w:bottom w:val="nil"/>
              <w:right w:val="nil"/>
            </w:tcBorders>
          </w:tcPr>
          <w:p w14:paraId="4472D099" w14:textId="77777777" w:rsidR="00E4084F" w:rsidRPr="00B346C3" w:rsidRDefault="00E4084F"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Qualitative (</w:t>
            </w:r>
            <w:proofErr w:type="spellStart"/>
            <w:r w:rsidRPr="00B346C3">
              <w:rPr>
                <w:rFonts w:ascii="Times New Roman" w:eastAsia="Arial" w:hAnsi="Times New Roman" w:cs="Times New Roman"/>
                <w:sz w:val="24"/>
                <w:szCs w:val="24"/>
              </w:rPr>
              <w:t>e.g</w:t>
            </w:r>
            <w:proofErr w:type="spellEnd"/>
            <w:r w:rsidRPr="00B346C3">
              <w:rPr>
                <w:rFonts w:ascii="Times New Roman" w:eastAsia="Arial" w:hAnsi="Times New Roman" w:cs="Times New Roman"/>
                <w:sz w:val="24"/>
                <w:szCs w:val="24"/>
              </w:rPr>
              <w:t xml:space="preserve"> only a narrative/opinion is provided)</w:t>
            </w:r>
          </w:p>
        </w:tc>
      </w:tr>
      <w:tr w:rsidR="00E4084F" w:rsidRPr="00B346C3" w14:paraId="71018C52" w14:textId="77777777" w:rsidTr="00C70B46">
        <w:trPr>
          <w:trHeight w:val="1620"/>
          <w:jc w:val="center"/>
        </w:trPr>
        <w:tc>
          <w:tcPr>
            <w:tcW w:w="2394" w:type="dxa"/>
            <w:tcBorders>
              <w:top w:val="nil"/>
              <w:left w:val="nil"/>
              <w:bottom w:val="nil"/>
              <w:right w:val="nil"/>
            </w:tcBorders>
          </w:tcPr>
          <w:p w14:paraId="78C8D6FD" w14:textId="2987FF09" w:rsidR="00E4084F" w:rsidRPr="00B346C3" w:rsidRDefault="00690D7F"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Experimental groups</w:t>
            </w:r>
          </w:p>
        </w:tc>
        <w:tc>
          <w:tcPr>
            <w:tcW w:w="2394" w:type="dxa"/>
            <w:tcBorders>
              <w:top w:val="nil"/>
              <w:left w:val="nil"/>
              <w:bottom w:val="nil"/>
              <w:right w:val="nil"/>
            </w:tcBorders>
          </w:tcPr>
          <w:p w14:paraId="4BECA484" w14:textId="77777777" w:rsidR="00E4084F" w:rsidRPr="00B346C3" w:rsidRDefault="00E4084F"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Evaluated concordance with two or more of the following: neurocognitive tests, practitioner and child athlete.</w:t>
            </w:r>
          </w:p>
        </w:tc>
        <w:tc>
          <w:tcPr>
            <w:tcW w:w="2394" w:type="dxa"/>
            <w:tcBorders>
              <w:top w:val="nil"/>
              <w:left w:val="nil"/>
              <w:bottom w:val="nil"/>
              <w:right w:val="nil"/>
            </w:tcBorders>
          </w:tcPr>
          <w:p w14:paraId="5070387D" w14:textId="77777777" w:rsidR="00E4084F" w:rsidRPr="00B346C3" w:rsidRDefault="00E4084F"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Evaluated concordance with 1 of the following: neurocognitive tests, practitioner and child athlete.</w:t>
            </w:r>
          </w:p>
        </w:tc>
        <w:tc>
          <w:tcPr>
            <w:tcW w:w="2394" w:type="dxa"/>
            <w:tcBorders>
              <w:top w:val="nil"/>
              <w:left w:val="nil"/>
              <w:bottom w:val="nil"/>
              <w:right w:val="nil"/>
            </w:tcBorders>
          </w:tcPr>
          <w:p w14:paraId="7C33F9C2" w14:textId="3191B631" w:rsidR="00E4084F" w:rsidRPr="00B346C3" w:rsidRDefault="00E4084F"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Did not evaluate concordance with any other proxy</w:t>
            </w:r>
            <w:r w:rsidR="00811139" w:rsidRPr="00B346C3">
              <w:rPr>
                <w:rFonts w:ascii="Times New Roman" w:eastAsia="Arial" w:hAnsi="Times New Roman" w:cs="Times New Roman"/>
                <w:sz w:val="24"/>
                <w:szCs w:val="24"/>
              </w:rPr>
              <w:t xml:space="preserve"> or used adults only.</w:t>
            </w:r>
          </w:p>
        </w:tc>
      </w:tr>
      <w:tr w:rsidR="00E4084F" w:rsidRPr="00B346C3" w14:paraId="145FB4F1" w14:textId="77777777" w:rsidTr="00C70B46">
        <w:trPr>
          <w:jc w:val="center"/>
        </w:trPr>
        <w:tc>
          <w:tcPr>
            <w:tcW w:w="2394" w:type="dxa"/>
            <w:tcBorders>
              <w:top w:val="nil"/>
              <w:left w:val="nil"/>
              <w:bottom w:val="nil"/>
              <w:right w:val="nil"/>
            </w:tcBorders>
          </w:tcPr>
          <w:p w14:paraId="637127F0" w14:textId="13ECBCFA" w:rsidR="00E4084F" w:rsidRPr="00B346C3" w:rsidRDefault="00FF0A6D"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Participants</w:t>
            </w:r>
          </w:p>
        </w:tc>
        <w:tc>
          <w:tcPr>
            <w:tcW w:w="2394" w:type="dxa"/>
            <w:tcBorders>
              <w:top w:val="nil"/>
              <w:left w:val="nil"/>
              <w:bottom w:val="nil"/>
              <w:right w:val="nil"/>
            </w:tcBorders>
          </w:tcPr>
          <w:p w14:paraId="07160FA9" w14:textId="3463FCF5" w:rsidR="00E4084F" w:rsidRPr="00B346C3" w:rsidRDefault="00FF0A6D"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Included both male and female patients as well as male and female proxies</w:t>
            </w:r>
          </w:p>
        </w:tc>
        <w:tc>
          <w:tcPr>
            <w:tcW w:w="2394" w:type="dxa"/>
            <w:tcBorders>
              <w:top w:val="nil"/>
              <w:left w:val="nil"/>
              <w:bottom w:val="nil"/>
              <w:right w:val="nil"/>
            </w:tcBorders>
          </w:tcPr>
          <w:p w14:paraId="74638854" w14:textId="3BFC6AAA" w:rsidR="00E4084F" w:rsidRPr="00B346C3" w:rsidRDefault="00FF0A6D"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Contained either patients or proxies who were represented by a single gender</w:t>
            </w:r>
          </w:p>
        </w:tc>
        <w:tc>
          <w:tcPr>
            <w:tcW w:w="2394" w:type="dxa"/>
            <w:tcBorders>
              <w:top w:val="nil"/>
              <w:left w:val="nil"/>
              <w:bottom w:val="nil"/>
              <w:right w:val="nil"/>
            </w:tcBorders>
          </w:tcPr>
          <w:p w14:paraId="2971F8BA" w14:textId="5F7B853E" w:rsidR="00E4084F" w:rsidRPr="00B346C3" w:rsidRDefault="00FF0A6D"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Both patients and proxies were represented by only one gender</w:t>
            </w:r>
          </w:p>
        </w:tc>
      </w:tr>
      <w:tr w:rsidR="00690D7F" w:rsidRPr="00B346C3" w14:paraId="4F4907AF" w14:textId="77777777" w:rsidTr="00C70B46">
        <w:trPr>
          <w:jc w:val="center"/>
        </w:trPr>
        <w:tc>
          <w:tcPr>
            <w:tcW w:w="2394" w:type="dxa"/>
            <w:tcBorders>
              <w:top w:val="nil"/>
              <w:left w:val="nil"/>
              <w:right w:val="nil"/>
            </w:tcBorders>
          </w:tcPr>
          <w:p w14:paraId="0067CEC5" w14:textId="34DAA02E" w:rsidR="00690D7F" w:rsidRPr="00B346C3" w:rsidRDefault="00690D7F"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Sample size</w:t>
            </w:r>
          </w:p>
        </w:tc>
        <w:tc>
          <w:tcPr>
            <w:tcW w:w="2394" w:type="dxa"/>
            <w:tcBorders>
              <w:top w:val="nil"/>
              <w:left w:val="nil"/>
              <w:right w:val="nil"/>
            </w:tcBorders>
          </w:tcPr>
          <w:p w14:paraId="29740874" w14:textId="4EB4203F" w:rsidR="00690D7F" w:rsidRPr="00B346C3" w:rsidRDefault="00FF0A6D" w:rsidP="00FF0A6D">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Greater than 50 participants</w:t>
            </w:r>
          </w:p>
        </w:tc>
        <w:tc>
          <w:tcPr>
            <w:tcW w:w="2394" w:type="dxa"/>
            <w:tcBorders>
              <w:top w:val="nil"/>
              <w:left w:val="nil"/>
              <w:right w:val="nil"/>
            </w:tcBorders>
          </w:tcPr>
          <w:p w14:paraId="63750D0B" w14:textId="57906BDA" w:rsidR="00690D7F" w:rsidRPr="00B346C3" w:rsidRDefault="00FF0A6D"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Between 10 and 50 participants</w:t>
            </w:r>
          </w:p>
        </w:tc>
        <w:tc>
          <w:tcPr>
            <w:tcW w:w="2394" w:type="dxa"/>
            <w:tcBorders>
              <w:top w:val="nil"/>
              <w:left w:val="nil"/>
              <w:right w:val="nil"/>
            </w:tcBorders>
          </w:tcPr>
          <w:p w14:paraId="1C8256CF" w14:textId="3AD58BCD" w:rsidR="00690D7F" w:rsidRPr="00B346C3" w:rsidRDefault="00FF0A6D" w:rsidP="004D6936">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r w:rsidRPr="00B346C3">
              <w:rPr>
                <w:rFonts w:ascii="Times New Roman" w:eastAsia="Arial" w:hAnsi="Times New Roman" w:cs="Times New Roman"/>
                <w:sz w:val="24"/>
                <w:szCs w:val="24"/>
              </w:rPr>
              <w:t>Less than 10 participants</w:t>
            </w:r>
          </w:p>
        </w:tc>
      </w:tr>
    </w:tbl>
    <w:p w14:paraId="6E0936CC" w14:textId="77777777" w:rsidR="00B346C3" w:rsidRDefault="00B346C3"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sectPr w:rsidR="00B346C3" w:rsidSect="00541CBD">
          <w:pgSz w:w="15840" w:h="12240" w:orient="landscape" w:code="1"/>
          <w:pgMar w:top="1440" w:right="1440" w:bottom="1440" w:left="1440" w:header="720" w:footer="720" w:gutter="0"/>
          <w:cols w:space="720"/>
          <w:docGrid w:linePitch="360"/>
        </w:sectPr>
      </w:pPr>
    </w:p>
    <w:p w14:paraId="049D0E56" w14:textId="1C15090F" w:rsidR="00E4084F" w:rsidRPr="0020361C" w:rsidRDefault="00E4084F"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pPr>
    </w:p>
    <w:p w14:paraId="5C1B7FF8" w14:textId="73BA566A" w:rsidR="00E4084F" w:rsidRPr="0020361C" w:rsidRDefault="008A5159"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rPr>
      </w:pPr>
      <w:r w:rsidRPr="008A5159">
        <w:rPr>
          <w:rFonts w:ascii="Times New Roman" w:eastAsia="Arial" w:hAnsi="Times New Roman" w:cs="Times New Roman"/>
          <w:noProof/>
        </w:rPr>
        <w:drawing>
          <wp:inline distT="0" distB="0" distL="0" distR="0" wp14:anchorId="4E920549" wp14:editId="1BE2A470">
            <wp:extent cx="5943600" cy="7196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96455"/>
                    </a:xfrm>
                    <a:prstGeom prst="rect">
                      <a:avLst/>
                    </a:prstGeom>
                  </pic:spPr>
                </pic:pic>
              </a:graphicData>
            </a:graphic>
          </wp:inline>
        </w:drawing>
      </w:r>
    </w:p>
    <w:p w14:paraId="26092D61" w14:textId="77777777" w:rsidR="00E4084F" w:rsidRPr="00B346C3" w:rsidRDefault="00E4084F"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p>
    <w:p w14:paraId="4B3582B7" w14:textId="77777777" w:rsidR="00B346C3" w:rsidRPr="00B346C3" w:rsidRDefault="00E4084F"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b/>
          <w:sz w:val="24"/>
          <w:szCs w:val="24"/>
        </w:rPr>
      </w:pPr>
      <w:r w:rsidRPr="00B346C3">
        <w:rPr>
          <w:rFonts w:ascii="Times New Roman" w:eastAsia="Arial" w:hAnsi="Times New Roman" w:cs="Times New Roman"/>
          <w:sz w:val="24"/>
          <w:szCs w:val="24"/>
        </w:rPr>
        <w:t>Figure 1</w:t>
      </w:r>
    </w:p>
    <w:p w14:paraId="491EA560" w14:textId="02A78B92" w:rsidR="00E4084F" w:rsidRPr="00B346C3" w:rsidRDefault="00E4084F"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i/>
          <w:sz w:val="24"/>
          <w:szCs w:val="24"/>
        </w:rPr>
      </w:pPr>
      <w:r w:rsidRPr="00B346C3">
        <w:rPr>
          <w:rFonts w:ascii="Times New Roman" w:eastAsia="Arial" w:hAnsi="Times New Roman" w:cs="Times New Roman"/>
          <w:i/>
          <w:sz w:val="24"/>
          <w:szCs w:val="24"/>
        </w:rPr>
        <w:t>PRISMA 2009 figure demonstrating the process of the search.</w:t>
      </w:r>
    </w:p>
    <w:p w14:paraId="4A372060" w14:textId="77777777" w:rsidR="00B346C3" w:rsidRDefault="00B346C3"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sectPr w:rsidR="00B346C3" w:rsidSect="00B346C3">
          <w:pgSz w:w="12240" w:h="15840" w:code="1"/>
          <w:pgMar w:top="1440" w:right="1440" w:bottom="1440" w:left="1440" w:header="720" w:footer="720" w:gutter="0"/>
          <w:cols w:space="720"/>
          <w:docGrid w:linePitch="360"/>
        </w:sectPr>
      </w:pPr>
    </w:p>
    <w:p w14:paraId="183BB257" w14:textId="0EA77B70" w:rsidR="00E4084F" w:rsidRPr="00B346C3" w:rsidRDefault="00E4084F" w:rsidP="00E4084F">
      <w:pPr>
        <w:pStyle w:val="Body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imes New Roman" w:eastAsia="Arial" w:hAnsi="Times New Roman" w:cs="Times New Roman"/>
          <w:sz w:val="24"/>
          <w:szCs w:val="24"/>
        </w:rPr>
      </w:pPr>
    </w:p>
    <w:p w14:paraId="2FD33724" w14:textId="1B6F302A" w:rsidR="00ED63C2" w:rsidRPr="0020361C" w:rsidRDefault="00ED63C2" w:rsidP="00ED63C2">
      <w:pPr>
        <w:pStyle w:val="TableNumber"/>
        <w:spacing w:line="240" w:lineRule="auto"/>
      </w:pPr>
      <w:r w:rsidRPr="0020361C">
        <w:t xml:space="preserve">Table </w:t>
      </w:r>
      <w:r>
        <w:t>4</w:t>
      </w:r>
    </w:p>
    <w:p w14:paraId="0204CB26" w14:textId="4A76B36E" w:rsidR="00682434" w:rsidRPr="00ED63C2" w:rsidRDefault="00682434" w:rsidP="00ED63C2">
      <w:pPr>
        <w:spacing w:line="240" w:lineRule="auto"/>
        <w:rPr>
          <w:i/>
        </w:rPr>
      </w:pPr>
      <w:r w:rsidRPr="00ED63C2">
        <w:rPr>
          <w:i/>
        </w:rPr>
        <w:t xml:space="preserve">Summary of </w:t>
      </w:r>
      <w:r w:rsidR="00ED63C2">
        <w:rPr>
          <w:i/>
        </w:rPr>
        <w:t>findings and quality assessment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710"/>
        <w:gridCol w:w="2430"/>
        <w:gridCol w:w="2160"/>
        <w:gridCol w:w="5125"/>
      </w:tblGrid>
      <w:tr w:rsidR="00682434" w:rsidRPr="00017ED7" w14:paraId="4E46626C" w14:textId="77777777" w:rsidTr="00682434">
        <w:tc>
          <w:tcPr>
            <w:tcW w:w="1525" w:type="dxa"/>
            <w:tcBorders>
              <w:bottom w:val="single" w:sz="4" w:space="0" w:color="auto"/>
            </w:tcBorders>
          </w:tcPr>
          <w:p w14:paraId="0CF2227C" w14:textId="77777777" w:rsidR="00682434" w:rsidRPr="00017ED7" w:rsidRDefault="00682434" w:rsidP="000341C0">
            <w:pPr>
              <w:spacing w:line="240" w:lineRule="auto"/>
            </w:pPr>
            <w:r w:rsidRPr="00017ED7">
              <w:t>Authors</w:t>
            </w:r>
          </w:p>
        </w:tc>
        <w:tc>
          <w:tcPr>
            <w:tcW w:w="1710" w:type="dxa"/>
            <w:tcBorders>
              <w:bottom w:val="single" w:sz="4" w:space="0" w:color="auto"/>
            </w:tcBorders>
          </w:tcPr>
          <w:p w14:paraId="4021B2EF" w14:textId="77777777" w:rsidR="00682434" w:rsidRPr="00017ED7" w:rsidRDefault="00682434" w:rsidP="000341C0">
            <w:pPr>
              <w:spacing w:line="240" w:lineRule="auto"/>
            </w:pPr>
            <w:r w:rsidRPr="00017ED7">
              <w:t>Research Design</w:t>
            </w:r>
          </w:p>
        </w:tc>
        <w:tc>
          <w:tcPr>
            <w:tcW w:w="2430" w:type="dxa"/>
            <w:tcBorders>
              <w:bottom w:val="single" w:sz="4" w:space="0" w:color="auto"/>
            </w:tcBorders>
          </w:tcPr>
          <w:p w14:paraId="67DA5B05" w14:textId="77777777" w:rsidR="00682434" w:rsidRPr="00017ED7" w:rsidRDefault="00682434" w:rsidP="000341C0">
            <w:pPr>
              <w:spacing w:line="240" w:lineRule="auto"/>
            </w:pPr>
            <w:r w:rsidRPr="00017ED7">
              <w:t>Participants/Sample size</w:t>
            </w:r>
          </w:p>
        </w:tc>
        <w:tc>
          <w:tcPr>
            <w:tcW w:w="2160" w:type="dxa"/>
            <w:tcBorders>
              <w:bottom w:val="single" w:sz="4" w:space="0" w:color="auto"/>
            </w:tcBorders>
          </w:tcPr>
          <w:p w14:paraId="3EE2C86D" w14:textId="77777777" w:rsidR="00682434" w:rsidRPr="00017ED7" w:rsidRDefault="00682434" w:rsidP="000341C0">
            <w:pPr>
              <w:spacing w:line="240" w:lineRule="auto"/>
            </w:pPr>
            <w:r w:rsidRPr="00017ED7">
              <w:t>Experimental Groups</w:t>
            </w:r>
          </w:p>
        </w:tc>
        <w:tc>
          <w:tcPr>
            <w:tcW w:w="5125" w:type="dxa"/>
            <w:tcBorders>
              <w:bottom w:val="single" w:sz="4" w:space="0" w:color="auto"/>
            </w:tcBorders>
          </w:tcPr>
          <w:p w14:paraId="1D2FCFDF" w14:textId="77777777" w:rsidR="00682434" w:rsidRPr="00017ED7" w:rsidRDefault="00682434" w:rsidP="000341C0">
            <w:pPr>
              <w:spacing w:line="240" w:lineRule="auto"/>
            </w:pPr>
            <w:r w:rsidRPr="00017ED7">
              <w:t>Synopsis</w:t>
            </w:r>
          </w:p>
        </w:tc>
      </w:tr>
      <w:tr w:rsidR="00682434" w:rsidRPr="00017ED7" w14:paraId="2D7A40EB" w14:textId="77777777" w:rsidTr="00682434">
        <w:tc>
          <w:tcPr>
            <w:tcW w:w="1525" w:type="dxa"/>
            <w:tcBorders>
              <w:top w:val="single" w:sz="4" w:space="0" w:color="auto"/>
            </w:tcBorders>
          </w:tcPr>
          <w:p w14:paraId="7D3A9CDA" w14:textId="77777777" w:rsidR="00682434" w:rsidRPr="00017ED7" w:rsidRDefault="00682434" w:rsidP="000341C0">
            <w:pPr>
              <w:spacing w:line="240" w:lineRule="auto"/>
            </w:pPr>
            <w:r w:rsidRPr="00017ED7">
              <w:fldChar w:fldCharType="begin">
                <w:fldData xml:space="preserve">PEVuZE5vdGU+PENpdGU+PEF1dGhvcj5CbG9vZGdvb2Q8L0F1dGhvcj48WWVhcj4yMDEzPC9ZZWFy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=
</w:fldData>
              </w:fldChar>
            </w:r>
            <w:r w:rsidRPr="00017ED7">
              <w:instrText xml:space="preserve"> ADDIN EN.CITE </w:instrText>
            </w:r>
            <w:r w:rsidRPr="00017ED7">
              <w:fldChar w:fldCharType="begin">
                <w:fldData xml:space="preserve">PEVuZE5vdGU+PENpdGU+PEF1dGhvcj5CbG9vZGdvb2Q8L0F1dGhvcj48WWVhcj4yMDEzPC9ZZWFy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=
</w:fldData>
              </w:fldChar>
            </w:r>
            <w:r w:rsidRPr="00017ED7">
              <w:instrText xml:space="preserve"> ADDIN EN.CITE.DATA </w:instrText>
            </w:r>
            <w:r w:rsidRPr="00017ED7">
              <w:fldChar w:fldCharType="end"/>
            </w:r>
            <w:r w:rsidRPr="00017ED7">
              <w:fldChar w:fldCharType="separate"/>
            </w:r>
            <w:r w:rsidRPr="00017ED7">
              <w:rPr>
                <w:noProof/>
              </w:rPr>
              <w:t>(Bloodgood et al., 2013)</w:t>
            </w:r>
            <w:r w:rsidRPr="00017ED7">
              <w:fldChar w:fldCharType="end"/>
            </w:r>
          </w:p>
        </w:tc>
        <w:tc>
          <w:tcPr>
            <w:tcW w:w="1710" w:type="dxa"/>
            <w:tcBorders>
              <w:top w:val="single" w:sz="4" w:space="0" w:color="auto"/>
            </w:tcBorders>
          </w:tcPr>
          <w:p w14:paraId="4CA04C4F" w14:textId="77777777" w:rsidR="00682434" w:rsidRPr="00017ED7" w:rsidRDefault="00682434" w:rsidP="000341C0">
            <w:pPr>
              <w:spacing w:line="240" w:lineRule="auto"/>
            </w:pPr>
            <w:r w:rsidRPr="00017ED7">
              <w:t>Mixed-Methods</w:t>
            </w:r>
          </w:p>
          <w:p w14:paraId="3C9C48F1" w14:textId="77777777" w:rsidR="00682434" w:rsidRPr="00017ED7" w:rsidRDefault="00682434" w:rsidP="000341C0">
            <w:pPr>
              <w:spacing w:line="240" w:lineRule="auto"/>
            </w:pPr>
            <w:r w:rsidRPr="00017ED7">
              <w:t>Online survey</w:t>
            </w:r>
          </w:p>
        </w:tc>
        <w:tc>
          <w:tcPr>
            <w:tcW w:w="2430" w:type="dxa"/>
            <w:tcBorders>
              <w:top w:val="single" w:sz="4" w:space="0" w:color="auto"/>
            </w:tcBorders>
          </w:tcPr>
          <w:p w14:paraId="52A72203" w14:textId="77777777" w:rsidR="00682434" w:rsidRPr="00017ED7" w:rsidRDefault="00682434" w:rsidP="000341C0">
            <w:pPr>
              <w:spacing w:line="240" w:lineRule="auto"/>
            </w:pPr>
            <w:r w:rsidRPr="00017ED7">
              <w:t>N=252 youth</w:t>
            </w:r>
          </w:p>
          <w:p w14:paraId="70D0AC79" w14:textId="77777777" w:rsidR="00682434" w:rsidRPr="00017ED7" w:rsidRDefault="00682434" w:rsidP="000341C0">
            <w:pPr>
              <w:spacing w:line="240" w:lineRule="auto"/>
            </w:pPr>
            <w:r w:rsidRPr="00017ED7">
              <w:t>N=300 parents</w:t>
            </w:r>
          </w:p>
          <w:p w14:paraId="10758091" w14:textId="77777777" w:rsidR="00682434" w:rsidRPr="00017ED7" w:rsidRDefault="00682434" w:rsidP="000341C0">
            <w:pPr>
              <w:spacing w:line="240" w:lineRule="auto"/>
            </w:pPr>
            <w:r w:rsidRPr="00017ED7">
              <w:t>Ages of 10-18</w:t>
            </w:r>
          </w:p>
        </w:tc>
        <w:tc>
          <w:tcPr>
            <w:tcW w:w="2160" w:type="dxa"/>
            <w:tcBorders>
              <w:top w:val="single" w:sz="4" w:space="0" w:color="auto"/>
            </w:tcBorders>
          </w:tcPr>
          <w:p w14:paraId="06D1EFA7" w14:textId="77777777" w:rsidR="00682434" w:rsidRPr="00017ED7" w:rsidRDefault="00682434" w:rsidP="000341C0">
            <w:pPr>
              <w:spacing w:line="240" w:lineRule="auto"/>
            </w:pPr>
            <w:r w:rsidRPr="00017ED7">
              <w:t>Parents and youth</w:t>
            </w:r>
          </w:p>
        </w:tc>
        <w:tc>
          <w:tcPr>
            <w:tcW w:w="5125" w:type="dxa"/>
            <w:tcBorders>
              <w:top w:val="single" w:sz="4" w:space="0" w:color="auto"/>
            </w:tcBorders>
          </w:tcPr>
          <w:p w14:paraId="3EE39D41" w14:textId="77777777" w:rsidR="00682434" w:rsidRPr="00017ED7" w:rsidRDefault="00682434" w:rsidP="000341C0">
            <w:pPr>
              <w:spacing w:line="240" w:lineRule="auto"/>
            </w:pPr>
            <w:r w:rsidRPr="00017ED7">
              <w:t xml:space="preserve">80% of youth and parents reported they had heard about concussions. </w:t>
            </w:r>
          </w:p>
          <w:p w14:paraId="3D149A4F" w14:textId="77777777" w:rsidR="00682434" w:rsidRPr="00017ED7" w:rsidRDefault="00682434" w:rsidP="000341C0">
            <w:pPr>
              <w:spacing w:line="240" w:lineRule="auto"/>
            </w:pPr>
          </w:p>
          <w:p w14:paraId="5A709E6A" w14:textId="77777777" w:rsidR="00682434" w:rsidRPr="00017ED7" w:rsidRDefault="00682434" w:rsidP="000341C0">
            <w:pPr>
              <w:spacing w:line="240" w:lineRule="auto"/>
            </w:pPr>
            <w:r w:rsidRPr="00017ED7">
              <w:t>Significantly more mothers than fathers agreed that concussions were a critical issue.</w:t>
            </w:r>
          </w:p>
        </w:tc>
      </w:tr>
      <w:tr w:rsidR="00682434" w:rsidRPr="00017ED7" w14:paraId="45F7F1F5" w14:textId="77777777" w:rsidTr="00682434">
        <w:tc>
          <w:tcPr>
            <w:tcW w:w="1525" w:type="dxa"/>
          </w:tcPr>
          <w:p w14:paraId="46194D3D" w14:textId="77777777" w:rsidR="00682434" w:rsidRPr="00017ED7" w:rsidRDefault="00682434" w:rsidP="000341C0">
            <w:pPr>
              <w:spacing w:line="240" w:lineRule="auto"/>
            </w:pPr>
            <w:r w:rsidRPr="00017ED7">
              <w:t>Score</w:t>
            </w:r>
          </w:p>
        </w:tc>
        <w:tc>
          <w:tcPr>
            <w:tcW w:w="1710" w:type="dxa"/>
          </w:tcPr>
          <w:p w14:paraId="53B4FD24" w14:textId="77777777" w:rsidR="00682434" w:rsidRPr="00017ED7" w:rsidRDefault="00682434" w:rsidP="000341C0">
            <w:pPr>
              <w:spacing w:line="240" w:lineRule="auto"/>
            </w:pPr>
            <w:r w:rsidRPr="00017ED7">
              <w:t>2</w:t>
            </w:r>
          </w:p>
        </w:tc>
        <w:tc>
          <w:tcPr>
            <w:tcW w:w="2430" w:type="dxa"/>
          </w:tcPr>
          <w:p w14:paraId="61604211" w14:textId="77777777" w:rsidR="00682434" w:rsidRPr="00017ED7" w:rsidRDefault="00682434" w:rsidP="000341C0">
            <w:pPr>
              <w:spacing w:line="240" w:lineRule="auto"/>
            </w:pPr>
            <w:r w:rsidRPr="00017ED7">
              <w:t>6</w:t>
            </w:r>
          </w:p>
        </w:tc>
        <w:tc>
          <w:tcPr>
            <w:tcW w:w="2160" w:type="dxa"/>
          </w:tcPr>
          <w:p w14:paraId="44D366E9" w14:textId="77777777" w:rsidR="00682434" w:rsidRPr="00017ED7" w:rsidRDefault="00682434" w:rsidP="000341C0">
            <w:pPr>
              <w:spacing w:line="240" w:lineRule="auto"/>
            </w:pPr>
            <w:r w:rsidRPr="00017ED7">
              <w:t>3</w:t>
            </w:r>
          </w:p>
        </w:tc>
        <w:tc>
          <w:tcPr>
            <w:tcW w:w="5125" w:type="dxa"/>
          </w:tcPr>
          <w:p w14:paraId="7D1FBF39"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11</w:t>
            </w:r>
            <w:r w:rsidRPr="00017ED7">
              <w:fldChar w:fldCharType="end"/>
            </w:r>
          </w:p>
        </w:tc>
      </w:tr>
      <w:tr w:rsidR="00682434" w:rsidRPr="00017ED7" w14:paraId="6263F637" w14:textId="77777777" w:rsidTr="00682434">
        <w:tc>
          <w:tcPr>
            <w:tcW w:w="1525" w:type="dxa"/>
          </w:tcPr>
          <w:p w14:paraId="540A0E68" w14:textId="77777777" w:rsidR="00682434" w:rsidRPr="00017ED7" w:rsidRDefault="00682434" w:rsidP="000341C0">
            <w:pPr>
              <w:spacing w:line="240" w:lineRule="auto"/>
            </w:pPr>
            <w:r w:rsidRPr="00017ED7">
              <w:fldChar w:fldCharType="begin"/>
            </w:r>
            <w:r w:rsidRPr="00017ED7">
              <w:instrText xml:space="preserve"> ADDIN EN.CITE &lt;EndNote&gt;&lt;Cite&gt;&lt;Author&gt;Bowers&lt;/Author&gt;&lt;Year&gt;2006&lt;/Year&gt;&lt;RecNum&gt;65&lt;/RecNum&gt;&lt;DisplayText&gt;(Bowers, 2006)&lt;/DisplayText&gt;&lt;record&gt;&lt;rec-number&gt;65&lt;/rec-number&gt;&lt;foreign-keys&gt;&lt;key app="EN" db-id="f9v5wfxs65xx06e5pvep9dt9tfv2ftfwprz2" timestamp="1480884042"&gt;65&lt;/key&gt;&lt;/foreign-keys&gt;&lt;ref-type name="Thesis"&gt;32&lt;/ref-type&gt;&lt;contributors&gt;&lt;authors&gt;&lt;author&gt;Bowers, Mark J.&lt;/author&gt;&lt;/authors&gt;&lt;/contributors&gt;&lt;titles&gt;&lt;title&gt;The relation between performance tests and parent reports of working memory, executive, and behavioral functioning following childhood traumatic brain injury&lt;/title&gt;&lt;alt-title&gt;Dissertation Abstracts International: Section B: The Sciences and Engineering&lt;/alt-title&gt;&lt;/titles&gt;&lt;pages&gt;2215-2215&lt;/pages&gt;&lt;volume&gt;67&lt;/volume&gt;&lt;keywords&gt;&lt;keyword&gt;performance&lt;/keyword&gt;&lt;keyword&gt;working memory&lt;/keyword&gt;&lt;keyword&gt;executive functioning&lt;/keyword&gt;&lt;keyword&gt;behavioral functioning&lt;/keyword&gt;&lt;keyword&gt;traumatic brain injury&lt;/keyword&gt;&lt;keyword&gt;2006&lt;/keyword&gt;&lt;keyword&gt;Cognitive Ability&lt;/keyword&gt;&lt;keyword&gt;Cognitive Processes&lt;/keyword&gt;&lt;keyword&gt;Short Term Memory&lt;/keyword&gt;&lt;/keywords&gt;&lt;dates&gt;&lt;year&gt;2006&lt;/year&gt;&lt;/dates&gt;&lt;pub-location&gt;US&lt;/pub-location&gt;&lt;publisher&gt;ProQuest Information &amp;amp; Learning&lt;/publisher&gt;&lt;isbn&gt;0419-4217&lt;/isbn&gt;&lt;accession-num&gt;2006-99020-153&lt;/accession-num&gt;&lt;urls&gt;&lt;related-urls&gt;&lt;url&gt;http://proxy.lib.umich.edu/login?url=http://search.ebscohost.com/login.aspx?direct=true&amp;amp;db=psyh&amp;amp;AN=2006-99020-153&amp;amp;site=ehost-live&amp;amp;scope=site&lt;/url&gt;&lt;/related-urls&gt;&lt;/urls&gt;&lt;remote-database-name&gt;psyh&lt;/remote-database-name&gt;&lt;remote-database-provider&gt;EBSCOhost&lt;/remote-database-provider&gt;&lt;/record&gt;&lt;/Cite&gt;&lt;/EndNote&gt;</w:instrText>
            </w:r>
            <w:r w:rsidRPr="00017ED7">
              <w:fldChar w:fldCharType="separate"/>
            </w:r>
            <w:r w:rsidRPr="00017ED7">
              <w:rPr>
                <w:noProof/>
              </w:rPr>
              <w:t>(Bowers, 2006)</w:t>
            </w:r>
            <w:r w:rsidRPr="00017ED7">
              <w:fldChar w:fldCharType="end"/>
            </w:r>
          </w:p>
        </w:tc>
        <w:tc>
          <w:tcPr>
            <w:tcW w:w="1710" w:type="dxa"/>
          </w:tcPr>
          <w:p w14:paraId="20D793C9" w14:textId="77777777" w:rsidR="00682434" w:rsidRPr="00017ED7" w:rsidRDefault="00682434" w:rsidP="000341C0">
            <w:pPr>
              <w:spacing w:line="240" w:lineRule="auto"/>
            </w:pPr>
            <w:r w:rsidRPr="00017ED7">
              <w:t>Quantitative</w:t>
            </w:r>
          </w:p>
          <w:p w14:paraId="094D3DFF" w14:textId="77777777" w:rsidR="00682434" w:rsidRPr="00017ED7" w:rsidRDefault="00682434" w:rsidP="000341C0">
            <w:pPr>
              <w:spacing w:line="240" w:lineRule="auto"/>
            </w:pPr>
            <w:r w:rsidRPr="00017ED7">
              <w:t>WISC, BRIEF-PF, BASC</w:t>
            </w:r>
          </w:p>
        </w:tc>
        <w:tc>
          <w:tcPr>
            <w:tcW w:w="2430" w:type="dxa"/>
          </w:tcPr>
          <w:p w14:paraId="7350070C" w14:textId="77777777" w:rsidR="00682434" w:rsidRPr="00017ED7" w:rsidRDefault="00682434" w:rsidP="000341C0">
            <w:pPr>
              <w:spacing w:line="240" w:lineRule="auto"/>
            </w:pPr>
            <w:r w:rsidRPr="00017ED7">
              <w:t>N=61 youth</w:t>
            </w:r>
          </w:p>
          <w:p w14:paraId="602B4607" w14:textId="77777777" w:rsidR="00682434" w:rsidRPr="00017ED7" w:rsidRDefault="00682434" w:rsidP="000341C0">
            <w:pPr>
              <w:spacing w:line="240" w:lineRule="auto"/>
            </w:pPr>
            <w:r w:rsidRPr="00017ED7">
              <w:t>N=61 parents</w:t>
            </w:r>
          </w:p>
          <w:p w14:paraId="772A5F52" w14:textId="77777777" w:rsidR="00682434" w:rsidRPr="00017ED7" w:rsidRDefault="00682434" w:rsidP="000341C0">
            <w:pPr>
              <w:spacing w:line="240" w:lineRule="auto"/>
            </w:pPr>
            <w:r w:rsidRPr="00017ED7">
              <w:t>Ages of 6-16</w:t>
            </w:r>
          </w:p>
          <w:p w14:paraId="2F97B265" w14:textId="77777777" w:rsidR="00682434" w:rsidRPr="00017ED7" w:rsidRDefault="00682434" w:rsidP="000341C0">
            <w:pPr>
              <w:spacing w:line="240" w:lineRule="auto"/>
            </w:pPr>
            <w:r w:rsidRPr="00017ED7">
              <w:t>Moderate-Severe TBI</w:t>
            </w:r>
          </w:p>
        </w:tc>
        <w:tc>
          <w:tcPr>
            <w:tcW w:w="2160" w:type="dxa"/>
          </w:tcPr>
          <w:p w14:paraId="69A38BDB" w14:textId="77777777" w:rsidR="00682434" w:rsidRPr="00017ED7" w:rsidRDefault="00682434" w:rsidP="000341C0">
            <w:pPr>
              <w:spacing w:line="240" w:lineRule="auto"/>
            </w:pPr>
            <w:r w:rsidRPr="00017ED7">
              <w:t>Parents and youth</w:t>
            </w:r>
          </w:p>
        </w:tc>
        <w:tc>
          <w:tcPr>
            <w:tcW w:w="5125" w:type="dxa"/>
          </w:tcPr>
          <w:p w14:paraId="42392F1E" w14:textId="77777777" w:rsidR="00682434" w:rsidRPr="00017ED7" w:rsidRDefault="00682434" w:rsidP="000341C0">
            <w:pPr>
              <w:spacing w:line="240" w:lineRule="auto"/>
            </w:pPr>
            <w:r w:rsidRPr="00017ED7">
              <w:t>children who sustain a TBI may not exhibit deficits in the area of working memory in a well-controlled clinic setting, but are described by their parents as</w:t>
            </w:r>
          </w:p>
          <w:p w14:paraId="26D17495" w14:textId="77777777" w:rsidR="00682434" w:rsidRPr="00017ED7" w:rsidRDefault="00682434" w:rsidP="000341C0">
            <w:pPr>
              <w:spacing w:line="240" w:lineRule="auto"/>
            </w:pPr>
            <w:r w:rsidRPr="00017ED7">
              <w:t xml:space="preserve">exhibiting clinically significant deficits with working memory in their everyday environments. </w:t>
            </w:r>
          </w:p>
          <w:p w14:paraId="4C723412" w14:textId="77777777" w:rsidR="00682434" w:rsidRPr="00017ED7" w:rsidRDefault="00682434" w:rsidP="000341C0">
            <w:pPr>
              <w:spacing w:line="240" w:lineRule="auto"/>
            </w:pPr>
          </w:p>
          <w:p w14:paraId="54447C5E" w14:textId="77777777" w:rsidR="00682434" w:rsidRPr="00017ED7" w:rsidRDefault="00682434" w:rsidP="000341C0">
            <w:pPr>
              <w:spacing w:line="240" w:lineRule="auto"/>
            </w:pPr>
            <w:r w:rsidRPr="00017ED7">
              <w:t>Parent reports of executive and behavioral functioning are related, suggesting consistent appraisals of functioning across various domains.</w:t>
            </w:r>
          </w:p>
        </w:tc>
      </w:tr>
      <w:tr w:rsidR="00682434" w:rsidRPr="00017ED7" w14:paraId="058D27CE" w14:textId="77777777" w:rsidTr="00682434">
        <w:tc>
          <w:tcPr>
            <w:tcW w:w="1525" w:type="dxa"/>
          </w:tcPr>
          <w:p w14:paraId="2FE9948B" w14:textId="77777777" w:rsidR="00682434" w:rsidRPr="00017ED7" w:rsidRDefault="00682434" w:rsidP="000341C0">
            <w:pPr>
              <w:spacing w:line="240" w:lineRule="auto"/>
            </w:pPr>
            <w:r w:rsidRPr="00017ED7">
              <w:t>Score</w:t>
            </w:r>
          </w:p>
        </w:tc>
        <w:tc>
          <w:tcPr>
            <w:tcW w:w="1710" w:type="dxa"/>
          </w:tcPr>
          <w:p w14:paraId="2EF455F0" w14:textId="77777777" w:rsidR="00682434" w:rsidRPr="00017ED7" w:rsidRDefault="00682434" w:rsidP="000341C0">
            <w:pPr>
              <w:spacing w:line="240" w:lineRule="auto"/>
            </w:pPr>
            <w:r w:rsidRPr="00017ED7">
              <w:t>3</w:t>
            </w:r>
          </w:p>
        </w:tc>
        <w:tc>
          <w:tcPr>
            <w:tcW w:w="2430" w:type="dxa"/>
          </w:tcPr>
          <w:p w14:paraId="6E91AFED" w14:textId="77777777" w:rsidR="00682434" w:rsidRPr="00017ED7" w:rsidRDefault="00682434" w:rsidP="000341C0">
            <w:pPr>
              <w:spacing w:line="240" w:lineRule="auto"/>
            </w:pPr>
            <w:r w:rsidRPr="00017ED7">
              <w:t>6</w:t>
            </w:r>
          </w:p>
        </w:tc>
        <w:tc>
          <w:tcPr>
            <w:tcW w:w="2160" w:type="dxa"/>
          </w:tcPr>
          <w:p w14:paraId="66170BD5" w14:textId="77777777" w:rsidR="00682434" w:rsidRPr="00017ED7" w:rsidRDefault="00682434" w:rsidP="000341C0">
            <w:pPr>
              <w:spacing w:line="240" w:lineRule="auto"/>
            </w:pPr>
            <w:r w:rsidRPr="00017ED7">
              <w:t>3</w:t>
            </w:r>
          </w:p>
        </w:tc>
        <w:tc>
          <w:tcPr>
            <w:tcW w:w="5125" w:type="dxa"/>
          </w:tcPr>
          <w:p w14:paraId="1D2DEA95"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12</w:t>
            </w:r>
            <w:r w:rsidRPr="00017ED7">
              <w:fldChar w:fldCharType="end"/>
            </w:r>
          </w:p>
        </w:tc>
      </w:tr>
      <w:tr w:rsidR="00682434" w:rsidRPr="00017ED7" w14:paraId="4A118092" w14:textId="77777777" w:rsidTr="00682434">
        <w:tc>
          <w:tcPr>
            <w:tcW w:w="1525" w:type="dxa"/>
          </w:tcPr>
          <w:p w14:paraId="133CBCDD" w14:textId="77777777" w:rsidR="00682434" w:rsidRPr="00017ED7" w:rsidRDefault="00682434" w:rsidP="000341C0">
            <w:pPr>
              <w:spacing w:line="240" w:lineRule="auto"/>
            </w:pPr>
            <w:r w:rsidRPr="00017ED7">
              <w:fldChar w:fldCharType="begin">
                <w:fldData xml:space="preserve">PEVuZE5vdGU+PENpdGU+PEF1dGhvcj5CdWxsaW5nZXI8L0F1dGhvcj48WWVhcj4yMDAyPC9ZZWFy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</w:fldData>
              </w:fldChar>
            </w:r>
            <w:r w:rsidRPr="00017ED7">
              <w:instrText xml:space="preserve"> ADDIN EN.CITE </w:instrText>
            </w:r>
            <w:r w:rsidRPr="00017ED7">
              <w:fldChar w:fldCharType="begin">
                <w:fldData xml:space="preserve">PEVuZE5vdGU+PENpdGU+PEF1dGhvcj5CdWxsaW5nZXI8L0F1dGhvcj48WWVhcj4yMDAyPC9ZZWFy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</w:fldData>
              </w:fldChar>
            </w:r>
            <w:r w:rsidRPr="00017ED7">
              <w:instrText xml:space="preserve"> ADDIN EN.CITE.DATA </w:instrText>
            </w:r>
            <w:r w:rsidRPr="00017ED7">
              <w:fldChar w:fldCharType="end"/>
            </w:r>
            <w:r w:rsidRPr="00017ED7">
              <w:fldChar w:fldCharType="separate"/>
            </w:r>
            <w:r w:rsidRPr="00017ED7">
              <w:rPr>
                <w:noProof/>
              </w:rPr>
              <w:t>(Bullinger et al., 2002)</w:t>
            </w:r>
            <w:r w:rsidRPr="00017ED7">
              <w:fldChar w:fldCharType="end"/>
            </w:r>
          </w:p>
        </w:tc>
        <w:tc>
          <w:tcPr>
            <w:tcW w:w="1710" w:type="dxa"/>
          </w:tcPr>
          <w:p w14:paraId="1C263883" w14:textId="77777777" w:rsidR="00682434" w:rsidRPr="00017ED7" w:rsidRDefault="00682434" w:rsidP="000341C0">
            <w:pPr>
              <w:spacing w:line="240" w:lineRule="auto"/>
            </w:pPr>
            <w:r w:rsidRPr="00017ED7">
              <w:t>Mixed</w:t>
            </w:r>
          </w:p>
          <w:p w14:paraId="0152C559" w14:textId="77777777" w:rsidR="00682434" w:rsidRPr="00017ED7" w:rsidRDefault="00682434" w:rsidP="000341C0">
            <w:pPr>
              <w:spacing w:line="240" w:lineRule="auto"/>
            </w:pPr>
            <w:r w:rsidRPr="00017ED7">
              <w:t>Quality of life</w:t>
            </w:r>
          </w:p>
        </w:tc>
        <w:tc>
          <w:tcPr>
            <w:tcW w:w="2430" w:type="dxa"/>
          </w:tcPr>
          <w:p w14:paraId="5F698CF2" w14:textId="77777777" w:rsidR="00682434" w:rsidRPr="00017ED7" w:rsidRDefault="00682434" w:rsidP="000341C0">
            <w:pPr>
              <w:spacing w:line="240" w:lineRule="auto"/>
            </w:pPr>
            <w:r w:rsidRPr="00017ED7">
              <w:t>N=68 youth</w:t>
            </w:r>
          </w:p>
          <w:p w14:paraId="6F5100CC" w14:textId="77777777" w:rsidR="00682434" w:rsidRPr="00017ED7" w:rsidRDefault="00682434" w:rsidP="000341C0">
            <w:pPr>
              <w:spacing w:line="240" w:lineRule="auto"/>
            </w:pPr>
          </w:p>
        </w:tc>
        <w:tc>
          <w:tcPr>
            <w:tcW w:w="2160" w:type="dxa"/>
          </w:tcPr>
          <w:p w14:paraId="11987218" w14:textId="77777777" w:rsidR="00682434" w:rsidRPr="00017ED7" w:rsidRDefault="00682434" w:rsidP="000341C0">
            <w:pPr>
              <w:spacing w:line="240" w:lineRule="auto"/>
            </w:pPr>
            <w:r w:rsidRPr="00017ED7">
              <w:t>Youth</w:t>
            </w:r>
          </w:p>
        </w:tc>
        <w:tc>
          <w:tcPr>
            <w:tcW w:w="5125" w:type="dxa"/>
          </w:tcPr>
          <w:p w14:paraId="205DD06C" w14:textId="77777777" w:rsidR="00682434" w:rsidRPr="00017ED7" w:rsidRDefault="00682434" w:rsidP="000341C0">
            <w:pPr>
              <w:spacing w:line="240" w:lineRule="auto"/>
            </w:pPr>
            <w:r w:rsidRPr="00017ED7">
              <w:t xml:space="preserve">The </w:t>
            </w:r>
            <w:proofErr w:type="spellStart"/>
            <w:r w:rsidRPr="00017ED7">
              <w:t>familiy’s</w:t>
            </w:r>
            <w:proofErr w:type="spellEnd"/>
            <w:r w:rsidRPr="00017ED7">
              <w:t xml:space="preserve"> and relatives’ view of the patient’s </w:t>
            </w:r>
            <w:proofErr w:type="spellStart"/>
            <w:r w:rsidRPr="00017ED7">
              <w:t>QoL</w:t>
            </w:r>
            <w:proofErr w:type="spellEnd"/>
            <w:r w:rsidRPr="00017ED7">
              <w:t xml:space="preserve"> should not be used as a proxy but provides an additional source of information in the acute phase.</w:t>
            </w:r>
          </w:p>
        </w:tc>
      </w:tr>
      <w:tr w:rsidR="00682434" w:rsidRPr="00017ED7" w14:paraId="2747F898" w14:textId="77777777" w:rsidTr="00682434">
        <w:tc>
          <w:tcPr>
            <w:tcW w:w="1525" w:type="dxa"/>
          </w:tcPr>
          <w:p w14:paraId="1C7E49DE" w14:textId="77777777" w:rsidR="00682434" w:rsidRPr="00017ED7" w:rsidRDefault="00682434" w:rsidP="000341C0">
            <w:pPr>
              <w:spacing w:line="240" w:lineRule="auto"/>
            </w:pPr>
            <w:r w:rsidRPr="00017ED7">
              <w:t>Score</w:t>
            </w:r>
          </w:p>
        </w:tc>
        <w:tc>
          <w:tcPr>
            <w:tcW w:w="1710" w:type="dxa"/>
          </w:tcPr>
          <w:p w14:paraId="33E4818C" w14:textId="77777777" w:rsidR="00682434" w:rsidRPr="00017ED7" w:rsidRDefault="00682434" w:rsidP="000341C0">
            <w:pPr>
              <w:spacing w:line="240" w:lineRule="auto"/>
            </w:pPr>
            <w:r w:rsidRPr="00017ED7">
              <w:t>2</w:t>
            </w:r>
          </w:p>
        </w:tc>
        <w:tc>
          <w:tcPr>
            <w:tcW w:w="2430" w:type="dxa"/>
          </w:tcPr>
          <w:p w14:paraId="604A9EAA" w14:textId="77777777" w:rsidR="00682434" w:rsidRPr="00017ED7" w:rsidRDefault="00682434" w:rsidP="000341C0">
            <w:pPr>
              <w:spacing w:line="240" w:lineRule="auto"/>
            </w:pPr>
            <w:r w:rsidRPr="00017ED7">
              <w:t>5</w:t>
            </w:r>
          </w:p>
        </w:tc>
        <w:tc>
          <w:tcPr>
            <w:tcW w:w="2160" w:type="dxa"/>
          </w:tcPr>
          <w:p w14:paraId="29B5D28D" w14:textId="77777777" w:rsidR="00682434" w:rsidRPr="00017ED7" w:rsidRDefault="00682434" w:rsidP="000341C0">
            <w:pPr>
              <w:spacing w:line="240" w:lineRule="auto"/>
            </w:pPr>
            <w:r w:rsidRPr="00017ED7">
              <w:t>2</w:t>
            </w:r>
          </w:p>
        </w:tc>
        <w:tc>
          <w:tcPr>
            <w:tcW w:w="5125" w:type="dxa"/>
          </w:tcPr>
          <w:p w14:paraId="3F5B2930"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9</w:t>
            </w:r>
            <w:r w:rsidRPr="00017ED7">
              <w:fldChar w:fldCharType="end"/>
            </w:r>
          </w:p>
        </w:tc>
      </w:tr>
      <w:tr w:rsidR="00682434" w:rsidRPr="00017ED7" w14:paraId="3025FD45" w14:textId="77777777" w:rsidTr="00682434">
        <w:tc>
          <w:tcPr>
            <w:tcW w:w="1525" w:type="dxa"/>
          </w:tcPr>
          <w:p w14:paraId="0F18B71D" w14:textId="3216C5E8" w:rsidR="00682434" w:rsidRPr="00017ED7" w:rsidRDefault="00682434" w:rsidP="000341C0">
            <w:pPr>
              <w:spacing w:line="240" w:lineRule="auto"/>
            </w:pPr>
            <w:r w:rsidRPr="00017ED7">
              <w:fldChar w:fldCharType="begin">
                <w:fldData xml:space="preserve">PEVuZE5vdGU+PENpdGU+PEF1dGhvcj5Db2dobGluPC9BdXRob3I+PFllYXI+MjAwOTwvWWVhcj48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</w:fldData>
              </w:fldChar>
            </w:r>
            <w:r>
              <w:instrText xml:space="preserve"> ADDIN EN.CITE </w:instrText>
            </w:r>
            <w:r>
              <w:fldChar w:fldCharType="begin">
                <w:fldData xml:space="preserve">PEVuZE5vdGU+PENpdGU+PEF1dGhvcj5Db2dobGluPC9BdXRob3I+PFllYXI+MjAwOTwvWWVhcj48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</w:fldData>
              </w:fldChar>
            </w:r>
            <w:r>
              <w:instrText xml:space="preserve"> ADDIN EN.CITE.DATA </w:instrText>
            </w:r>
            <w:r>
              <w:fldChar w:fldCharType="end"/>
            </w:r>
            <w:r w:rsidRPr="00017ED7">
              <w:fldChar w:fldCharType="separate"/>
            </w:r>
            <w:r>
              <w:rPr>
                <w:noProof/>
              </w:rPr>
              <w:t>(Coghlin et al., 2009)</w:t>
            </w:r>
            <w:r w:rsidRPr="00017ED7">
              <w:fldChar w:fldCharType="end"/>
            </w:r>
          </w:p>
        </w:tc>
        <w:tc>
          <w:tcPr>
            <w:tcW w:w="1710" w:type="dxa"/>
          </w:tcPr>
          <w:p w14:paraId="4235897C" w14:textId="77777777" w:rsidR="00682434" w:rsidRPr="00017ED7" w:rsidRDefault="00682434" w:rsidP="000341C0">
            <w:pPr>
              <w:spacing w:line="240" w:lineRule="auto"/>
            </w:pPr>
            <w:r w:rsidRPr="00017ED7">
              <w:t>Quantitative</w:t>
            </w:r>
          </w:p>
          <w:p w14:paraId="1AE82B7F" w14:textId="77777777" w:rsidR="00682434" w:rsidRPr="00017ED7" w:rsidRDefault="00682434" w:rsidP="000341C0">
            <w:pPr>
              <w:spacing w:line="240" w:lineRule="auto"/>
            </w:pPr>
            <w:r w:rsidRPr="00017ED7">
              <w:t>SCAT-2</w:t>
            </w:r>
          </w:p>
        </w:tc>
        <w:tc>
          <w:tcPr>
            <w:tcW w:w="2430" w:type="dxa"/>
          </w:tcPr>
          <w:p w14:paraId="57D96B9F" w14:textId="77777777" w:rsidR="00682434" w:rsidRPr="00017ED7" w:rsidRDefault="00682434" w:rsidP="000341C0">
            <w:pPr>
              <w:spacing w:line="240" w:lineRule="auto"/>
            </w:pPr>
          </w:p>
          <w:p w14:paraId="4B028D5A" w14:textId="77777777" w:rsidR="00682434" w:rsidRPr="00017ED7" w:rsidRDefault="00682434" w:rsidP="000341C0">
            <w:pPr>
              <w:spacing w:line="240" w:lineRule="auto"/>
            </w:pPr>
            <w:r w:rsidRPr="00017ED7">
              <w:t>Ages of 13-14</w:t>
            </w:r>
          </w:p>
        </w:tc>
        <w:tc>
          <w:tcPr>
            <w:tcW w:w="2160" w:type="dxa"/>
          </w:tcPr>
          <w:p w14:paraId="3BF58053" w14:textId="77777777" w:rsidR="00682434" w:rsidRPr="00017ED7" w:rsidRDefault="00682434" w:rsidP="000341C0">
            <w:pPr>
              <w:spacing w:line="240" w:lineRule="auto"/>
            </w:pPr>
            <w:r w:rsidRPr="00017ED7">
              <w:t>Parents and youth</w:t>
            </w:r>
          </w:p>
        </w:tc>
        <w:tc>
          <w:tcPr>
            <w:tcW w:w="5125" w:type="dxa"/>
          </w:tcPr>
          <w:p w14:paraId="5448C6B2" w14:textId="77777777" w:rsidR="00682434" w:rsidRPr="00017ED7" w:rsidRDefault="00682434" w:rsidP="000341C0">
            <w:pPr>
              <w:spacing w:line="240" w:lineRule="auto"/>
            </w:pPr>
            <w:r w:rsidRPr="00017ED7">
              <w:t>Both parents were asked to recognize different signs and symptoms from the SCAT.</w:t>
            </w:r>
          </w:p>
          <w:p w14:paraId="06FB6CA4" w14:textId="77777777" w:rsidR="00682434" w:rsidRPr="00017ED7" w:rsidRDefault="00682434" w:rsidP="000341C0">
            <w:pPr>
              <w:spacing w:line="240" w:lineRule="auto"/>
            </w:pPr>
            <w:r w:rsidRPr="00017ED7">
              <w:t>Mothers were more capable of recognizing the signs and symptoms than fathers</w:t>
            </w:r>
          </w:p>
          <w:p w14:paraId="7683781D" w14:textId="77777777" w:rsidR="00682434" w:rsidRPr="00017ED7" w:rsidRDefault="00682434" w:rsidP="000341C0">
            <w:pPr>
              <w:spacing w:line="240" w:lineRule="auto"/>
            </w:pPr>
          </w:p>
          <w:p w14:paraId="2CA3D4A4" w14:textId="77777777" w:rsidR="00682434" w:rsidRPr="00017ED7" w:rsidRDefault="00682434" w:rsidP="000341C0">
            <w:pPr>
              <w:spacing w:line="240" w:lineRule="auto"/>
            </w:pPr>
            <w:r w:rsidRPr="00017ED7">
              <w:lastRenderedPageBreak/>
              <w:t>Mothers have displayed an ability to better differentiate</w:t>
            </w:r>
          </w:p>
          <w:p w14:paraId="242164D5" w14:textId="77777777" w:rsidR="00682434" w:rsidRPr="00017ED7" w:rsidRDefault="00682434" w:rsidP="000341C0">
            <w:pPr>
              <w:spacing w:line="240" w:lineRule="auto"/>
            </w:pPr>
            <w:r w:rsidRPr="00017ED7">
              <w:t>between true and false signs and symptoms of concussion as compared to fathers.</w:t>
            </w:r>
          </w:p>
        </w:tc>
      </w:tr>
      <w:tr w:rsidR="00682434" w:rsidRPr="00017ED7" w14:paraId="3A9E4140" w14:textId="77777777" w:rsidTr="00682434">
        <w:tc>
          <w:tcPr>
            <w:tcW w:w="1525" w:type="dxa"/>
          </w:tcPr>
          <w:p w14:paraId="3C721B41" w14:textId="77777777" w:rsidR="00682434" w:rsidRPr="00017ED7" w:rsidRDefault="00682434" w:rsidP="000341C0">
            <w:pPr>
              <w:spacing w:line="240" w:lineRule="auto"/>
            </w:pPr>
            <w:r w:rsidRPr="00017ED7">
              <w:lastRenderedPageBreak/>
              <w:t>Score</w:t>
            </w:r>
          </w:p>
        </w:tc>
        <w:tc>
          <w:tcPr>
            <w:tcW w:w="1710" w:type="dxa"/>
          </w:tcPr>
          <w:p w14:paraId="008C68A1" w14:textId="77777777" w:rsidR="00682434" w:rsidRPr="00017ED7" w:rsidRDefault="00682434" w:rsidP="000341C0">
            <w:pPr>
              <w:spacing w:line="240" w:lineRule="auto"/>
            </w:pPr>
            <w:r w:rsidRPr="00017ED7">
              <w:t>3</w:t>
            </w:r>
          </w:p>
        </w:tc>
        <w:tc>
          <w:tcPr>
            <w:tcW w:w="2430" w:type="dxa"/>
          </w:tcPr>
          <w:p w14:paraId="25969E10" w14:textId="77777777" w:rsidR="00682434" w:rsidRPr="00017ED7" w:rsidRDefault="00682434" w:rsidP="000341C0">
            <w:pPr>
              <w:spacing w:line="240" w:lineRule="auto"/>
            </w:pPr>
            <w:r w:rsidRPr="00017ED7">
              <w:t>6</w:t>
            </w:r>
          </w:p>
        </w:tc>
        <w:tc>
          <w:tcPr>
            <w:tcW w:w="2160" w:type="dxa"/>
          </w:tcPr>
          <w:p w14:paraId="1E3AA0C9" w14:textId="77777777" w:rsidR="00682434" w:rsidRPr="00017ED7" w:rsidRDefault="00682434" w:rsidP="000341C0">
            <w:pPr>
              <w:spacing w:line="240" w:lineRule="auto"/>
            </w:pPr>
            <w:r w:rsidRPr="00017ED7">
              <w:t>1</w:t>
            </w:r>
          </w:p>
        </w:tc>
        <w:tc>
          <w:tcPr>
            <w:tcW w:w="5125" w:type="dxa"/>
          </w:tcPr>
          <w:p w14:paraId="4A36FD3F"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10</w:t>
            </w:r>
            <w:r w:rsidRPr="00017ED7">
              <w:fldChar w:fldCharType="end"/>
            </w:r>
          </w:p>
        </w:tc>
      </w:tr>
      <w:tr w:rsidR="00682434" w:rsidRPr="00017ED7" w14:paraId="10D66B80" w14:textId="77777777" w:rsidTr="00682434">
        <w:tc>
          <w:tcPr>
            <w:tcW w:w="1525" w:type="dxa"/>
          </w:tcPr>
          <w:p w14:paraId="643A10DC" w14:textId="1140ABC4" w:rsidR="00682434" w:rsidRPr="00017ED7" w:rsidRDefault="00682434" w:rsidP="000341C0">
            <w:pPr>
              <w:spacing w:line="240" w:lineRule="auto"/>
            </w:pPr>
            <w:r w:rsidRPr="00017ED7">
              <w:fldChar w:fldCharType="begin"/>
            </w:r>
            <w:r>
              <w:instrText xml:space="preserve"> ADDIN EN.CITE &lt;EndNote&gt;&lt;Cite&gt;&lt;Author&gt;Conklin&lt;/Author&gt;&lt;Year&gt;2008&lt;/Year&gt;&lt;RecNum&gt;137&lt;/RecNum&gt;&lt;DisplayText&gt;(Conklin et al., 2008)&lt;/DisplayText&gt;&lt;record&gt;&lt;rec-number&gt;137&lt;/rec-number&gt;&lt;foreign-keys&gt;&lt;key app="EN" db-id="f9v5wfxs65xx06e5pvep9dt9tfv2ftfwprz2" timestamp="1481036569"&gt;137&lt;/key&gt;&lt;key app="ENWeb" db-id=""&gt;0&lt;/key&gt;&lt;/foreign-keys&gt;&lt;ref-type name="Journal Article"&gt;17&lt;/ref-type&gt;&lt;contributors&gt;&lt;authors&gt;&lt;author&gt;Conklin, H. M.&lt;/author&gt;&lt;author&gt;Salorio, C. F.&lt;/author&gt;&lt;author&gt;Slomine, B. S.&lt;/author&gt;&lt;/authors&gt;&lt;/contributors&gt;&lt;auth-address&gt;Division of Behavioural Medicine, St. Jude Children&amp;apos;s Research Hospital, Memphis, TN, USA. heather.conklin@stjude.org&lt;/auth-address&gt;&lt;titles&gt;&lt;title&gt;Working memory performance following paediatric traumatic brain injury&lt;/title&gt;&lt;secondary-title&gt;Brain Inj&lt;/secondary-title&gt;&lt;/titles&gt;&lt;periodical&gt;&lt;full-title&gt;Brain Inj&lt;/full-title&gt;&lt;/periodical&gt;&lt;pages&gt;847-57&lt;/pages&gt;&lt;volume&gt;22&lt;/volume&gt;&lt;number&gt;11&lt;/number&gt;&lt;keywords&gt;&lt;keyword&gt;Adolescent&lt;/keyword&gt;&lt;keyword&gt;Age Factors&lt;/keyword&gt;&lt;keyword&gt;Attention/physiology&lt;/keyword&gt;&lt;keyword&gt;Brain Injuries/complications/diagnosis/*physiopathology&lt;/keyword&gt;&lt;keyword&gt;Child&lt;/keyword&gt;&lt;keyword&gt;Child, Preschool&lt;/keyword&gt;&lt;keyword&gt;Female&lt;/keyword&gt;&lt;keyword&gt;Glasgow Coma Scale&lt;/keyword&gt;&lt;keyword&gt;Humans&lt;/keyword&gt;&lt;keyword&gt;Male&lt;/keyword&gt;&lt;keyword&gt;Memory/*physiology&lt;/keyword&gt;&lt;keyword&gt;Memory, Short-Term&lt;/keyword&gt;&lt;keyword&gt;Neuropsychological Tests&lt;/keyword&gt;&lt;keyword&gt;Parents&lt;/keyword&gt;&lt;keyword&gt;Surveys and Questionnaires&lt;/keyword&gt;&lt;keyword&gt;Time Factors&lt;/keyword&gt;&lt;keyword&gt;Young Adult&lt;/keyword&gt;&lt;/keywords&gt;&lt;dates&gt;&lt;year&gt;2008&lt;/year&gt;&lt;pub-dates&gt;&lt;date&gt;Oct&lt;/date&gt;&lt;/pub-dates&gt;&lt;/dates&gt;&lt;isbn&gt;1362-301X (Electronic)&amp;#xD;0269-9052 (Linking)&lt;/isbn&gt;&lt;accession-num&gt;18850343&lt;/accession-num&gt;&lt;urls&gt;&lt;related-urls&gt;&lt;url&gt;https://www.ncbi.nlm.nih.gov/pubmed/18850343&lt;/url&gt;&lt;/related-urls&gt;&lt;/urls&gt;&lt;electronic-resource-num&gt;10.1080/02699050802403565&lt;/electronic-resource-num&gt;&lt;/record&gt;&lt;/Cite&gt;&lt;/EndNote&gt;</w:instrText>
            </w:r>
            <w:r w:rsidRPr="00017ED7">
              <w:fldChar w:fldCharType="separate"/>
            </w:r>
            <w:r>
              <w:rPr>
                <w:noProof/>
              </w:rPr>
              <w:t>(Conklin et al., 2008)</w:t>
            </w:r>
            <w:r w:rsidRPr="00017ED7">
              <w:fldChar w:fldCharType="end"/>
            </w:r>
          </w:p>
        </w:tc>
        <w:tc>
          <w:tcPr>
            <w:tcW w:w="1710" w:type="dxa"/>
          </w:tcPr>
          <w:p w14:paraId="22A5B53F" w14:textId="77777777" w:rsidR="00682434" w:rsidRPr="00017ED7" w:rsidRDefault="00682434" w:rsidP="000341C0">
            <w:pPr>
              <w:spacing w:line="240" w:lineRule="auto"/>
            </w:pPr>
            <w:r w:rsidRPr="00017ED7">
              <w:t>Quantitative</w:t>
            </w:r>
          </w:p>
          <w:p w14:paraId="4A26E5E3" w14:textId="77777777" w:rsidR="00682434" w:rsidRPr="00017ED7" w:rsidRDefault="00682434" w:rsidP="000341C0">
            <w:pPr>
              <w:spacing w:line="240" w:lineRule="auto"/>
            </w:pPr>
            <w:r w:rsidRPr="00017ED7">
              <w:t>WISC, BRIEF-PF</w:t>
            </w:r>
          </w:p>
        </w:tc>
        <w:tc>
          <w:tcPr>
            <w:tcW w:w="2430" w:type="dxa"/>
          </w:tcPr>
          <w:p w14:paraId="514E118D" w14:textId="77777777" w:rsidR="00682434" w:rsidRPr="00017ED7" w:rsidRDefault="00682434" w:rsidP="000341C0">
            <w:pPr>
              <w:spacing w:line="240" w:lineRule="auto"/>
            </w:pPr>
            <w:r w:rsidRPr="00017ED7">
              <w:t>N=62 youth</w:t>
            </w:r>
          </w:p>
          <w:p w14:paraId="3B043121" w14:textId="77777777" w:rsidR="00682434" w:rsidRPr="00017ED7" w:rsidRDefault="00682434" w:rsidP="000341C0">
            <w:pPr>
              <w:spacing w:line="240" w:lineRule="auto"/>
            </w:pPr>
            <w:r w:rsidRPr="00017ED7">
              <w:t>N=62 parents</w:t>
            </w:r>
          </w:p>
          <w:p w14:paraId="2ADD8FD6" w14:textId="77777777" w:rsidR="00682434" w:rsidRPr="00017ED7" w:rsidRDefault="00682434" w:rsidP="000341C0">
            <w:pPr>
              <w:spacing w:line="240" w:lineRule="auto"/>
            </w:pPr>
            <w:r w:rsidRPr="00017ED7">
              <w:t>Ages of 5-19</w:t>
            </w:r>
          </w:p>
          <w:p w14:paraId="10E3DE36" w14:textId="77777777" w:rsidR="00682434" w:rsidRPr="00017ED7" w:rsidRDefault="00682434" w:rsidP="000341C0">
            <w:pPr>
              <w:spacing w:line="240" w:lineRule="auto"/>
            </w:pPr>
            <w:r w:rsidRPr="00017ED7">
              <w:t>Moderate-Severe TBI</w:t>
            </w:r>
          </w:p>
        </w:tc>
        <w:tc>
          <w:tcPr>
            <w:tcW w:w="2160" w:type="dxa"/>
          </w:tcPr>
          <w:p w14:paraId="10D06C73" w14:textId="77777777" w:rsidR="00682434" w:rsidRPr="00017ED7" w:rsidRDefault="00682434" w:rsidP="000341C0">
            <w:pPr>
              <w:spacing w:line="240" w:lineRule="auto"/>
            </w:pPr>
            <w:r w:rsidRPr="00017ED7">
              <w:t>Parents and youth</w:t>
            </w:r>
          </w:p>
        </w:tc>
        <w:tc>
          <w:tcPr>
            <w:tcW w:w="5125" w:type="dxa"/>
          </w:tcPr>
          <w:p w14:paraId="26DD3F69" w14:textId="77777777" w:rsidR="00682434" w:rsidRPr="00017ED7" w:rsidRDefault="00682434" w:rsidP="000341C0">
            <w:pPr>
              <w:spacing w:line="240" w:lineRule="auto"/>
            </w:pPr>
            <w:r w:rsidRPr="00017ED7">
              <w:t xml:space="preserve">Performance- and rater-based working memory measures, while not significantly correlated, are both sensitive to acquired cognitive dysfunction following </w:t>
            </w:r>
            <w:proofErr w:type="spellStart"/>
            <w:r w:rsidRPr="00017ED7">
              <w:t>paediatric</w:t>
            </w:r>
            <w:proofErr w:type="spellEnd"/>
            <w:r w:rsidRPr="00017ED7">
              <w:t xml:space="preserve"> traumatic brain injury.</w:t>
            </w:r>
          </w:p>
        </w:tc>
      </w:tr>
      <w:tr w:rsidR="00682434" w:rsidRPr="00017ED7" w14:paraId="33695CED" w14:textId="77777777" w:rsidTr="00682434">
        <w:tc>
          <w:tcPr>
            <w:tcW w:w="1525" w:type="dxa"/>
          </w:tcPr>
          <w:p w14:paraId="0CE6C480" w14:textId="77777777" w:rsidR="00682434" w:rsidRPr="00017ED7" w:rsidRDefault="00682434" w:rsidP="000341C0">
            <w:pPr>
              <w:spacing w:line="240" w:lineRule="auto"/>
            </w:pPr>
            <w:r w:rsidRPr="00017ED7">
              <w:t>Score</w:t>
            </w:r>
          </w:p>
        </w:tc>
        <w:tc>
          <w:tcPr>
            <w:tcW w:w="1710" w:type="dxa"/>
          </w:tcPr>
          <w:p w14:paraId="0C0D226B" w14:textId="77777777" w:rsidR="00682434" w:rsidRPr="00017ED7" w:rsidRDefault="00682434" w:rsidP="000341C0">
            <w:pPr>
              <w:spacing w:line="240" w:lineRule="auto"/>
            </w:pPr>
            <w:r w:rsidRPr="00017ED7">
              <w:t>3</w:t>
            </w:r>
          </w:p>
        </w:tc>
        <w:tc>
          <w:tcPr>
            <w:tcW w:w="2430" w:type="dxa"/>
          </w:tcPr>
          <w:p w14:paraId="6EEE1406" w14:textId="77777777" w:rsidR="00682434" w:rsidRPr="00017ED7" w:rsidRDefault="00682434" w:rsidP="000341C0">
            <w:pPr>
              <w:spacing w:line="240" w:lineRule="auto"/>
            </w:pPr>
            <w:r w:rsidRPr="00017ED7">
              <w:t>6</w:t>
            </w:r>
          </w:p>
        </w:tc>
        <w:tc>
          <w:tcPr>
            <w:tcW w:w="2160" w:type="dxa"/>
          </w:tcPr>
          <w:p w14:paraId="3E830A03" w14:textId="77777777" w:rsidR="00682434" w:rsidRPr="00017ED7" w:rsidRDefault="00682434" w:rsidP="000341C0">
            <w:pPr>
              <w:spacing w:line="240" w:lineRule="auto"/>
            </w:pPr>
            <w:r w:rsidRPr="00017ED7">
              <w:t>3</w:t>
            </w:r>
          </w:p>
        </w:tc>
        <w:tc>
          <w:tcPr>
            <w:tcW w:w="5125" w:type="dxa"/>
          </w:tcPr>
          <w:p w14:paraId="4423FB38"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12</w:t>
            </w:r>
            <w:r w:rsidRPr="00017ED7">
              <w:fldChar w:fldCharType="end"/>
            </w:r>
          </w:p>
        </w:tc>
      </w:tr>
      <w:tr w:rsidR="00682434" w:rsidRPr="00017ED7" w14:paraId="4FC77C5E" w14:textId="77777777" w:rsidTr="00682434">
        <w:tc>
          <w:tcPr>
            <w:tcW w:w="1525" w:type="dxa"/>
          </w:tcPr>
          <w:p w14:paraId="6C1EB1CF" w14:textId="32C8A07D" w:rsidR="00682434" w:rsidRPr="00017ED7" w:rsidRDefault="00682434" w:rsidP="000341C0">
            <w:pPr>
              <w:spacing w:line="240" w:lineRule="auto"/>
            </w:pPr>
            <w:r w:rsidRPr="00017ED7">
              <w:fldChar w:fldCharType="begin"/>
            </w:r>
            <w:r>
              <w:instrText xml:space="preserve"> ADDIN EN.CITE &lt;EndNote&gt;&lt;Cite&gt;&lt;Author&gt;Cusick&lt;/Author&gt;&lt;Year&gt;2000&lt;/Year&gt;&lt;RecNum&gt;52&lt;/RecNum&gt;&lt;DisplayText&gt;(Cusick et al., 2000)&lt;/DisplayText&gt;&lt;record&gt;&lt;rec-number&gt;52&lt;/rec-number&gt;&lt;foreign-keys&gt;&lt;key app="EN" db-id="f9v5wfxs65xx06e5pvep9dt9tfv2ftfwprz2" timestamp="1480884042"&gt;52&lt;/key&gt;&lt;/foreign-keys&gt;&lt;ref-type name="Journal Article"&gt;17&lt;/ref-type&gt;&lt;contributors&gt;&lt;authors&gt;&lt;author&gt;Cusick, Christopher P.&lt;/author&gt;&lt;author&gt;Gerhart, Kenneth A.&lt;/author&gt;&lt;author&gt;Mellick, David C.&lt;/author&gt;&lt;/authors&gt;&lt;/contributors&gt;&lt;titles&gt;&lt;title&gt;Participant-Proxy Reliability in Traumatic Brain Injury Outcome Research&lt;/title&gt;&lt;secondary-title&gt;Journal of Head Trauma Rehabilitation&lt;/secondary-title&gt;&lt;/titles&gt;&lt;periodical&gt;&lt;full-title&gt;Journal of Head Trauma Rehabilitation&lt;/full-title&gt;&lt;/periodical&gt;&lt;pages&gt;739-749&lt;/pages&gt;&lt;volume&gt;15&lt;/volume&gt;&lt;number&gt;1&lt;/number&gt;&lt;keywords&gt;&lt;keyword&gt;*BRAIN injury patients&lt;/keyword&gt;&lt;keyword&gt;*COGNITION disorders&lt;/keyword&gt;&lt;/keywords&gt;&lt;dates&gt;&lt;year&gt;2000&lt;/year&gt;&lt;/dates&gt;&lt;isbn&gt;08859701&lt;/isbn&gt;&lt;accession-num&gt;6799743&lt;/accession-num&gt;&lt;urls&gt;&lt;related-urls&gt;&lt;url&gt;http://proxy.lib.umich.edu/login?url=http://search.ebscohost.com/login.aspx?direct=true&amp;amp;db=sph&amp;amp;AN=6799743&amp;amp;site=ehost-live&amp;amp;scope=site&lt;/url&gt;&lt;url&gt;http://ovidsp.tx.ovid.com/ovftpdfs/FPDDNCOBFBHDKH00/fs046/ovft/live/gv023/00001199/00001199-200002000-00012.pdf&lt;/url&gt;&lt;/related-urls&gt;&lt;/urls&gt;&lt;remote-database-name&gt;sph&lt;/remote-database-name&gt;&lt;remote-database-provider&gt;EBSCOhost&lt;/remote-database-provider&gt;&lt;/record&gt;&lt;/Cite&gt;&lt;/EndNote&gt;</w:instrText>
            </w:r>
            <w:r w:rsidRPr="00017ED7">
              <w:fldChar w:fldCharType="separate"/>
            </w:r>
            <w:r>
              <w:rPr>
                <w:noProof/>
              </w:rPr>
              <w:t>(Cusick et al., 2000)</w:t>
            </w:r>
            <w:r w:rsidRPr="00017ED7">
              <w:fldChar w:fldCharType="end"/>
            </w:r>
          </w:p>
        </w:tc>
        <w:tc>
          <w:tcPr>
            <w:tcW w:w="1710" w:type="dxa"/>
          </w:tcPr>
          <w:p w14:paraId="70983780" w14:textId="77777777" w:rsidR="00682434" w:rsidRPr="00017ED7" w:rsidRDefault="00682434" w:rsidP="000341C0">
            <w:pPr>
              <w:spacing w:line="240" w:lineRule="auto"/>
            </w:pPr>
            <w:r w:rsidRPr="00017ED7">
              <w:t>Quantitative</w:t>
            </w:r>
          </w:p>
          <w:p w14:paraId="1A961985" w14:textId="77777777" w:rsidR="00682434" w:rsidRPr="00017ED7" w:rsidRDefault="00682434" w:rsidP="000341C0">
            <w:pPr>
              <w:spacing w:line="240" w:lineRule="auto"/>
            </w:pPr>
            <w:r w:rsidRPr="00017ED7">
              <w:t>WISC, BRIEF-PF</w:t>
            </w:r>
          </w:p>
        </w:tc>
        <w:tc>
          <w:tcPr>
            <w:tcW w:w="2430" w:type="dxa"/>
          </w:tcPr>
          <w:p w14:paraId="0B5DCC13" w14:textId="77777777" w:rsidR="00682434" w:rsidRPr="00017ED7" w:rsidRDefault="00682434" w:rsidP="000341C0">
            <w:pPr>
              <w:spacing w:line="240" w:lineRule="auto"/>
            </w:pPr>
            <w:r w:rsidRPr="00017ED7">
              <w:t>N=204</w:t>
            </w:r>
          </w:p>
          <w:p w14:paraId="286AB6B1" w14:textId="77777777" w:rsidR="00682434" w:rsidRPr="00017ED7" w:rsidRDefault="00682434" w:rsidP="000341C0">
            <w:pPr>
              <w:spacing w:line="240" w:lineRule="auto"/>
            </w:pPr>
            <w:r w:rsidRPr="00017ED7">
              <w:t>Moderate-severe TBI</w:t>
            </w:r>
          </w:p>
        </w:tc>
        <w:tc>
          <w:tcPr>
            <w:tcW w:w="2160" w:type="dxa"/>
          </w:tcPr>
          <w:p w14:paraId="20EF6A36" w14:textId="77777777" w:rsidR="00682434" w:rsidRPr="00017ED7" w:rsidRDefault="00682434" w:rsidP="000341C0">
            <w:pPr>
              <w:spacing w:line="240" w:lineRule="auto"/>
            </w:pPr>
            <w:r w:rsidRPr="00017ED7">
              <w:t>Adults</w:t>
            </w:r>
          </w:p>
        </w:tc>
        <w:tc>
          <w:tcPr>
            <w:tcW w:w="5125" w:type="dxa"/>
          </w:tcPr>
          <w:p w14:paraId="1BCA5F27" w14:textId="77777777" w:rsidR="00682434" w:rsidRPr="00017ED7" w:rsidRDefault="00682434" w:rsidP="000341C0">
            <w:pPr>
              <w:spacing w:line="240" w:lineRule="auto"/>
            </w:pPr>
            <w:r w:rsidRPr="00017ED7">
              <w:t>Eighty-seven percent of the items on the three instruments exhibited moderate to high intraclass correlation (ICC), with strongest participant-proxy agreement for questions assessing concrete, observable information. Participant-proxy agreement was poorest when assessing cognitive and</w:t>
            </w:r>
          </w:p>
          <w:p w14:paraId="3DB12439" w14:textId="77777777" w:rsidR="00682434" w:rsidRPr="00017ED7" w:rsidRDefault="00682434" w:rsidP="000341C0">
            <w:pPr>
              <w:spacing w:line="240" w:lineRule="auto"/>
            </w:pPr>
            <w:r w:rsidRPr="00017ED7">
              <w:t>money management capacity as well as out-of-home activities.</w:t>
            </w:r>
          </w:p>
        </w:tc>
      </w:tr>
      <w:tr w:rsidR="00682434" w:rsidRPr="00017ED7" w14:paraId="3E1DD5CC" w14:textId="77777777" w:rsidTr="00682434">
        <w:tc>
          <w:tcPr>
            <w:tcW w:w="1525" w:type="dxa"/>
          </w:tcPr>
          <w:p w14:paraId="32FAFDF0" w14:textId="77777777" w:rsidR="00682434" w:rsidRPr="00017ED7" w:rsidRDefault="00682434" w:rsidP="000341C0">
            <w:pPr>
              <w:spacing w:line="240" w:lineRule="auto"/>
            </w:pPr>
            <w:r w:rsidRPr="00017ED7">
              <w:t>Score</w:t>
            </w:r>
          </w:p>
        </w:tc>
        <w:tc>
          <w:tcPr>
            <w:tcW w:w="1710" w:type="dxa"/>
          </w:tcPr>
          <w:p w14:paraId="61ECA738" w14:textId="77777777" w:rsidR="00682434" w:rsidRPr="00017ED7" w:rsidRDefault="00682434" w:rsidP="000341C0">
            <w:pPr>
              <w:spacing w:line="240" w:lineRule="auto"/>
            </w:pPr>
            <w:r w:rsidRPr="00017ED7">
              <w:t>3</w:t>
            </w:r>
          </w:p>
        </w:tc>
        <w:tc>
          <w:tcPr>
            <w:tcW w:w="2430" w:type="dxa"/>
          </w:tcPr>
          <w:p w14:paraId="4ED7F0AD" w14:textId="77777777" w:rsidR="00682434" w:rsidRPr="00017ED7" w:rsidRDefault="00682434" w:rsidP="000341C0">
            <w:pPr>
              <w:spacing w:line="240" w:lineRule="auto"/>
            </w:pPr>
            <w:r w:rsidRPr="00017ED7">
              <w:t>5</w:t>
            </w:r>
          </w:p>
        </w:tc>
        <w:tc>
          <w:tcPr>
            <w:tcW w:w="2160" w:type="dxa"/>
          </w:tcPr>
          <w:p w14:paraId="4D38F4D0" w14:textId="77777777" w:rsidR="00682434" w:rsidRPr="00017ED7" w:rsidRDefault="00682434" w:rsidP="000341C0">
            <w:pPr>
              <w:spacing w:line="240" w:lineRule="auto"/>
            </w:pPr>
            <w:r w:rsidRPr="00017ED7">
              <w:t>1</w:t>
            </w:r>
          </w:p>
        </w:tc>
        <w:tc>
          <w:tcPr>
            <w:tcW w:w="5125" w:type="dxa"/>
          </w:tcPr>
          <w:p w14:paraId="1D14B2D8"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9</w:t>
            </w:r>
            <w:r w:rsidRPr="00017ED7">
              <w:fldChar w:fldCharType="end"/>
            </w:r>
          </w:p>
        </w:tc>
      </w:tr>
      <w:tr w:rsidR="00682434" w:rsidRPr="00017ED7" w14:paraId="44E42DA4" w14:textId="77777777" w:rsidTr="00682434">
        <w:tc>
          <w:tcPr>
            <w:tcW w:w="1525" w:type="dxa"/>
          </w:tcPr>
          <w:p w14:paraId="199FB7F9" w14:textId="1D447629" w:rsidR="00682434" w:rsidRPr="00017ED7" w:rsidRDefault="00682434" w:rsidP="000341C0">
            <w:pPr>
              <w:spacing w:line="240" w:lineRule="auto"/>
            </w:pPr>
            <w:r w:rsidRPr="00017ED7">
              <w:fldChar w:fldCharType="begin">
                <w:fldData xml:space="preserve">PEVuZE5vdGU+PENpdGU+PEF1dGhvcj5EYXdzb248L0F1dGhvcj48WWVhcj4yMDA1PC9ZZWFyPjxS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=
</w:fldData>
              </w:fldChar>
            </w:r>
            <w:r>
              <w:instrText xml:space="preserve"> ADDIN EN.CITE </w:instrText>
            </w:r>
            <w:r>
              <w:fldChar w:fldCharType="begin">
                <w:fldData xml:space="preserve">PEVuZE5vdGU+PENpdGU+PEF1dGhvcj5EYXdzb248L0F1dGhvcj48WWVhcj4yMDA1PC9ZZWFyPjxS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=
</w:fldData>
              </w:fldChar>
            </w:r>
            <w:r>
              <w:instrText xml:space="preserve"> ADDIN EN.CITE.DATA </w:instrText>
            </w:r>
            <w:r>
              <w:fldChar w:fldCharType="end"/>
            </w:r>
            <w:r w:rsidRPr="00017ED7">
              <w:fldChar w:fldCharType="separate"/>
            </w:r>
            <w:r>
              <w:rPr>
                <w:noProof/>
              </w:rPr>
              <w:t>(Dawson et al., 2005)</w:t>
            </w:r>
            <w:r w:rsidRPr="00017ED7">
              <w:fldChar w:fldCharType="end"/>
            </w:r>
          </w:p>
        </w:tc>
        <w:tc>
          <w:tcPr>
            <w:tcW w:w="1710" w:type="dxa"/>
          </w:tcPr>
          <w:p w14:paraId="1F617C2A" w14:textId="77777777" w:rsidR="00682434" w:rsidRPr="00017ED7" w:rsidRDefault="00682434" w:rsidP="000341C0">
            <w:pPr>
              <w:spacing w:line="240" w:lineRule="auto"/>
            </w:pPr>
            <w:r w:rsidRPr="00017ED7">
              <w:t>Quantitative</w:t>
            </w:r>
          </w:p>
          <w:p w14:paraId="79E50D47" w14:textId="77777777" w:rsidR="00682434" w:rsidRPr="00017ED7" w:rsidRDefault="00682434" w:rsidP="000341C0">
            <w:pPr>
              <w:spacing w:line="240" w:lineRule="auto"/>
            </w:pPr>
            <w:r w:rsidRPr="00017ED7">
              <w:t>Katz Adjustment Scale (Community Integration Status)</w:t>
            </w:r>
          </w:p>
        </w:tc>
        <w:tc>
          <w:tcPr>
            <w:tcW w:w="2430" w:type="dxa"/>
          </w:tcPr>
          <w:p w14:paraId="633B5B92" w14:textId="77777777" w:rsidR="00682434" w:rsidRPr="00017ED7" w:rsidRDefault="00682434" w:rsidP="000341C0">
            <w:pPr>
              <w:spacing w:line="240" w:lineRule="auto"/>
            </w:pPr>
            <w:r w:rsidRPr="00017ED7">
              <w:t>N=31</w:t>
            </w:r>
          </w:p>
          <w:p w14:paraId="7734D6C3" w14:textId="77777777" w:rsidR="00682434" w:rsidRPr="00017ED7" w:rsidRDefault="00682434" w:rsidP="000341C0">
            <w:pPr>
              <w:spacing w:line="240" w:lineRule="auto"/>
            </w:pPr>
            <w:r w:rsidRPr="00017ED7">
              <w:t>Adults with all forms of TBI</w:t>
            </w:r>
          </w:p>
        </w:tc>
        <w:tc>
          <w:tcPr>
            <w:tcW w:w="2160" w:type="dxa"/>
          </w:tcPr>
          <w:p w14:paraId="411FF82B" w14:textId="77777777" w:rsidR="00682434" w:rsidRPr="00017ED7" w:rsidRDefault="00682434" w:rsidP="000341C0">
            <w:pPr>
              <w:spacing w:line="240" w:lineRule="auto"/>
            </w:pPr>
            <w:r w:rsidRPr="00017ED7">
              <w:t>Adults</w:t>
            </w:r>
          </w:p>
        </w:tc>
        <w:tc>
          <w:tcPr>
            <w:tcW w:w="5125" w:type="dxa"/>
          </w:tcPr>
          <w:p w14:paraId="028050E2" w14:textId="77777777" w:rsidR="00682434" w:rsidRPr="00017ED7" w:rsidRDefault="00682434" w:rsidP="000341C0">
            <w:pPr>
              <w:spacing w:line="240" w:lineRule="auto"/>
            </w:pPr>
            <w:r w:rsidRPr="00017ED7">
              <w:t>Proxy data are acceptable but clinicians should assess</w:t>
            </w:r>
          </w:p>
          <w:p w14:paraId="0FAB979D" w14:textId="77777777" w:rsidR="00682434" w:rsidRPr="00017ED7" w:rsidRDefault="00682434" w:rsidP="000341C0">
            <w:pPr>
              <w:spacing w:line="240" w:lineRule="auto"/>
            </w:pPr>
            <w:r w:rsidRPr="00017ED7">
              <w:t>outcomes and set goals with input from both persons with TBIs and their proxies.</w:t>
            </w:r>
          </w:p>
        </w:tc>
      </w:tr>
      <w:tr w:rsidR="00682434" w:rsidRPr="00017ED7" w14:paraId="0A96FE45" w14:textId="77777777" w:rsidTr="00682434">
        <w:tc>
          <w:tcPr>
            <w:tcW w:w="1525" w:type="dxa"/>
          </w:tcPr>
          <w:p w14:paraId="00B7C1A0" w14:textId="77777777" w:rsidR="00682434" w:rsidRPr="00017ED7" w:rsidRDefault="00682434" w:rsidP="000341C0">
            <w:pPr>
              <w:spacing w:line="240" w:lineRule="auto"/>
            </w:pPr>
            <w:r w:rsidRPr="00017ED7">
              <w:t>Score</w:t>
            </w:r>
          </w:p>
        </w:tc>
        <w:tc>
          <w:tcPr>
            <w:tcW w:w="1710" w:type="dxa"/>
          </w:tcPr>
          <w:p w14:paraId="248BD0D2" w14:textId="77777777" w:rsidR="00682434" w:rsidRPr="00017ED7" w:rsidRDefault="00682434" w:rsidP="000341C0">
            <w:pPr>
              <w:spacing w:line="240" w:lineRule="auto"/>
            </w:pPr>
            <w:r w:rsidRPr="00017ED7">
              <w:t>3</w:t>
            </w:r>
          </w:p>
        </w:tc>
        <w:tc>
          <w:tcPr>
            <w:tcW w:w="2430" w:type="dxa"/>
          </w:tcPr>
          <w:p w14:paraId="22D6DCE3" w14:textId="77777777" w:rsidR="00682434" w:rsidRPr="00017ED7" w:rsidRDefault="00682434" w:rsidP="000341C0">
            <w:pPr>
              <w:spacing w:line="240" w:lineRule="auto"/>
            </w:pPr>
            <w:r w:rsidRPr="00017ED7">
              <w:t>3</w:t>
            </w:r>
          </w:p>
        </w:tc>
        <w:tc>
          <w:tcPr>
            <w:tcW w:w="2160" w:type="dxa"/>
          </w:tcPr>
          <w:p w14:paraId="27E4B237" w14:textId="77777777" w:rsidR="00682434" w:rsidRPr="00017ED7" w:rsidRDefault="00682434" w:rsidP="000341C0">
            <w:pPr>
              <w:spacing w:line="240" w:lineRule="auto"/>
            </w:pPr>
            <w:r w:rsidRPr="00017ED7">
              <w:t>1</w:t>
            </w:r>
          </w:p>
        </w:tc>
        <w:tc>
          <w:tcPr>
            <w:tcW w:w="5125" w:type="dxa"/>
          </w:tcPr>
          <w:p w14:paraId="0B95BD97"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7</w:t>
            </w:r>
            <w:r w:rsidRPr="00017ED7">
              <w:fldChar w:fldCharType="end"/>
            </w:r>
          </w:p>
        </w:tc>
      </w:tr>
      <w:tr w:rsidR="00682434" w:rsidRPr="00017ED7" w14:paraId="00E19F81" w14:textId="77777777" w:rsidTr="00682434">
        <w:tc>
          <w:tcPr>
            <w:tcW w:w="1525" w:type="dxa"/>
          </w:tcPr>
          <w:p w14:paraId="5DA565EF" w14:textId="08677230" w:rsidR="00682434" w:rsidRPr="00017ED7" w:rsidRDefault="00682434" w:rsidP="000341C0">
            <w:pPr>
              <w:spacing w:line="240" w:lineRule="auto"/>
            </w:pPr>
            <w:r w:rsidRPr="00017ED7">
              <w:fldChar w:fldCharType="begin">
                <w:fldData xml:space="preserve">PEVuZE5vdGU+PENpdGU+PEF1dGhvcj5Eb3NlcjwvQXV0aG9yPjxZZWFyPjIwMTU8L1llYXI+PFJl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</w:fldData>
              </w:fldChar>
            </w:r>
            <w:r>
              <w:instrText xml:space="preserve"> ADDIN EN.CITE </w:instrText>
            </w:r>
            <w:r>
              <w:fldChar w:fldCharType="begin">
                <w:fldData xml:space="preserve">PEVuZE5vdGU+PENpdGU+PEF1dGhvcj5Eb3NlcjwvQXV0aG9yPjxZZWFyPjIwMTU8L1llYXI+PFJl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</w:fldData>
              </w:fldChar>
            </w:r>
            <w:r>
              <w:instrText xml:space="preserve"> ADDIN EN.CITE.DATA </w:instrText>
            </w:r>
            <w:r>
              <w:fldChar w:fldCharType="end"/>
            </w:r>
            <w:r w:rsidRPr="00017ED7">
              <w:fldChar w:fldCharType="separate"/>
            </w:r>
            <w:r>
              <w:rPr>
                <w:noProof/>
              </w:rPr>
              <w:t>(Doser et al., 2015)</w:t>
            </w:r>
            <w:r w:rsidRPr="00017ED7">
              <w:fldChar w:fldCharType="end"/>
            </w:r>
          </w:p>
        </w:tc>
        <w:tc>
          <w:tcPr>
            <w:tcW w:w="1710" w:type="dxa"/>
          </w:tcPr>
          <w:p w14:paraId="2D44613F" w14:textId="77777777" w:rsidR="00682434" w:rsidRPr="00017ED7" w:rsidRDefault="00682434" w:rsidP="000341C0">
            <w:pPr>
              <w:spacing w:line="240" w:lineRule="auto"/>
            </w:pPr>
            <w:r w:rsidRPr="00017ED7">
              <w:t>Mixed</w:t>
            </w:r>
          </w:p>
          <w:p w14:paraId="335380C2" w14:textId="77777777" w:rsidR="00682434" w:rsidRPr="00017ED7" w:rsidRDefault="00682434" w:rsidP="000341C0">
            <w:pPr>
              <w:spacing w:line="240" w:lineRule="auto"/>
            </w:pPr>
            <w:r w:rsidRPr="00017ED7">
              <w:t>Measures of psychological and behavioral problems</w:t>
            </w:r>
          </w:p>
        </w:tc>
        <w:tc>
          <w:tcPr>
            <w:tcW w:w="2430" w:type="dxa"/>
          </w:tcPr>
          <w:p w14:paraId="257F6845" w14:textId="77777777" w:rsidR="00682434" w:rsidRPr="00017ED7" w:rsidRDefault="00682434" w:rsidP="000341C0">
            <w:pPr>
              <w:spacing w:line="240" w:lineRule="auto"/>
            </w:pPr>
            <w:r w:rsidRPr="00017ED7">
              <w:t>N=20 pairs of self/proxy raters</w:t>
            </w:r>
          </w:p>
          <w:p w14:paraId="23CFF815" w14:textId="77777777" w:rsidR="00682434" w:rsidRPr="00017ED7" w:rsidRDefault="00682434" w:rsidP="000341C0">
            <w:pPr>
              <w:spacing w:line="240" w:lineRule="auto"/>
            </w:pPr>
          </w:p>
          <w:p w14:paraId="7C6D0F5F" w14:textId="77777777" w:rsidR="00682434" w:rsidRPr="00017ED7" w:rsidRDefault="00682434" w:rsidP="000341C0">
            <w:pPr>
              <w:spacing w:line="240" w:lineRule="auto"/>
            </w:pPr>
            <w:r w:rsidRPr="00017ED7">
              <w:t>66 months post-injury</w:t>
            </w:r>
          </w:p>
        </w:tc>
        <w:tc>
          <w:tcPr>
            <w:tcW w:w="2160" w:type="dxa"/>
          </w:tcPr>
          <w:p w14:paraId="7EF3B63B" w14:textId="77777777" w:rsidR="00682434" w:rsidRPr="00017ED7" w:rsidRDefault="00682434" w:rsidP="000341C0">
            <w:pPr>
              <w:spacing w:line="240" w:lineRule="auto"/>
            </w:pPr>
            <w:r w:rsidRPr="00017ED7">
              <w:t>Youth and adults</w:t>
            </w:r>
          </w:p>
        </w:tc>
        <w:tc>
          <w:tcPr>
            <w:tcW w:w="5125" w:type="dxa"/>
          </w:tcPr>
          <w:p w14:paraId="66A2E60C" w14:textId="77777777" w:rsidR="00682434" w:rsidRPr="00017ED7" w:rsidRDefault="00682434" w:rsidP="000341C0">
            <w:pPr>
              <w:spacing w:line="240" w:lineRule="auto"/>
            </w:pPr>
            <w:r w:rsidRPr="00017ED7">
              <w:t xml:space="preserve">Good/excellent levels of agreement in overt areas (somatic complaints, aggressive and intrusive </w:t>
            </w:r>
            <w:proofErr w:type="spellStart"/>
            <w:r w:rsidRPr="00017ED7">
              <w:t>behaviours</w:t>
            </w:r>
            <w:proofErr w:type="spellEnd"/>
            <w:r w:rsidRPr="00017ED7">
              <w:t>).</w:t>
            </w:r>
          </w:p>
          <w:p w14:paraId="12605ADD" w14:textId="77777777" w:rsidR="00682434" w:rsidRPr="00017ED7" w:rsidRDefault="00682434" w:rsidP="000341C0">
            <w:pPr>
              <w:spacing w:line="240" w:lineRule="auto"/>
            </w:pPr>
          </w:p>
          <w:p w14:paraId="158A9778" w14:textId="77777777" w:rsidR="00682434" w:rsidRPr="00017ED7" w:rsidRDefault="00682434" w:rsidP="000341C0">
            <w:pPr>
              <w:spacing w:line="240" w:lineRule="auto"/>
            </w:pPr>
            <w:r w:rsidRPr="00017ED7">
              <w:lastRenderedPageBreak/>
              <w:t>Fair to poor levels of agreement in non-overt areas (anxiety, depression, withdrawal, thought, attention problems)</w:t>
            </w:r>
          </w:p>
        </w:tc>
      </w:tr>
      <w:tr w:rsidR="00682434" w:rsidRPr="00017ED7" w14:paraId="0F2CBF48" w14:textId="77777777" w:rsidTr="00682434">
        <w:tc>
          <w:tcPr>
            <w:tcW w:w="1525" w:type="dxa"/>
          </w:tcPr>
          <w:p w14:paraId="6AB0C139" w14:textId="77777777" w:rsidR="00682434" w:rsidRPr="00017ED7" w:rsidRDefault="00682434" w:rsidP="000341C0">
            <w:pPr>
              <w:spacing w:line="240" w:lineRule="auto"/>
            </w:pPr>
            <w:r w:rsidRPr="00017ED7">
              <w:lastRenderedPageBreak/>
              <w:t>Score</w:t>
            </w:r>
          </w:p>
        </w:tc>
        <w:tc>
          <w:tcPr>
            <w:tcW w:w="1710" w:type="dxa"/>
          </w:tcPr>
          <w:p w14:paraId="19F18BBD" w14:textId="77777777" w:rsidR="00682434" w:rsidRPr="00017ED7" w:rsidRDefault="00682434" w:rsidP="000341C0">
            <w:pPr>
              <w:spacing w:line="240" w:lineRule="auto"/>
            </w:pPr>
            <w:r w:rsidRPr="00017ED7">
              <w:t>2</w:t>
            </w:r>
          </w:p>
        </w:tc>
        <w:tc>
          <w:tcPr>
            <w:tcW w:w="2430" w:type="dxa"/>
          </w:tcPr>
          <w:p w14:paraId="628AA368" w14:textId="77777777" w:rsidR="00682434" w:rsidRPr="00017ED7" w:rsidRDefault="00682434" w:rsidP="000341C0">
            <w:pPr>
              <w:spacing w:line="240" w:lineRule="auto"/>
            </w:pPr>
            <w:r w:rsidRPr="00017ED7">
              <w:t>5</w:t>
            </w:r>
          </w:p>
        </w:tc>
        <w:tc>
          <w:tcPr>
            <w:tcW w:w="2160" w:type="dxa"/>
          </w:tcPr>
          <w:p w14:paraId="7BABAD23" w14:textId="77777777" w:rsidR="00682434" w:rsidRPr="00017ED7" w:rsidRDefault="00682434" w:rsidP="000341C0">
            <w:pPr>
              <w:spacing w:line="240" w:lineRule="auto"/>
            </w:pPr>
            <w:r w:rsidRPr="00017ED7">
              <w:t>1</w:t>
            </w:r>
          </w:p>
        </w:tc>
        <w:tc>
          <w:tcPr>
            <w:tcW w:w="5125" w:type="dxa"/>
          </w:tcPr>
          <w:p w14:paraId="041E0830"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8</w:t>
            </w:r>
            <w:r w:rsidRPr="00017ED7">
              <w:fldChar w:fldCharType="end"/>
            </w:r>
          </w:p>
        </w:tc>
      </w:tr>
      <w:tr w:rsidR="00682434" w:rsidRPr="00017ED7" w14:paraId="1611D423" w14:textId="77777777" w:rsidTr="00682434">
        <w:tc>
          <w:tcPr>
            <w:tcW w:w="1525" w:type="dxa"/>
          </w:tcPr>
          <w:p w14:paraId="42B2D638" w14:textId="37F8B210" w:rsidR="00682434" w:rsidRPr="00017ED7" w:rsidRDefault="00682434" w:rsidP="000341C0">
            <w:pPr>
              <w:spacing w:line="240" w:lineRule="auto"/>
            </w:pPr>
            <w:r w:rsidRPr="00017ED7">
              <w:fldChar w:fldCharType="begin">
                <w:fldData xml:space="preserve">PEVuZE5vdGU+PENpdGU+PEF1dGhvcj5HcmVlbjwvQXV0aG9yPjxZZWFyPjIwMTI8L1llYXI+PFJl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</w:fldData>
              </w:fldChar>
            </w:r>
            <w:r>
              <w:instrText xml:space="preserve"> ADDIN EN.CITE </w:instrText>
            </w:r>
            <w:r>
              <w:fldChar w:fldCharType="begin">
                <w:fldData xml:space="preserve">PEVuZE5vdGU+PENpdGU+PEF1dGhvcj5HcmVlbjwvQXV0aG9yPjxZZWFyPjIwMTI8L1llYXI+PFJl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</w:fldData>
              </w:fldChar>
            </w:r>
            <w:r>
              <w:instrText xml:space="preserve"> ADDIN EN.CITE.DATA </w:instrText>
            </w:r>
            <w:r>
              <w:fldChar w:fldCharType="end"/>
            </w:r>
            <w:r w:rsidRPr="00017ED7">
              <w:fldChar w:fldCharType="separate"/>
            </w:r>
            <w:r>
              <w:rPr>
                <w:noProof/>
              </w:rPr>
              <w:t>(Laura Green et al., 2012)</w:t>
            </w:r>
            <w:r w:rsidRPr="00017ED7">
              <w:fldChar w:fldCharType="end"/>
            </w:r>
          </w:p>
        </w:tc>
        <w:tc>
          <w:tcPr>
            <w:tcW w:w="1710" w:type="dxa"/>
          </w:tcPr>
          <w:p w14:paraId="61D0EA7F" w14:textId="77777777" w:rsidR="00682434" w:rsidRPr="00017ED7" w:rsidRDefault="00682434" w:rsidP="000341C0">
            <w:pPr>
              <w:spacing w:line="240" w:lineRule="auto"/>
            </w:pPr>
            <w:r w:rsidRPr="00017ED7">
              <w:t>Mixed</w:t>
            </w:r>
          </w:p>
          <w:p w14:paraId="26C10745" w14:textId="77777777" w:rsidR="00682434" w:rsidRPr="00017ED7" w:rsidRDefault="00682434" w:rsidP="000341C0">
            <w:pPr>
              <w:spacing w:line="240" w:lineRule="auto"/>
            </w:pPr>
            <w:r w:rsidRPr="00017ED7">
              <w:t>Long-term psychosocial and quality-of-life (</w:t>
            </w:r>
            <w:proofErr w:type="spellStart"/>
            <w:r w:rsidRPr="00017ED7">
              <w:t>QoL</w:t>
            </w:r>
            <w:proofErr w:type="spellEnd"/>
            <w:r w:rsidRPr="00017ED7">
              <w:t>)</w:t>
            </w:r>
          </w:p>
        </w:tc>
        <w:tc>
          <w:tcPr>
            <w:tcW w:w="2430" w:type="dxa"/>
          </w:tcPr>
          <w:p w14:paraId="5640A294" w14:textId="77777777" w:rsidR="00682434" w:rsidRPr="00017ED7" w:rsidRDefault="00682434" w:rsidP="000341C0">
            <w:pPr>
              <w:spacing w:line="240" w:lineRule="auto"/>
            </w:pPr>
            <w:r w:rsidRPr="00017ED7">
              <w:t xml:space="preserve">n=17 subjects </w:t>
            </w:r>
          </w:p>
          <w:p w14:paraId="08A9F0AB" w14:textId="77777777" w:rsidR="00682434" w:rsidRPr="00017ED7" w:rsidRDefault="00682434" w:rsidP="000341C0">
            <w:pPr>
              <w:spacing w:line="240" w:lineRule="auto"/>
            </w:pPr>
            <w:r w:rsidRPr="00017ED7">
              <w:t>n=18 proxies</w:t>
            </w:r>
          </w:p>
          <w:p w14:paraId="7A828EFC" w14:textId="77777777" w:rsidR="00682434" w:rsidRPr="00017ED7" w:rsidRDefault="00682434" w:rsidP="000341C0">
            <w:pPr>
              <w:spacing w:line="240" w:lineRule="auto"/>
            </w:pPr>
          </w:p>
          <w:p w14:paraId="7DB44298" w14:textId="77777777" w:rsidR="00682434" w:rsidRPr="00017ED7" w:rsidRDefault="00682434" w:rsidP="000341C0">
            <w:pPr>
              <w:spacing w:line="240" w:lineRule="auto"/>
            </w:pPr>
            <w:r w:rsidRPr="00017ED7">
              <w:t>Age of 15-18</w:t>
            </w:r>
          </w:p>
          <w:p w14:paraId="076BB48A" w14:textId="77777777" w:rsidR="00682434" w:rsidRPr="00017ED7" w:rsidRDefault="00682434" w:rsidP="000341C0">
            <w:pPr>
              <w:spacing w:line="240" w:lineRule="auto"/>
            </w:pPr>
            <w:r w:rsidRPr="00017ED7">
              <w:t>80% of sample was male.</w:t>
            </w:r>
          </w:p>
        </w:tc>
        <w:tc>
          <w:tcPr>
            <w:tcW w:w="2160" w:type="dxa"/>
          </w:tcPr>
          <w:p w14:paraId="49F9B43A" w14:textId="77777777" w:rsidR="00682434" w:rsidRPr="00017ED7" w:rsidRDefault="00682434" w:rsidP="000341C0">
            <w:pPr>
              <w:spacing w:line="240" w:lineRule="auto"/>
            </w:pPr>
            <w:r w:rsidRPr="00017ED7">
              <w:t>Youth and proxies</w:t>
            </w:r>
          </w:p>
        </w:tc>
        <w:tc>
          <w:tcPr>
            <w:tcW w:w="5125" w:type="dxa"/>
          </w:tcPr>
          <w:p w14:paraId="0B83E15A" w14:textId="77777777" w:rsidR="00682434" w:rsidRPr="00017ED7" w:rsidRDefault="00682434" w:rsidP="000341C0">
            <w:pPr>
              <w:spacing w:line="240" w:lineRule="auto"/>
            </w:pPr>
            <w:r w:rsidRPr="00017ED7">
              <w:t>parent-adolescent agreement was acceptable for psychosocial outcome (intra-class coefficient</w:t>
            </w:r>
          </w:p>
          <w:p w14:paraId="5D68E9B9" w14:textId="77777777" w:rsidR="00682434" w:rsidRPr="00017ED7" w:rsidRDefault="00682434" w:rsidP="000341C0">
            <w:pPr>
              <w:spacing w:line="240" w:lineRule="auto"/>
            </w:pPr>
            <w:r w:rsidRPr="00017ED7">
              <w:t xml:space="preserve">[ICC] of 0.844), whereas discrepancies were found for ratings of </w:t>
            </w:r>
            <w:proofErr w:type="spellStart"/>
            <w:r w:rsidRPr="00017ED7">
              <w:t>QoL</w:t>
            </w:r>
            <w:proofErr w:type="spellEnd"/>
            <w:r w:rsidRPr="00017ED7">
              <w:t xml:space="preserve"> (ICC of 0.506).</w:t>
            </w:r>
          </w:p>
          <w:p w14:paraId="1CDB489C" w14:textId="77777777" w:rsidR="00682434" w:rsidRPr="00017ED7" w:rsidRDefault="00682434" w:rsidP="000341C0">
            <w:pPr>
              <w:spacing w:line="240" w:lineRule="auto"/>
            </w:pPr>
          </w:p>
          <w:p w14:paraId="237D3974" w14:textId="77777777" w:rsidR="00682434" w:rsidRPr="00017ED7" w:rsidRDefault="00682434" w:rsidP="000341C0">
            <w:pPr>
              <w:spacing w:line="240" w:lineRule="auto"/>
            </w:pPr>
            <w:r w:rsidRPr="00017ED7">
              <w:t>The finding that parents and adolescents agree on psychosocial outcome is promising for those instances when the patient is unable to report;</w:t>
            </w:r>
          </w:p>
        </w:tc>
      </w:tr>
      <w:tr w:rsidR="00682434" w:rsidRPr="00017ED7" w14:paraId="0391854C" w14:textId="77777777" w:rsidTr="00682434">
        <w:tc>
          <w:tcPr>
            <w:tcW w:w="1525" w:type="dxa"/>
          </w:tcPr>
          <w:p w14:paraId="4503F0A5" w14:textId="77777777" w:rsidR="00682434" w:rsidRPr="00017ED7" w:rsidRDefault="00682434" w:rsidP="000341C0">
            <w:pPr>
              <w:spacing w:line="240" w:lineRule="auto"/>
            </w:pPr>
            <w:r w:rsidRPr="00017ED7">
              <w:t>Score</w:t>
            </w:r>
          </w:p>
        </w:tc>
        <w:tc>
          <w:tcPr>
            <w:tcW w:w="1710" w:type="dxa"/>
          </w:tcPr>
          <w:p w14:paraId="4333D10B" w14:textId="77777777" w:rsidR="00682434" w:rsidRPr="00017ED7" w:rsidRDefault="00682434" w:rsidP="000341C0">
            <w:pPr>
              <w:spacing w:line="240" w:lineRule="auto"/>
            </w:pPr>
            <w:r w:rsidRPr="00017ED7">
              <w:t>3</w:t>
            </w:r>
          </w:p>
        </w:tc>
        <w:tc>
          <w:tcPr>
            <w:tcW w:w="2430" w:type="dxa"/>
          </w:tcPr>
          <w:p w14:paraId="35E76A70" w14:textId="77777777" w:rsidR="00682434" w:rsidRPr="00017ED7" w:rsidRDefault="00682434" w:rsidP="000341C0">
            <w:pPr>
              <w:spacing w:line="240" w:lineRule="auto"/>
            </w:pPr>
            <w:r w:rsidRPr="00017ED7">
              <w:t>4</w:t>
            </w:r>
          </w:p>
        </w:tc>
        <w:tc>
          <w:tcPr>
            <w:tcW w:w="2160" w:type="dxa"/>
          </w:tcPr>
          <w:p w14:paraId="09EB238E" w14:textId="77777777" w:rsidR="00682434" w:rsidRPr="00017ED7" w:rsidRDefault="00682434" w:rsidP="000341C0">
            <w:pPr>
              <w:spacing w:line="240" w:lineRule="auto"/>
            </w:pPr>
            <w:r w:rsidRPr="00017ED7">
              <w:t>2</w:t>
            </w:r>
          </w:p>
        </w:tc>
        <w:tc>
          <w:tcPr>
            <w:tcW w:w="5125" w:type="dxa"/>
          </w:tcPr>
          <w:p w14:paraId="1CBFC266"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9</w:t>
            </w:r>
            <w:r w:rsidRPr="00017ED7">
              <w:fldChar w:fldCharType="end"/>
            </w:r>
          </w:p>
        </w:tc>
      </w:tr>
      <w:tr w:rsidR="00682434" w:rsidRPr="00017ED7" w14:paraId="7E8D8C37" w14:textId="77777777" w:rsidTr="00682434">
        <w:tc>
          <w:tcPr>
            <w:tcW w:w="1525" w:type="dxa"/>
          </w:tcPr>
          <w:p w14:paraId="00B3579B" w14:textId="77777777" w:rsidR="00682434" w:rsidRPr="00017ED7" w:rsidRDefault="00682434" w:rsidP="000341C0">
            <w:pPr>
              <w:spacing w:line="240" w:lineRule="auto"/>
            </w:pPr>
            <w:r w:rsidRPr="00017ED7">
              <w:fldChar w:fldCharType="begin">
                <w:fldData xml:space="preserve">PEVuZE5vdGU+PENpdGU+PEF1dGhvcj5HcmVlbjwvQXV0aG9yPjxZZWFyPjIwMTM8L1llYXI+PFJl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</w:fldData>
              </w:fldChar>
            </w:r>
            <w:r w:rsidRPr="00017ED7">
              <w:instrText xml:space="preserve"> ADDIN EN.CITE </w:instrText>
            </w:r>
            <w:r w:rsidRPr="00017ED7">
              <w:fldChar w:fldCharType="begin">
                <w:fldData xml:space="preserve">PEVuZE5vdGU+PENpdGU+PEF1dGhvcj5HcmVlbjwvQXV0aG9yPjxZZWFyPjIwMTM8L1llYXI+PFJl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</w:fldData>
              </w:fldChar>
            </w:r>
            <w:r w:rsidRPr="00017ED7">
              <w:instrText xml:space="preserve"> ADDIN EN.CITE.DATA </w:instrText>
            </w:r>
            <w:r w:rsidRPr="00017ED7">
              <w:fldChar w:fldCharType="end"/>
            </w:r>
            <w:r w:rsidRPr="00017ED7">
              <w:fldChar w:fldCharType="separate"/>
            </w:r>
            <w:r w:rsidRPr="00017ED7">
              <w:rPr>
                <w:noProof/>
              </w:rPr>
              <w:t>(L. Green, Godfrey, Soo, Anderson, &amp; Catroppa, 2013)</w:t>
            </w:r>
            <w:r w:rsidRPr="00017ED7">
              <w:fldChar w:fldCharType="end"/>
            </w:r>
          </w:p>
        </w:tc>
        <w:tc>
          <w:tcPr>
            <w:tcW w:w="1710" w:type="dxa"/>
          </w:tcPr>
          <w:p w14:paraId="7B34821D" w14:textId="77777777" w:rsidR="00682434" w:rsidRPr="00017ED7" w:rsidRDefault="00682434" w:rsidP="000341C0">
            <w:pPr>
              <w:spacing w:line="240" w:lineRule="auto"/>
            </w:pPr>
            <w:r w:rsidRPr="00017ED7">
              <w:t>Quantitative</w:t>
            </w:r>
          </w:p>
          <w:p w14:paraId="28708434" w14:textId="77777777" w:rsidR="00682434" w:rsidRPr="00017ED7" w:rsidRDefault="00682434" w:rsidP="000341C0">
            <w:pPr>
              <w:spacing w:line="240" w:lineRule="auto"/>
            </w:pPr>
            <w:r w:rsidRPr="00017ED7">
              <w:t>SPRS-C</w:t>
            </w:r>
          </w:p>
          <w:p w14:paraId="7F8C9308" w14:textId="77777777" w:rsidR="00682434" w:rsidRPr="00017ED7" w:rsidRDefault="00682434" w:rsidP="000341C0">
            <w:pPr>
              <w:spacing w:line="240" w:lineRule="auto"/>
            </w:pPr>
            <w:proofErr w:type="spellStart"/>
            <w:r w:rsidRPr="00017ED7">
              <w:t>PedsQL</w:t>
            </w:r>
            <w:proofErr w:type="spellEnd"/>
          </w:p>
        </w:tc>
        <w:tc>
          <w:tcPr>
            <w:tcW w:w="2430" w:type="dxa"/>
          </w:tcPr>
          <w:p w14:paraId="4EF1996F" w14:textId="77777777" w:rsidR="00682434" w:rsidRPr="00017ED7" w:rsidRDefault="00682434" w:rsidP="000341C0">
            <w:pPr>
              <w:spacing w:line="240" w:lineRule="auto"/>
            </w:pPr>
            <w:r w:rsidRPr="00017ED7">
              <w:t xml:space="preserve">n=17 subjects </w:t>
            </w:r>
          </w:p>
          <w:p w14:paraId="25981729" w14:textId="77777777" w:rsidR="00682434" w:rsidRPr="00017ED7" w:rsidRDefault="00682434" w:rsidP="000341C0">
            <w:pPr>
              <w:spacing w:line="240" w:lineRule="auto"/>
            </w:pPr>
            <w:r w:rsidRPr="00017ED7">
              <w:t>n=18 proxies</w:t>
            </w:r>
          </w:p>
          <w:p w14:paraId="56BD3F95" w14:textId="77777777" w:rsidR="00682434" w:rsidRPr="00017ED7" w:rsidRDefault="00682434" w:rsidP="000341C0">
            <w:pPr>
              <w:spacing w:line="240" w:lineRule="auto"/>
            </w:pPr>
          </w:p>
          <w:p w14:paraId="353D201B" w14:textId="77777777" w:rsidR="00682434" w:rsidRPr="00017ED7" w:rsidRDefault="00682434" w:rsidP="000341C0">
            <w:pPr>
              <w:spacing w:line="240" w:lineRule="auto"/>
            </w:pPr>
            <w:r w:rsidRPr="00017ED7">
              <w:t>N=17 TBI parent-proxies</w:t>
            </w:r>
          </w:p>
          <w:p w14:paraId="050571A5" w14:textId="77777777" w:rsidR="00682434" w:rsidRPr="00017ED7" w:rsidRDefault="00682434" w:rsidP="000341C0">
            <w:pPr>
              <w:spacing w:line="240" w:lineRule="auto"/>
            </w:pPr>
          </w:p>
          <w:p w14:paraId="3CE58582" w14:textId="77777777" w:rsidR="00682434" w:rsidRPr="00017ED7" w:rsidRDefault="00682434" w:rsidP="000341C0">
            <w:pPr>
              <w:spacing w:line="240" w:lineRule="auto"/>
            </w:pPr>
            <w:r w:rsidRPr="00017ED7">
              <w:t>N=17 control parent-proxies</w:t>
            </w:r>
          </w:p>
        </w:tc>
        <w:tc>
          <w:tcPr>
            <w:tcW w:w="2160" w:type="dxa"/>
          </w:tcPr>
          <w:p w14:paraId="4C3F9967" w14:textId="77777777" w:rsidR="00682434" w:rsidRPr="00017ED7" w:rsidRDefault="00682434" w:rsidP="000341C0">
            <w:pPr>
              <w:spacing w:line="240" w:lineRule="auto"/>
            </w:pPr>
            <w:r w:rsidRPr="00017ED7">
              <w:t>Parents only</w:t>
            </w:r>
          </w:p>
        </w:tc>
        <w:tc>
          <w:tcPr>
            <w:tcW w:w="5125" w:type="dxa"/>
          </w:tcPr>
          <w:p w14:paraId="3EECE1B4" w14:textId="77777777" w:rsidR="00682434" w:rsidRPr="00017ED7" w:rsidRDefault="00682434" w:rsidP="000341C0">
            <w:pPr>
              <w:spacing w:line="240" w:lineRule="auto"/>
            </w:pPr>
            <w:r w:rsidRPr="00017ED7">
              <w:t xml:space="preserve">Despite comparable overall psychosocial reintegration scores, parents reported that their teens with TBI were more likely to experience poor </w:t>
            </w:r>
            <w:proofErr w:type="spellStart"/>
            <w:r w:rsidRPr="00017ED7">
              <w:t>QoL</w:t>
            </w:r>
            <w:proofErr w:type="spellEnd"/>
            <w:r w:rsidRPr="00017ED7">
              <w:t xml:space="preserve"> compared to controls. </w:t>
            </w:r>
          </w:p>
          <w:p w14:paraId="209B95B4" w14:textId="77777777" w:rsidR="00682434" w:rsidRPr="00017ED7" w:rsidRDefault="00682434" w:rsidP="000341C0">
            <w:pPr>
              <w:spacing w:line="240" w:lineRule="auto"/>
            </w:pPr>
          </w:p>
          <w:p w14:paraId="0BCACFAB" w14:textId="77777777" w:rsidR="00682434" w:rsidRPr="00017ED7" w:rsidRDefault="00682434" w:rsidP="000341C0">
            <w:pPr>
              <w:spacing w:line="240" w:lineRule="auto"/>
            </w:pPr>
            <w:r w:rsidRPr="00017ED7">
              <w:t>Some aspects of psychosocial outcome appear to be compromised following childhood TBI.</w:t>
            </w:r>
          </w:p>
        </w:tc>
      </w:tr>
      <w:tr w:rsidR="00682434" w:rsidRPr="00017ED7" w14:paraId="74368002" w14:textId="77777777" w:rsidTr="00682434">
        <w:tc>
          <w:tcPr>
            <w:tcW w:w="1525" w:type="dxa"/>
          </w:tcPr>
          <w:p w14:paraId="1749038F" w14:textId="77777777" w:rsidR="00682434" w:rsidRPr="00017ED7" w:rsidRDefault="00682434" w:rsidP="000341C0">
            <w:pPr>
              <w:spacing w:line="240" w:lineRule="auto"/>
            </w:pPr>
            <w:r w:rsidRPr="00017ED7">
              <w:t>Score</w:t>
            </w:r>
          </w:p>
        </w:tc>
        <w:tc>
          <w:tcPr>
            <w:tcW w:w="1710" w:type="dxa"/>
          </w:tcPr>
          <w:p w14:paraId="671A35E0" w14:textId="77777777" w:rsidR="00682434" w:rsidRPr="00017ED7" w:rsidRDefault="00682434" w:rsidP="000341C0">
            <w:pPr>
              <w:spacing w:line="240" w:lineRule="auto"/>
            </w:pPr>
            <w:r w:rsidRPr="00017ED7">
              <w:t>3</w:t>
            </w:r>
          </w:p>
        </w:tc>
        <w:tc>
          <w:tcPr>
            <w:tcW w:w="2430" w:type="dxa"/>
          </w:tcPr>
          <w:p w14:paraId="7391C3AA" w14:textId="77777777" w:rsidR="00682434" w:rsidRPr="00017ED7" w:rsidRDefault="00682434" w:rsidP="000341C0">
            <w:pPr>
              <w:spacing w:line="240" w:lineRule="auto"/>
            </w:pPr>
            <w:r w:rsidRPr="00017ED7">
              <w:t>4</w:t>
            </w:r>
          </w:p>
        </w:tc>
        <w:tc>
          <w:tcPr>
            <w:tcW w:w="2160" w:type="dxa"/>
          </w:tcPr>
          <w:p w14:paraId="3A0C432D" w14:textId="77777777" w:rsidR="00682434" w:rsidRPr="00017ED7" w:rsidRDefault="00682434" w:rsidP="000341C0">
            <w:pPr>
              <w:spacing w:line="240" w:lineRule="auto"/>
            </w:pPr>
            <w:r w:rsidRPr="00017ED7">
              <w:t>1</w:t>
            </w:r>
          </w:p>
        </w:tc>
        <w:tc>
          <w:tcPr>
            <w:tcW w:w="5125" w:type="dxa"/>
          </w:tcPr>
          <w:p w14:paraId="0379D6EA"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8</w:t>
            </w:r>
            <w:r w:rsidRPr="00017ED7">
              <w:fldChar w:fldCharType="end"/>
            </w:r>
          </w:p>
        </w:tc>
      </w:tr>
      <w:tr w:rsidR="00682434" w:rsidRPr="00017ED7" w14:paraId="6D38F04A" w14:textId="77777777" w:rsidTr="00682434">
        <w:tc>
          <w:tcPr>
            <w:tcW w:w="1525" w:type="dxa"/>
          </w:tcPr>
          <w:p w14:paraId="69D9C4FC" w14:textId="77777777" w:rsidR="00682434" w:rsidRPr="00017ED7" w:rsidRDefault="00682434" w:rsidP="000341C0">
            <w:pPr>
              <w:spacing w:line="240" w:lineRule="auto"/>
            </w:pPr>
            <w:r w:rsidRPr="00017ED7">
              <w:fldChar w:fldCharType="begin">
                <w:fldData xml:space="preserve">PEVuZE5vdGU+PENpdGU+PEF1dGhvcj5IYWplazwvQXV0aG9yPjxZZWFyPjIwMTE8L1llYXI+PFJl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</w:fldData>
              </w:fldChar>
            </w:r>
            <w:r w:rsidRPr="00017ED7">
              <w:instrText xml:space="preserve"> ADDIN EN.CITE </w:instrText>
            </w:r>
            <w:r w:rsidRPr="00017ED7">
              <w:fldChar w:fldCharType="begin">
                <w:fldData xml:space="preserve">PEVuZE5vdGU+PENpdGU+PEF1dGhvcj5IYWplazwvQXV0aG9yPjxZZWFyPjIwMTE8L1llYXI+PFJl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</w:fldData>
              </w:fldChar>
            </w:r>
            <w:r w:rsidRPr="00017ED7">
              <w:instrText xml:space="preserve"> ADDIN EN.CITE.DATA </w:instrText>
            </w:r>
            <w:r w:rsidRPr="00017ED7">
              <w:fldChar w:fldCharType="end"/>
            </w:r>
            <w:r w:rsidRPr="00017ED7">
              <w:fldChar w:fldCharType="separate"/>
            </w:r>
            <w:r w:rsidRPr="00017ED7">
              <w:rPr>
                <w:noProof/>
              </w:rPr>
              <w:t>(Hajek et al., 2011)</w:t>
            </w:r>
            <w:r w:rsidRPr="00017ED7">
              <w:fldChar w:fldCharType="end"/>
            </w:r>
          </w:p>
        </w:tc>
        <w:tc>
          <w:tcPr>
            <w:tcW w:w="1710" w:type="dxa"/>
          </w:tcPr>
          <w:p w14:paraId="6266E5EA" w14:textId="77777777" w:rsidR="00682434" w:rsidRPr="00017ED7" w:rsidRDefault="00682434" w:rsidP="000341C0">
            <w:pPr>
              <w:spacing w:line="240" w:lineRule="auto"/>
            </w:pPr>
            <w:r w:rsidRPr="00017ED7">
              <w:t>Quantitative</w:t>
            </w:r>
          </w:p>
          <w:p w14:paraId="208F3134" w14:textId="77777777" w:rsidR="00682434" w:rsidRPr="00017ED7" w:rsidRDefault="00682434" w:rsidP="000341C0">
            <w:pPr>
              <w:spacing w:line="240" w:lineRule="auto"/>
            </w:pPr>
            <w:r w:rsidRPr="00017ED7">
              <w:t>PCS-I and HBI</w:t>
            </w:r>
          </w:p>
        </w:tc>
        <w:tc>
          <w:tcPr>
            <w:tcW w:w="2430" w:type="dxa"/>
          </w:tcPr>
          <w:p w14:paraId="305F60A6" w14:textId="77777777" w:rsidR="00682434" w:rsidRPr="00017ED7" w:rsidRDefault="00682434" w:rsidP="000341C0">
            <w:pPr>
              <w:spacing w:line="240" w:lineRule="auto"/>
            </w:pPr>
            <w:r w:rsidRPr="00017ED7">
              <w:t>N=186 youth</w:t>
            </w:r>
          </w:p>
          <w:p w14:paraId="560B8217" w14:textId="77777777" w:rsidR="00682434" w:rsidRPr="00017ED7" w:rsidRDefault="00682434" w:rsidP="000341C0">
            <w:pPr>
              <w:spacing w:line="240" w:lineRule="auto"/>
            </w:pPr>
            <w:r w:rsidRPr="00017ED7">
              <w:t>Age of 8-15</w:t>
            </w:r>
          </w:p>
        </w:tc>
        <w:tc>
          <w:tcPr>
            <w:tcW w:w="2160" w:type="dxa"/>
          </w:tcPr>
          <w:p w14:paraId="128A98A1" w14:textId="77777777" w:rsidR="00682434" w:rsidRPr="00017ED7" w:rsidRDefault="00682434" w:rsidP="000341C0">
            <w:pPr>
              <w:spacing w:line="240" w:lineRule="auto"/>
            </w:pPr>
            <w:r w:rsidRPr="00017ED7">
              <w:t>Youth and parents</w:t>
            </w:r>
          </w:p>
        </w:tc>
        <w:tc>
          <w:tcPr>
            <w:tcW w:w="5125" w:type="dxa"/>
          </w:tcPr>
          <w:p w14:paraId="6A0E1E05" w14:textId="77777777" w:rsidR="00682434" w:rsidRPr="00017ED7" w:rsidRDefault="00682434" w:rsidP="000341C0">
            <w:pPr>
              <w:spacing w:line="240" w:lineRule="auto"/>
            </w:pPr>
            <w:r w:rsidRPr="00017ED7">
              <w:t xml:space="preserve">Modest (yet significant) parent-child agreement when reporting PCS. </w:t>
            </w:r>
          </w:p>
          <w:p w14:paraId="3AA2953C" w14:textId="77777777" w:rsidR="00682434" w:rsidRPr="00017ED7" w:rsidRDefault="00682434" w:rsidP="000341C0">
            <w:pPr>
              <w:spacing w:line="240" w:lineRule="auto"/>
            </w:pPr>
          </w:p>
          <w:p w14:paraId="0A43FC76" w14:textId="77777777" w:rsidR="00682434" w:rsidRPr="00017ED7" w:rsidRDefault="00682434" w:rsidP="000341C0">
            <w:pPr>
              <w:spacing w:line="240" w:lineRule="auto"/>
            </w:pPr>
            <w:r w:rsidRPr="00017ED7">
              <w:t>Children reported higher mean levels of symptoms than parents, especially for somatic symptoms.</w:t>
            </w:r>
          </w:p>
        </w:tc>
      </w:tr>
      <w:tr w:rsidR="00682434" w:rsidRPr="00017ED7" w14:paraId="0BDD52DC" w14:textId="77777777" w:rsidTr="00682434">
        <w:tc>
          <w:tcPr>
            <w:tcW w:w="1525" w:type="dxa"/>
          </w:tcPr>
          <w:p w14:paraId="3C673447" w14:textId="77777777" w:rsidR="00682434" w:rsidRPr="00017ED7" w:rsidRDefault="00682434" w:rsidP="000341C0">
            <w:pPr>
              <w:spacing w:line="240" w:lineRule="auto"/>
            </w:pPr>
            <w:r w:rsidRPr="00017ED7">
              <w:t>Score</w:t>
            </w:r>
          </w:p>
        </w:tc>
        <w:tc>
          <w:tcPr>
            <w:tcW w:w="1710" w:type="dxa"/>
          </w:tcPr>
          <w:p w14:paraId="5E4D6920" w14:textId="77777777" w:rsidR="00682434" w:rsidRPr="00017ED7" w:rsidRDefault="00682434" w:rsidP="000341C0">
            <w:pPr>
              <w:spacing w:line="240" w:lineRule="auto"/>
            </w:pPr>
            <w:r w:rsidRPr="00017ED7">
              <w:t>3</w:t>
            </w:r>
          </w:p>
        </w:tc>
        <w:tc>
          <w:tcPr>
            <w:tcW w:w="2430" w:type="dxa"/>
          </w:tcPr>
          <w:p w14:paraId="5AC6C897" w14:textId="77777777" w:rsidR="00682434" w:rsidRPr="00017ED7" w:rsidRDefault="00682434" w:rsidP="000341C0">
            <w:pPr>
              <w:spacing w:line="240" w:lineRule="auto"/>
            </w:pPr>
            <w:r w:rsidRPr="00017ED7">
              <w:t>4</w:t>
            </w:r>
          </w:p>
        </w:tc>
        <w:tc>
          <w:tcPr>
            <w:tcW w:w="2160" w:type="dxa"/>
          </w:tcPr>
          <w:p w14:paraId="170A2C23" w14:textId="77777777" w:rsidR="00682434" w:rsidRPr="00017ED7" w:rsidRDefault="00682434" w:rsidP="000341C0">
            <w:pPr>
              <w:spacing w:line="240" w:lineRule="auto"/>
            </w:pPr>
            <w:r w:rsidRPr="00017ED7">
              <w:t>3</w:t>
            </w:r>
          </w:p>
        </w:tc>
        <w:tc>
          <w:tcPr>
            <w:tcW w:w="5125" w:type="dxa"/>
          </w:tcPr>
          <w:p w14:paraId="7C4C080A"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10</w:t>
            </w:r>
            <w:r w:rsidRPr="00017ED7">
              <w:fldChar w:fldCharType="end"/>
            </w:r>
          </w:p>
        </w:tc>
      </w:tr>
      <w:tr w:rsidR="00682434" w:rsidRPr="00017ED7" w14:paraId="391459A6" w14:textId="77777777" w:rsidTr="00682434">
        <w:tc>
          <w:tcPr>
            <w:tcW w:w="1525" w:type="dxa"/>
          </w:tcPr>
          <w:p w14:paraId="44C072B3" w14:textId="77777777" w:rsidR="00682434" w:rsidRPr="00017ED7" w:rsidRDefault="00682434" w:rsidP="000341C0">
            <w:pPr>
              <w:spacing w:line="240" w:lineRule="auto"/>
            </w:pPr>
            <w:r w:rsidRPr="00017ED7">
              <w:fldChar w:fldCharType="begin">
                <w:fldData xml:space="preserve">PEVuZE5vdGU+PENpdGU+PEF1dGhvcj5IYXJ0PC9BdXRob3I+PFllYXI+MjAxMDwvWWVhcj48UmVj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</w:fldData>
              </w:fldChar>
            </w:r>
            <w:r w:rsidRPr="00017ED7">
              <w:instrText xml:space="preserve"> ADDIN EN.CITE </w:instrText>
            </w:r>
            <w:r w:rsidRPr="00017ED7">
              <w:fldChar w:fldCharType="begin">
                <w:fldData xml:space="preserve">PEVuZE5vdGU+PENpdGU+PEF1dGhvcj5IYXJ0PC9BdXRob3I+PFllYXI+MjAxMDwvWWVhcj48UmVj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</w:fldData>
              </w:fldChar>
            </w:r>
            <w:r w:rsidRPr="00017ED7">
              <w:instrText xml:space="preserve"> ADDIN EN.CITE.DATA </w:instrText>
            </w:r>
            <w:r w:rsidRPr="00017ED7">
              <w:fldChar w:fldCharType="end"/>
            </w:r>
            <w:r w:rsidRPr="00017ED7">
              <w:fldChar w:fldCharType="separate"/>
            </w:r>
            <w:r w:rsidRPr="00017ED7">
              <w:rPr>
                <w:noProof/>
              </w:rPr>
              <w:t>(Hart et al., 2010)</w:t>
            </w:r>
            <w:r w:rsidRPr="00017ED7">
              <w:fldChar w:fldCharType="end"/>
            </w:r>
          </w:p>
        </w:tc>
        <w:tc>
          <w:tcPr>
            <w:tcW w:w="1710" w:type="dxa"/>
          </w:tcPr>
          <w:p w14:paraId="25FD2062" w14:textId="77777777" w:rsidR="00682434" w:rsidRPr="00017ED7" w:rsidRDefault="00682434" w:rsidP="000341C0">
            <w:pPr>
              <w:spacing w:line="240" w:lineRule="auto"/>
            </w:pPr>
            <w:r w:rsidRPr="00017ED7">
              <w:t>Quantitative</w:t>
            </w:r>
          </w:p>
        </w:tc>
        <w:tc>
          <w:tcPr>
            <w:tcW w:w="2430" w:type="dxa"/>
          </w:tcPr>
          <w:p w14:paraId="7AD023E5" w14:textId="77777777" w:rsidR="00682434" w:rsidRPr="00017ED7" w:rsidRDefault="00682434" w:rsidP="000341C0">
            <w:pPr>
              <w:spacing w:line="240" w:lineRule="auto"/>
            </w:pPr>
            <w:r w:rsidRPr="00017ED7">
              <w:t>N=97</w:t>
            </w:r>
          </w:p>
        </w:tc>
        <w:tc>
          <w:tcPr>
            <w:tcW w:w="2160" w:type="dxa"/>
          </w:tcPr>
          <w:p w14:paraId="1DFDEF4C" w14:textId="77777777" w:rsidR="00682434" w:rsidRPr="00017ED7" w:rsidRDefault="00682434" w:rsidP="000341C0">
            <w:pPr>
              <w:spacing w:line="240" w:lineRule="auto"/>
            </w:pPr>
            <w:r w:rsidRPr="00017ED7">
              <w:t>Adults only</w:t>
            </w:r>
          </w:p>
        </w:tc>
        <w:tc>
          <w:tcPr>
            <w:tcW w:w="5125" w:type="dxa"/>
          </w:tcPr>
          <w:p w14:paraId="31D1E7B0" w14:textId="77777777" w:rsidR="00682434" w:rsidRPr="00017ED7" w:rsidRDefault="00682434" w:rsidP="000341C0">
            <w:pPr>
              <w:spacing w:line="240" w:lineRule="auto"/>
            </w:pPr>
            <w:r w:rsidRPr="00017ED7">
              <w:t>Proxy report may be an acceptable substitute for missing participant report on productivity</w:t>
            </w:r>
          </w:p>
          <w:p w14:paraId="5CB223CD" w14:textId="77777777" w:rsidR="00682434" w:rsidRPr="00017ED7" w:rsidRDefault="00682434" w:rsidP="000341C0">
            <w:pPr>
              <w:spacing w:line="240" w:lineRule="auto"/>
            </w:pPr>
            <w:r w:rsidRPr="00017ED7">
              <w:t>and community activity outcomes.</w:t>
            </w:r>
          </w:p>
        </w:tc>
      </w:tr>
      <w:tr w:rsidR="00682434" w:rsidRPr="00017ED7" w14:paraId="609AD2BA" w14:textId="77777777" w:rsidTr="00682434">
        <w:tc>
          <w:tcPr>
            <w:tcW w:w="1525" w:type="dxa"/>
          </w:tcPr>
          <w:p w14:paraId="5CBFF78A" w14:textId="77777777" w:rsidR="00682434" w:rsidRPr="00017ED7" w:rsidRDefault="00682434" w:rsidP="000341C0">
            <w:pPr>
              <w:spacing w:line="240" w:lineRule="auto"/>
            </w:pPr>
            <w:r w:rsidRPr="00017ED7">
              <w:t>Score</w:t>
            </w:r>
          </w:p>
        </w:tc>
        <w:tc>
          <w:tcPr>
            <w:tcW w:w="1710" w:type="dxa"/>
          </w:tcPr>
          <w:p w14:paraId="4B8858DA" w14:textId="77777777" w:rsidR="00682434" w:rsidRPr="00017ED7" w:rsidRDefault="00682434" w:rsidP="000341C0">
            <w:pPr>
              <w:spacing w:line="240" w:lineRule="auto"/>
            </w:pPr>
            <w:r w:rsidRPr="00017ED7">
              <w:t>3</w:t>
            </w:r>
          </w:p>
        </w:tc>
        <w:tc>
          <w:tcPr>
            <w:tcW w:w="2430" w:type="dxa"/>
          </w:tcPr>
          <w:p w14:paraId="48C5765E" w14:textId="77777777" w:rsidR="00682434" w:rsidRPr="00017ED7" w:rsidRDefault="00682434" w:rsidP="000341C0">
            <w:pPr>
              <w:spacing w:line="240" w:lineRule="auto"/>
            </w:pPr>
            <w:r w:rsidRPr="00017ED7">
              <w:t>4</w:t>
            </w:r>
          </w:p>
        </w:tc>
        <w:tc>
          <w:tcPr>
            <w:tcW w:w="2160" w:type="dxa"/>
          </w:tcPr>
          <w:p w14:paraId="5A5ABF73" w14:textId="77777777" w:rsidR="00682434" w:rsidRPr="00017ED7" w:rsidRDefault="00682434" w:rsidP="000341C0">
            <w:pPr>
              <w:spacing w:line="240" w:lineRule="auto"/>
            </w:pPr>
            <w:r w:rsidRPr="00017ED7">
              <w:t>1</w:t>
            </w:r>
          </w:p>
        </w:tc>
        <w:tc>
          <w:tcPr>
            <w:tcW w:w="5125" w:type="dxa"/>
          </w:tcPr>
          <w:p w14:paraId="666F8DAB"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8</w:t>
            </w:r>
            <w:r w:rsidRPr="00017ED7">
              <w:fldChar w:fldCharType="end"/>
            </w:r>
          </w:p>
        </w:tc>
      </w:tr>
      <w:tr w:rsidR="00682434" w:rsidRPr="00017ED7" w14:paraId="11B77B6B" w14:textId="77777777" w:rsidTr="00682434">
        <w:tc>
          <w:tcPr>
            <w:tcW w:w="1525" w:type="dxa"/>
          </w:tcPr>
          <w:p w14:paraId="2E932235" w14:textId="75E11D72" w:rsidR="00682434" w:rsidRPr="00017ED7" w:rsidRDefault="00682434" w:rsidP="00671BB3">
            <w:pPr>
              <w:spacing w:line="240" w:lineRule="auto"/>
            </w:pPr>
            <w:r w:rsidRPr="00017ED7">
              <w:lastRenderedPageBreak/>
              <w:fldChar w:fldCharType="begin"/>
            </w:r>
            <w:r w:rsidR="00671BB3">
              <w:instrText xml:space="preserve"> ADDIN EN.CITE &lt;EndNote&gt;&lt;Cite&gt;&lt;Author&gt;Machamer&lt;/Author&gt;&lt;Year&gt;2013&lt;/Year&gt;&lt;RecNum&gt;41&lt;/RecNum&gt;&lt;DisplayText&gt;(Machamer et al., 2013)&lt;/DisplayText&gt;&lt;record&gt;&lt;rec-number&gt;41&lt;/rec-number&gt;&lt;foreign-keys&gt;&lt;key app="EN" db-id="f9v5wfxs65xx06e5pvep9dt9tfv2ftfwprz2" timestamp="1480884042"&gt;41&lt;/key&gt;&lt;/foreign-keys&gt;&lt;ref-type name="Journal Article"&gt;17&lt;/ref-type&gt;&lt;contributors&gt;&lt;authors&gt;&lt;author&gt;Machamer, Joan&lt;/author&gt;&lt;author&gt;Temkin, Nancy&lt;/author&gt;&lt;author&gt;Dikmen, Sureyya&lt;/author&gt;&lt;/authors&gt;&lt;/contributors&gt;&lt;auth-address&gt;Machamer, Joan, Department of Rehabilitation Medicine, University of Washington, Box 359612, 325 Ninth Avenue, Seattle, WA, US, 98104&lt;/auth-address&gt;&lt;titles&gt;&lt;title&gt;Health-related quality of life in traumatic brain injury: Is a proxy report necessary?&lt;/title&gt;&lt;secondary-title&gt;Journal of Neurotrauma&lt;/secondary-title&gt;&lt;/titles&gt;&lt;periodical&gt;&lt;full-title&gt;Journal of Neurotrauma&lt;/full-title&gt;&lt;/periodical&gt;&lt;pages&gt;1845-1851&lt;/pages&gt;&lt;volume&gt;30&lt;/volume&gt;&lt;number&gt;22&lt;/number&gt;&lt;keywords&gt;&lt;keyword&gt;health related quality of life&lt;/keyword&gt;&lt;keyword&gt;traumatic brain injury&lt;/keyword&gt;&lt;keyword&gt;health behavior&lt;/keyword&gt;&lt;keyword&gt;leisure&lt;/keyword&gt;&lt;keyword&gt;2013&lt;/keyword&gt;&lt;keyword&gt;Quality of Life&lt;/keyword&gt;&lt;keyword&gt;Leisure Time&lt;/keyword&gt;&lt;/keywords&gt;&lt;dates&gt;&lt;year&gt;2013&lt;/year&gt;&lt;/dates&gt;&lt;pub-location&gt;US&lt;/pub-location&gt;&lt;publisher&gt;Mary Ann Liebert, Inc.&lt;/publisher&gt;&lt;isbn&gt;0897-7151&amp;#xD;1557-9042&lt;/isbn&gt;&lt;accession-num&gt;2013-39216-002&lt;/accession-num&gt;&lt;urls&gt;&lt;related-urls&gt;&lt;url&gt;http://proxy.lib.umich.edu/login?url=http://search.ebscohost.com/login.aspx?direct=true&amp;amp;db=psyh&amp;amp;AN=2013-39216-002&amp;amp;site=ehost-live&amp;amp;scope=site&lt;/url&gt;&lt;url&gt;machamer@u.washington.edu&lt;/url&gt;&lt;url&gt;http://online.liebertpub.com/doi/pdfplus/10.1089/neu.2013.2920&lt;/url&gt;&lt;/related-urls&gt;&lt;/urls&gt;&lt;electronic-resource-num&gt;10.1089/neu.2013.2920&lt;/electronic-resource-num&gt;&lt;remote-database-name&gt;psyh&lt;/remote-database-name&gt;&lt;remote-database-provider&gt;EBSCOhost&lt;/remote-database-provider&gt;&lt;/record&gt;&lt;/Cite&gt;&lt;/EndNote&gt;</w:instrText>
            </w:r>
            <w:r w:rsidRPr="00017ED7">
              <w:fldChar w:fldCharType="separate"/>
            </w:r>
            <w:r w:rsidR="00671BB3">
              <w:rPr>
                <w:noProof/>
              </w:rPr>
              <w:t>(Machamer et al., 2013)</w:t>
            </w:r>
            <w:r w:rsidRPr="00017ED7">
              <w:fldChar w:fldCharType="end"/>
            </w:r>
          </w:p>
        </w:tc>
        <w:tc>
          <w:tcPr>
            <w:tcW w:w="1710" w:type="dxa"/>
          </w:tcPr>
          <w:p w14:paraId="5D940FA9" w14:textId="77777777" w:rsidR="00682434" w:rsidRPr="00017ED7" w:rsidRDefault="00682434" w:rsidP="000341C0">
            <w:pPr>
              <w:spacing w:line="240" w:lineRule="auto"/>
            </w:pPr>
            <w:r w:rsidRPr="00017ED7">
              <w:t>Quantitative</w:t>
            </w:r>
          </w:p>
        </w:tc>
        <w:tc>
          <w:tcPr>
            <w:tcW w:w="2430" w:type="dxa"/>
          </w:tcPr>
          <w:p w14:paraId="1429C061" w14:textId="77777777" w:rsidR="00682434" w:rsidRPr="00017ED7" w:rsidRDefault="00682434" w:rsidP="000341C0">
            <w:pPr>
              <w:spacing w:line="240" w:lineRule="auto"/>
            </w:pPr>
            <w:r w:rsidRPr="00017ED7">
              <w:t>N=374</w:t>
            </w:r>
          </w:p>
          <w:p w14:paraId="20C617FD" w14:textId="77777777" w:rsidR="00682434" w:rsidRPr="00017ED7" w:rsidRDefault="00682434" w:rsidP="000341C0">
            <w:pPr>
              <w:spacing w:line="240" w:lineRule="auto"/>
            </w:pPr>
          </w:p>
          <w:p w14:paraId="6A931B13" w14:textId="77777777" w:rsidR="00682434" w:rsidRPr="00017ED7" w:rsidRDefault="00682434" w:rsidP="000341C0">
            <w:pPr>
              <w:spacing w:line="240" w:lineRule="auto"/>
            </w:pPr>
            <w:r w:rsidRPr="00017ED7">
              <w:t>Ages of 14+</w:t>
            </w:r>
          </w:p>
        </w:tc>
        <w:tc>
          <w:tcPr>
            <w:tcW w:w="2160" w:type="dxa"/>
          </w:tcPr>
          <w:p w14:paraId="2882A3C3" w14:textId="77777777" w:rsidR="00682434" w:rsidRPr="00017ED7" w:rsidRDefault="00682434" w:rsidP="000341C0">
            <w:pPr>
              <w:spacing w:line="240" w:lineRule="auto"/>
            </w:pPr>
            <w:r w:rsidRPr="00017ED7">
              <w:t>Patients only</w:t>
            </w:r>
          </w:p>
        </w:tc>
        <w:tc>
          <w:tcPr>
            <w:tcW w:w="5125" w:type="dxa"/>
          </w:tcPr>
          <w:p w14:paraId="36D12CFB" w14:textId="77777777" w:rsidR="00682434" w:rsidRPr="00017ED7" w:rsidRDefault="00682434" w:rsidP="000341C0">
            <w:pPr>
              <w:spacing w:line="240" w:lineRule="auto"/>
            </w:pPr>
            <w:r w:rsidRPr="00017ED7">
              <w:t>Patients with TBI, in general, do not need a proxy to report on their behalf regarding their functional limitations or health-related quality of life.</w:t>
            </w:r>
          </w:p>
        </w:tc>
      </w:tr>
      <w:tr w:rsidR="00682434" w:rsidRPr="00017ED7" w14:paraId="57643521" w14:textId="77777777" w:rsidTr="00682434">
        <w:tc>
          <w:tcPr>
            <w:tcW w:w="1525" w:type="dxa"/>
          </w:tcPr>
          <w:p w14:paraId="4706705E" w14:textId="77777777" w:rsidR="00682434" w:rsidRPr="00017ED7" w:rsidRDefault="00682434" w:rsidP="000341C0">
            <w:pPr>
              <w:spacing w:line="240" w:lineRule="auto"/>
            </w:pPr>
            <w:r w:rsidRPr="00017ED7">
              <w:t>Score</w:t>
            </w:r>
          </w:p>
        </w:tc>
        <w:tc>
          <w:tcPr>
            <w:tcW w:w="1710" w:type="dxa"/>
          </w:tcPr>
          <w:p w14:paraId="5D119E56" w14:textId="77777777" w:rsidR="00682434" w:rsidRPr="00017ED7" w:rsidRDefault="00682434" w:rsidP="000341C0">
            <w:pPr>
              <w:spacing w:line="240" w:lineRule="auto"/>
            </w:pPr>
            <w:r w:rsidRPr="00017ED7">
              <w:t>3</w:t>
            </w:r>
          </w:p>
        </w:tc>
        <w:tc>
          <w:tcPr>
            <w:tcW w:w="2430" w:type="dxa"/>
          </w:tcPr>
          <w:p w14:paraId="07F4416E" w14:textId="77777777" w:rsidR="00682434" w:rsidRPr="00017ED7" w:rsidRDefault="00682434" w:rsidP="000341C0">
            <w:pPr>
              <w:spacing w:line="240" w:lineRule="auto"/>
            </w:pPr>
            <w:r w:rsidRPr="00017ED7">
              <w:t>3</w:t>
            </w:r>
          </w:p>
        </w:tc>
        <w:tc>
          <w:tcPr>
            <w:tcW w:w="2160" w:type="dxa"/>
          </w:tcPr>
          <w:p w14:paraId="407ED9ED" w14:textId="77777777" w:rsidR="00682434" w:rsidRPr="00017ED7" w:rsidRDefault="00682434" w:rsidP="000341C0">
            <w:pPr>
              <w:spacing w:line="240" w:lineRule="auto"/>
            </w:pPr>
            <w:r w:rsidRPr="00017ED7">
              <w:t>2</w:t>
            </w:r>
          </w:p>
        </w:tc>
        <w:tc>
          <w:tcPr>
            <w:tcW w:w="5125" w:type="dxa"/>
          </w:tcPr>
          <w:p w14:paraId="5D7B1F14"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8</w:t>
            </w:r>
            <w:r w:rsidRPr="00017ED7">
              <w:fldChar w:fldCharType="end"/>
            </w:r>
          </w:p>
        </w:tc>
      </w:tr>
      <w:tr w:rsidR="00682434" w:rsidRPr="00017ED7" w14:paraId="2C6DAD3D" w14:textId="77777777" w:rsidTr="00682434">
        <w:tc>
          <w:tcPr>
            <w:tcW w:w="1525" w:type="dxa"/>
          </w:tcPr>
          <w:p w14:paraId="3A571E49" w14:textId="7D42E9D6" w:rsidR="00682434" w:rsidRPr="00017ED7" w:rsidRDefault="00682434" w:rsidP="000341C0">
            <w:pPr>
              <w:spacing w:line="240" w:lineRule="auto"/>
            </w:pPr>
            <w:r w:rsidRPr="00017ED7">
              <w:fldChar w:fldCharType="begin">
                <w:fldData xml:space="preserve">PEVuZE5vdGU+PENpdGU+PEF1dGhvcj5NYW5uaW5nczwvQXV0aG9yPjxZZWFyPjIwMTQ8L1llYXI+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</w:fldData>
              </w:fldChar>
            </w:r>
            <w:r>
              <w:instrText xml:space="preserve"> ADDIN EN.CITE </w:instrText>
            </w:r>
            <w:r>
              <w:fldChar w:fldCharType="begin">
                <w:fldData xml:space="preserve">PEVuZE5vdGU+PENpdGU+PEF1dGhvcj5NYW5uaW5nczwvQXV0aG9yPjxZZWFyPjIwMTQ8L1llYXI+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</w:fldData>
              </w:fldChar>
            </w:r>
            <w:r>
              <w:instrText xml:space="preserve"> ADDIN EN.CITE.DATA </w:instrText>
            </w:r>
            <w:r>
              <w:fldChar w:fldCharType="end"/>
            </w:r>
            <w:r w:rsidRPr="00017ED7">
              <w:fldChar w:fldCharType="separate"/>
            </w:r>
            <w:r>
              <w:rPr>
                <w:noProof/>
              </w:rPr>
              <w:t>(Mannings et al., 2014)</w:t>
            </w:r>
            <w:r w:rsidRPr="00017ED7">
              <w:fldChar w:fldCharType="end"/>
            </w:r>
          </w:p>
        </w:tc>
        <w:tc>
          <w:tcPr>
            <w:tcW w:w="1710" w:type="dxa"/>
          </w:tcPr>
          <w:p w14:paraId="3B31B48E" w14:textId="77777777" w:rsidR="00682434" w:rsidRPr="00017ED7" w:rsidRDefault="00682434" w:rsidP="000341C0">
            <w:pPr>
              <w:spacing w:line="240" w:lineRule="auto"/>
            </w:pPr>
            <w:r w:rsidRPr="00017ED7">
              <w:t>Quantitative</w:t>
            </w:r>
          </w:p>
        </w:tc>
        <w:tc>
          <w:tcPr>
            <w:tcW w:w="2430" w:type="dxa"/>
          </w:tcPr>
          <w:p w14:paraId="7CE883D9" w14:textId="77777777" w:rsidR="00682434" w:rsidRPr="00017ED7" w:rsidRDefault="00682434" w:rsidP="000341C0">
            <w:pPr>
              <w:spacing w:line="240" w:lineRule="auto"/>
            </w:pPr>
            <w:r w:rsidRPr="00017ED7">
              <w:t>N=310</w:t>
            </w:r>
          </w:p>
          <w:p w14:paraId="7F171AFB" w14:textId="77777777" w:rsidR="00682434" w:rsidRPr="00017ED7" w:rsidRDefault="00682434" w:rsidP="000341C0">
            <w:pPr>
              <w:spacing w:line="240" w:lineRule="auto"/>
            </w:pPr>
            <w:r w:rsidRPr="00017ED7">
              <w:t>Parents of children ages of 5-15</w:t>
            </w:r>
          </w:p>
        </w:tc>
        <w:tc>
          <w:tcPr>
            <w:tcW w:w="2160" w:type="dxa"/>
          </w:tcPr>
          <w:p w14:paraId="347318D4" w14:textId="77777777" w:rsidR="00682434" w:rsidRPr="00017ED7" w:rsidRDefault="00682434" w:rsidP="000341C0">
            <w:pPr>
              <w:spacing w:line="240" w:lineRule="auto"/>
            </w:pPr>
            <w:r w:rsidRPr="00017ED7">
              <w:t>Parents</w:t>
            </w:r>
          </w:p>
        </w:tc>
        <w:tc>
          <w:tcPr>
            <w:tcW w:w="5125" w:type="dxa"/>
          </w:tcPr>
          <w:p w14:paraId="3E8C4A6B" w14:textId="77777777" w:rsidR="00682434" w:rsidRPr="00017ED7" w:rsidRDefault="00682434" w:rsidP="000341C0">
            <w:pPr>
              <w:spacing w:line="240" w:lineRule="auto"/>
            </w:pPr>
            <w:r w:rsidRPr="00017ED7">
              <w:t>No parent was able to classify all symptoms</w:t>
            </w:r>
          </w:p>
          <w:p w14:paraId="270FB6B3" w14:textId="77777777" w:rsidR="00682434" w:rsidRPr="00017ED7" w:rsidRDefault="00682434" w:rsidP="000341C0">
            <w:pPr>
              <w:spacing w:line="240" w:lineRule="auto"/>
            </w:pPr>
            <w:r w:rsidRPr="00017ED7">
              <w:t xml:space="preserve">listed as correctly related or not related to concussion. </w:t>
            </w:r>
          </w:p>
          <w:p w14:paraId="20E0C3FA" w14:textId="77777777" w:rsidR="00682434" w:rsidRPr="00017ED7" w:rsidRDefault="00682434" w:rsidP="000341C0">
            <w:pPr>
              <w:spacing w:line="240" w:lineRule="auto"/>
            </w:pPr>
          </w:p>
          <w:p w14:paraId="69CB0437" w14:textId="77777777" w:rsidR="00682434" w:rsidRPr="00017ED7" w:rsidRDefault="00682434" w:rsidP="000341C0">
            <w:pPr>
              <w:spacing w:line="240" w:lineRule="auto"/>
            </w:pPr>
            <w:r w:rsidRPr="00017ED7">
              <w:t>However, identification of correct concussion statements correlated with identification of correct symptoms (r = 0.25, p G 0.001).</w:t>
            </w:r>
          </w:p>
        </w:tc>
      </w:tr>
      <w:tr w:rsidR="00682434" w:rsidRPr="00017ED7" w14:paraId="6E6114A4" w14:textId="77777777" w:rsidTr="00682434">
        <w:tc>
          <w:tcPr>
            <w:tcW w:w="1525" w:type="dxa"/>
          </w:tcPr>
          <w:p w14:paraId="069BCF49" w14:textId="77777777" w:rsidR="00682434" w:rsidRPr="00017ED7" w:rsidRDefault="00682434" w:rsidP="000341C0">
            <w:pPr>
              <w:spacing w:line="240" w:lineRule="auto"/>
            </w:pPr>
            <w:r w:rsidRPr="00017ED7">
              <w:t>Score</w:t>
            </w:r>
          </w:p>
        </w:tc>
        <w:tc>
          <w:tcPr>
            <w:tcW w:w="1710" w:type="dxa"/>
          </w:tcPr>
          <w:p w14:paraId="226BD9FF" w14:textId="77777777" w:rsidR="00682434" w:rsidRPr="00017ED7" w:rsidRDefault="00682434" w:rsidP="000341C0">
            <w:pPr>
              <w:spacing w:line="240" w:lineRule="auto"/>
            </w:pPr>
            <w:r w:rsidRPr="00017ED7">
              <w:t>3</w:t>
            </w:r>
          </w:p>
        </w:tc>
        <w:tc>
          <w:tcPr>
            <w:tcW w:w="2430" w:type="dxa"/>
          </w:tcPr>
          <w:p w14:paraId="1E96C123" w14:textId="77777777" w:rsidR="00682434" w:rsidRPr="00017ED7" w:rsidRDefault="00682434" w:rsidP="000341C0">
            <w:pPr>
              <w:spacing w:line="240" w:lineRule="auto"/>
            </w:pPr>
            <w:r w:rsidRPr="00017ED7">
              <w:t>5</w:t>
            </w:r>
          </w:p>
        </w:tc>
        <w:tc>
          <w:tcPr>
            <w:tcW w:w="2160" w:type="dxa"/>
          </w:tcPr>
          <w:p w14:paraId="187C29B8" w14:textId="77777777" w:rsidR="00682434" w:rsidRPr="00017ED7" w:rsidRDefault="00682434" w:rsidP="000341C0">
            <w:pPr>
              <w:spacing w:line="240" w:lineRule="auto"/>
            </w:pPr>
            <w:r w:rsidRPr="00017ED7">
              <w:t>2</w:t>
            </w:r>
          </w:p>
        </w:tc>
        <w:tc>
          <w:tcPr>
            <w:tcW w:w="5125" w:type="dxa"/>
          </w:tcPr>
          <w:p w14:paraId="6E592EB0"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10</w:t>
            </w:r>
            <w:r w:rsidRPr="00017ED7">
              <w:fldChar w:fldCharType="end"/>
            </w:r>
          </w:p>
        </w:tc>
      </w:tr>
      <w:tr w:rsidR="00682434" w:rsidRPr="00017ED7" w14:paraId="59ABAEEE" w14:textId="77777777" w:rsidTr="00682434">
        <w:tc>
          <w:tcPr>
            <w:tcW w:w="1525" w:type="dxa"/>
          </w:tcPr>
          <w:p w14:paraId="1D61B76A" w14:textId="77777777" w:rsidR="00682434" w:rsidRPr="00017ED7" w:rsidRDefault="00682434" w:rsidP="000341C0">
            <w:pPr>
              <w:spacing w:line="240" w:lineRule="auto"/>
            </w:pPr>
            <w:r w:rsidRPr="00017ED7">
              <w:fldChar w:fldCharType="begin">
                <w:fldData xml:space="preserve">PEVuZE5vdGU+PENpdGU+PEF1dGhvcj5NY0tpbmxheTwvQXV0aG9yPjxZZWFyPjIwMTQ8L1llYXI+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==
</w:fldData>
              </w:fldChar>
            </w:r>
            <w:r w:rsidRPr="00017ED7">
              <w:instrText xml:space="preserve"> ADDIN EN.CITE </w:instrText>
            </w:r>
            <w:r w:rsidRPr="00017ED7">
              <w:fldChar w:fldCharType="begin">
                <w:fldData xml:space="preserve">PEVuZE5vdGU+PENpdGU+PEF1dGhvcj5NY0tpbmxheTwvQXV0aG9yPjxZZWFyPjIwMTQ8L1llYXI+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==
</w:fldData>
              </w:fldChar>
            </w:r>
            <w:r w:rsidRPr="00017ED7">
              <w:instrText xml:space="preserve"> ADDIN EN.CITE.DATA </w:instrText>
            </w:r>
            <w:r w:rsidRPr="00017ED7">
              <w:fldChar w:fldCharType="end"/>
            </w:r>
            <w:r w:rsidRPr="00017ED7">
              <w:fldChar w:fldCharType="separate"/>
            </w:r>
            <w:r w:rsidRPr="00017ED7">
              <w:rPr>
                <w:noProof/>
              </w:rPr>
              <w:t>(McKinlay, Ligteringen, &amp; Than, 2014)</w:t>
            </w:r>
            <w:r w:rsidRPr="00017ED7">
              <w:fldChar w:fldCharType="end"/>
            </w:r>
          </w:p>
        </w:tc>
        <w:tc>
          <w:tcPr>
            <w:tcW w:w="1710" w:type="dxa"/>
          </w:tcPr>
          <w:p w14:paraId="48C61D46" w14:textId="77777777" w:rsidR="00682434" w:rsidRPr="00017ED7" w:rsidRDefault="00682434" w:rsidP="000341C0">
            <w:pPr>
              <w:spacing w:line="240" w:lineRule="auto"/>
            </w:pPr>
            <w:r w:rsidRPr="00017ED7">
              <w:t>Quantitative</w:t>
            </w:r>
          </w:p>
        </w:tc>
        <w:tc>
          <w:tcPr>
            <w:tcW w:w="2430" w:type="dxa"/>
          </w:tcPr>
          <w:p w14:paraId="735DD002" w14:textId="77777777" w:rsidR="00682434" w:rsidRPr="00017ED7" w:rsidRDefault="00682434" w:rsidP="000341C0">
            <w:pPr>
              <w:spacing w:line="240" w:lineRule="auto"/>
            </w:pPr>
            <w:r w:rsidRPr="00017ED7">
              <w:t>N=80</w:t>
            </w:r>
          </w:p>
          <w:p w14:paraId="7101C4CD" w14:textId="77777777" w:rsidR="00682434" w:rsidRPr="00017ED7" w:rsidRDefault="00682434" w:rsidP="000341C0">
            <w:pPr>
              <w:spacing w:line="240" w:lineRule="auto"/>
            </w:pPr>
            <w:r w:rsidRPr="00017ED7">
              <w:t>Ages of 2-12</w:t>
            </w:r>
          </w:p>
        </w:tc>
        <w:tc>
          <w:tcPr>
            <w:tcW w:w="2160" w:type="dxa"/>
          </w:tcPr>
          <w:p w14:paraId="6BE7D1D9" w14:textId="77777777" w:rsidR="00682434" w:rsidRPr="00017ED7" w:rsidRDefault="00682434" w:rsidP="000341C0">
            <w:pPr>
              <w:spacing w:line="240" w:lineRule="auto"/>
            </w:pPr>
            <w:r w:rsidRPr="00017ED7">
              <w:t>Parents</w:t>
            </w:r>
          </w:p>
        </w:tc>
        <w:tc>
          <w:tcPr>
            <w:tcW w:w="5125" w:type="dxa"/>
          </w:tcPr>
          <w:p w14:paraId="376A68E5" w14:textId="77777777" w:rsidR="00682434" w:rsidRPr="00017ED7" w:rsidRDefault="00682434" w:rsidP="000341C0">
            <w:pPr>
              <w:spacing w:line="240" w:lineRule="auto"/>
            </w:pPr>
            <w:r w:rsidRPr="00017ED7">
              <w:t>Parents of preschool children are less knowledgeable about symptoms specific to child concussion.</w:t>
            </w:r>
          </w:p>
          <w:p w14:paraId="0846E4CC" w14:textId="77777777" w:rsidR="00682434" w:rsidRPr="00017ED7" w:rsidRDefault="00682434" w:rsidP="000341C0">
            <w:pPr>
              <w:spacing w:line="240" w:lineRule="auto"/>
            </w:pPr>
          </w:p>
          <w:p w14:paraId="22C42427" w14:textId="77777777" w:rsidR="00682434" w:rsidRPr="00017ED7" w:rsidRDefault="00682434" w:rsidP="000341C0">
            <w:pPr>
              <w:spacing w:line="240" w:lineRule="auto"/>
            </w:pPr>
            <w:r w:rsidRPr="00017ED7">
              <w:t>Preschool children do not report as many symptoms as school-aged children</w:t>
            </w:r>
          </w:p>
        </w:tc>
      </w:tr>
      <w:tr w:rsidR="00682434" w:rsidRPr="00017ED7" w14:paraId="608DCEDE" w14:textId="77777777" w:rsidTr="00682434">
        <w:tc>
          <w:tcPr>
            <w:tcW w:w="1525" w:type="dxa"/>
          </w:tcPr>
          <w:p w14:paraId="2A62B43B" w14:textId="77777777" w:rsidR="00682434" w:rsidRPr="00017ED7" w:rsidRDefault="00682434" w:rsidP="000341C0">
            <w:pPr>
              <w:spacing w:line="240" w:lineRule="auto"/>
            </w:pPr>
            <w:r w:rsidRPr="00017ED7">
              <w:t>Score</w:t>
            </w:r>
          </w:p>
        </w:tc>
        <w:tc>
          <w:tcPr>
            <w:tcW w:w="1710" w:type="dxa"/>
          </w:tcPr>
          <w:p w14:paraId="27A9181F" w14:textId="77777777" w:rsidR="00682434" w:rsidRPr="00017ED7" w:rsidRDefault="00682434" w:rsidP="000341C0">
            <w:pPr>
              <w:spacing w:line="240" w:lineRule="auto"/>
            </w:pPr>
            <w:r w:rsidRPr="00017ED7">
              <w:t>3</w:t>
            </w:r>
          </w:p>
        </w:tc>
        <w:tc>
          <w:tcPr>
            <w:tcW w:w="2430" w:type="dxa"/>
          </w:tcPr>
          <w:p w14:paraId="1D0F2B31" w14:textId="77777777" w:rsidR="00682434" w:rsidRPr="00017ED7" w:rsidRDefault="00682434" w:rsidP="000341C0">
            <w:pPr>
              <w:spacing w:line="240" w:lineRule="auto"/>
            </w:pPr>
            <w:r w:rsidRPr="00017ED7">
              <w:t>2</w:t>
            </w:r>
          </w:p>
        </w:tc>
        <w:tc>
          <w:tcPr>
            <w:tcW w:w="2160" w:type="dxa"/>
          </w:tcPr>
          <w:p w14:paraId="69F8A6AD" w14:textId="77777777" w:rsidR="00682434" w:rsidRPr="00017ED7" w:rsidRDefault="00682434" w:rsidP="000341C0">
            <w:pPr>
              <w:spacing w:line="240" w:lineRule="auto"/>
            </w:pPr>
            <w:r w:rsidRPr="00017ED7">
              <w:t>2</w:t>
            </w:r>
          </w:p>
        </w:tc>
        <w:tc>
          <w:tcPr>
            <w:tcW w:w="5125" w:type="dxa"/>
          </w:tcPr>
          <w:p w14:paraId="031F3DAD"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7</w:t>
            </w:r>
            <w:r w:rsidRPr="00017ED7">
              <w:fldChar w:fldCharType="end"/>
            </w:r>
          </w:p>
        </w:tc>
      </w:tr>
      <w:tr w:rsidR="00682434" w:rsidRPr="00017ED7" w14:paraId="78AC4614" w14:textId="77777777" w:rsidTr="00682434">
        <w:tc>
          <w:tcPr>
            <w:tcW w:w="1525" w:type="dxa"/>
          </w:tcPr>
          <w:p w14:paraId="3B45FD42" w14:textId="77777777" w:rsidR="00682434" w:rsidRPr="00017ED7" w:rsidRDefault="00682434" w:rsidP="000341C0">
            <w:pPr>
              <w:spacing w:line="240" w:lineRule="auto"/>
            </w:pPr>
            <w:r w:rsidRPr="00017ED7">
              <w:fldChar w:fldCharType="begin"/>
            </w:r>
            <w:r w:rsidRPr="00017ED7">
              <w:instrText xml:space="preserve"> ADDIN EN.CITE &lt;EndNote&gt;&lt;Cite&gt;&lt;Author&gt;Newman&lt;/Author&gt;&lt;Year&gt;2009&lt;/Year&gt;&lt;RecNum&gt;58&lt;/RecNum&gt;&lt;DisplayText&gt;(Newman, 2009)&lt;/DisplayText&gt;&lt;record&gt;&lt;rec-number&gt;58&lt;/rec-number&gt;&lt;foreign-keys&gt;&lt;key app="EN" db-id="f9v5wfxs65xx06e5pvep9dt9tfv2ftfwprz2" timestamp="1480884042"&gt;58&lt;/key&gt;&lt;/foreign-keys&gt;&lt;ref-type name="Thesis"&gt;32&lt;/ref-type&gt;&lt;contributors&gt;&lt;authors&gt;&lt;author&gt;Newman, Nina&lt;/author&gt;&lt;/authors&gt;&lt;/contributors&gt;&lt;titles&gt;&lt;title&gt;Parental perception of child performance on tasks of executive function in mild pediatric traumatic brain injury&lt;/title&gt;&lt;alt-title&gt;Dissertation Abstracts International: Section B: The Sciences and Engineering&lt;/alt-title&gt;&lt;/titles&gt;&lt;pages&gt;7144-7144&lt;/pages&gt;&lt;volume&gt;69&lt;/volume&gt;&lt;keywords&gt;&lt;keyword&gt;parental perception&lt;/keyword&gt;&lt;keyword&gt;child performance&lt;/keyword&gt;&lt;keyword&gt;executive function&lt;/keyword&gt;&lt;keyword&gt;mild pediatric traumatic brain injury&lt;/keyword&gt;&lt;keyword&gt;parent child relationship&lt;/keyword&gt;&lt;keyword&gt;2009&lt;/keyword&gt;&lt;keyword&gt;Parent Child Relations&lt;/keyword&gt;&lt;keyword&gt;Parental Attitudes&lt;/keyword&gt;&lt;keyword&gt;Traumatic Brain Injury&lt;/keyword&gt;&lt;keyword&gt;Performance&lt;/keyword&gt;&lt;/keywords&gt;&lt;dates&gt;&lt;year&gt;2009&lt;/year&gt;&lt;/dates&gt;&lt;pub-location&gt;US&lt;/pub-location&gt;&lt;publisher&gt;ProQuest Information &amp;amp; Learning&lt;/publisher&gt;&lt;isbn&gt;0419-4217&amp;#xD;978-0-549-88618-1&lt;/isbn&gt;&lt;accession-num&gt;2009-99100-213&lt;/accession-num&gt;&lt;urls&gt;&lt;related-urls&gt;&lt;url&gt;http://proxy.lib.umich.edu/login?url=http://search.ebscohost.com/login.aspx?direct=true&amp;amp;db=psyh&amp;amp;AN=2009-99100-213&amp;amp;site=ehost-live&amp;amp;scope=site&lt;/url&gt;&lt;/related-urls&gt;&lt;/urls&gt;&lt;remote-database-name&gt;psyh&lt;/remote-database-name&gt;&lt;remote-database-provider&gt;EBSCOhost&lt;/remote-database-provider&gt;&lt;/record&gt;&lt;/Cite&gt;&lt;/EndNote&gt;</w:instrText>
            </w:r>
            <w:r w:rsidRPr="00017ED7">
              <w:fldChar w:fldCharType="separate"/>
            </w:r>
            <w:r w:rsidRPr="00017ED7">
              <w:rPr>
                <w:noProof/>
              </w:rPr>
              <w:t>(Newman, 2009)</w:t>
            </w:r>
            <w:r w:rsidRPr="00017ED7">
              <w:fldChar w:fldCharType="end"/>
            </w:r>
          </w:p>
        </w:tc>
        <w:tc>
          <w:tcPr>
            <w:tcW w:w="1710" w:type="dxa"/>
          </w:tcPr>
          <w:p w14:paraId="071198F5" w14:textId="77777777" w:rsidR="00682434" w:rsidRPr="00017ED7" w:rsidRDefault="00682434" w:rsidP="000341C0">
            <w:pPr>
              <w:spacing w:line="240" w:lineRule="auto"/>
            </w:pPr>
            <w:r w:rsidRPr="00017ED7">
              <w:t>Quantitative</w:t>
            </w:r>
          </w:p>
          <w:p w14:paraId="4925A986" w14:textId="77777777" w:rsidR="00682434" w:rsidRPr="00017ED7" w:rsidRDefault="00682434" w:rsidP="000341C0">
            <w:pPr>
              <w:spacing w:line="240" w:lineRule="auto"/>
            </w:pPr>
            <w:r w:rsidRPr="00017ED7">
              <w:t>CBCL</w:t>
            </w:r>
          </w:p>
        </w:tc>
        <w:tc>
          <w:tcPr>
            <w:tcW w:w="2430" w:type="dxa"/>
          </w:tcPr>
          <w:p w14:paraId="44E54E33" w14:textId="77777777" w:rsidR="00682434" w:rsidRPr="00017ED7" w:rsidRDefault="00682434" w:rsidP="000341C0">
            <w:pPr>
              <w:spacing w:line="240" w:lineRule="auto"/>
            </w:pPr>
            <w:r w:rsidRPr="00017ED7">
              <w:t>N=124</w:t>
            </w:r>
          </w:p>
          <w:p w14:paraId="2BF5D02C" w14:textId="77777777" w:rsidR="00682434" w:rsidRPr="00017ED7" w:rsidRDefault="00682434" w:rsidP="000341C0">
            <w:pPr>
              <w:spacing w:line="240" w:lineRule="auto"/>
            </w:pPr>
            <w:r w:rsidRPr="00017ED7">
              <w:t>Ages of 8-16</w:t>
            </w:r>
          </w:p>
        </w:tc>
        <w:tc>
          <w:tcPr>
            <w:tcW w:w="2160" w:type="dxa"/>
          </w:tcPr>
          <w:p w14:paraId="103FF311" w14:textId="77777777" w:rsidR="00682434" w:rsidRPr="00017ED7" w:rsidRDefault="00682434" w:rsidP="000341C0">
            <w:pPr>
              <w:spacing w:line="240" w:lineRule="auto"/>
            </w:pPr>
            <w:r w:rsidRPr="00017ED7">
              <w:t>Youth and parents</w:t>
            </w:r>
          </w:p>
        </w:tc>
        <w:tc>
          <w:tcPr>
            <w:tcW w:w="5125" w:type="dxa"/>
          </w:tcPr>
          <w:p w14:paraId="005C86CE" w14:textId="77777777" w:rsidR="00682434" w:rsidRPr="00017ED7" w:rsidRDefault="00682434" w:rsidP="000341C0">
            <w:pPr>
              <w:spacing w:line="240" w:lineRule="auto"/>
            </w:pPr>
            <w:r w:rsidRPr="00017ED7">
              <w:t>Child TBI did not initially correlate with child performance tasks it was significantly correlated with parents’ response variables.</w:t>
            </w:r>
          </w:p>
        </w:tc>
      </w:tr>
      <w:tr w:rsidR="00682434" w:rsidRPr="00017ED7" w14:paraId="73834DF2" w14:textId="77777777" w:rsidTr="00682434">
        <w:tc>
          <w:tcPr>
            <w:tcW w:w="1525" w:type="dxa"/>
          </w:tcPr>
          <w:p w14:paraId="040964C8" w14:textId="77777777" w:rsidR="00682434" w:rsidRPr="00017ED7" w:rsidRDefault="00682434" w:rsidP="000341C0">
            <w:pPr>
              <w:spacing w:line="240" w:lineRule="auto"/>
            </w:pPr>
            <w:r w:rsidRPr="00017ED7">
              <w:t>Score</w:t>
            </w:r>
          </w:p>
        </w:tc>
        <w:tc>
          <w:tcPr>
            <w:tcW w:w="1710" w:type="dxa"/>
          </w:tcPr>
          <w:p w14:paraId="776C03BA" w14:textId="77777777" w:rsidR="00682434" w:rsidRPr="00017ED7" w:rsidRDefault="00682434" w:rsidP="000341C0">
            <w:pPr>
              <w:spacing w:line="240" w:lineRule="auto"/>
            </w:pPr>
            <w:r w:rsidRPr="00017ED7">
              <w:t>3</w:t>
            </w:r>
          </w:p>
        </w:tc>
        <w:tc>
          <w:tcPr>
            <w:tcW w:w="2430" w:type="dxa"/>
          </w:tcPr>
          <w:p w14:paraId="05D7E3D2" w14:textId="77777777" w:rsidR="00682434" w:rsidRPr="00017ED7" w:rsidRDefault="00682434" w:rsidP="000341C0">
            <w:pPr>
              <w:spacing w:line="240" w:lineRule="auto"/>
            </w:pPr>
            <w:r w:rsidRPr="00017ED7">
              <w:t>6</w:t>
            </w:r>
          </w:p>
        </w:tc>
        <w:tc>
          <w:tcPr>
            <w:tcW w:w="2160" w:type="dxa"/>
          </w:tcPr>
          <w:p w14:paraId="464B9C79" w14:textId="77777777" w:rsidR="00682434" w:rsidRPr="00017ED7" w:rsidRDefault="00682434" w:rsidP="000341C0">
            <w:pPr>
              <w:spacing w:line="240" w:lineRule="auto"/>
            </w:pPr>
            <w:r w:rsidRPr="00017ED7">
              <w:t>3</w:t>
            </w:r>
          </w:p>
        </w:tc>
        <w:tc>
          <w:tcPr>
            <w:tcW w:w="5125" w:type="dxa"/>
          </w:tcPr>
          <w:p w14:paraId="5DBE95BD"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12</w:t>
            </w:r>
            <w:r w:rsidRPr="00017ED7">
              <w:fldChar w:fldCharType="end"/>
            </w:r>
          </w:p>
        </w:tc>
      </w:tr>
      <w:tr w:rsidR="00682434" w:rsidRPr="00017ED7" w14:paraId="2F1AB181" w14:textId="77777777" w:rsidTr="00682434">
        <w:tc>
          <w:tcPr>
            <w:tcW w:w="1525" w:type="dxa"/>
          </w:tcPr>
          <w:p w14:paraId="0F523866" w14:textId="77777777" w:rsidR="00682434" w:rsidRPr="00017ED7" w:rsidRDefault="00682434" w:rsidP="000341C0">
            <w:pPr>
              <w:spacing w:line="240" w:lineRule="auto"/>
            </w:pPr>
            <w:r w:rsidRPr="00017ED7">
              <w:fldChar w:fldCharType="begin"/>
            </w:r>
            <w:r w:rsidRPr="00017ED7">
              <w:instrText xml:space="preserve"> ADDIN EN.CITE &lt;EndNote&gt;&lt;Cite&gt;&lt;Author&gt;Pieper&lt;/Author&gt;&lt;Year&gt;2015&lt;/Year&gt;&lt;RecNum&gt;2&lt;/RecNum&gt;&lt;DisplayText&gt;(Pieper &amp;amp; Garvan, 2015)&lt;/DisplayText&gt;&lt;record&gt;&lt;rec-number&gt;2&lt;/rec-number&gt;&lt;foreign-keys&gt;&lt;key app="EN" db-id="f9v5wfxs65xx06e5pvep9dt9tfv2ftfwprz2" timestamp="1480884041"&gt;2&lt;/key&gt;&lt;/foreign-keys&gt;&lt;ref-type name="Journal Article"&gt;17&lt;/ref-type&gt;&lt;contributors&gt;&lt;authors&gt;&lt;author&gt;Pieper, Pam&lt;/author&gt;&lt;author&gt;Garvan, Cynthia&lt;/author&gt;&lt;/authors&gt;&lt;/contributors&gt;&lt;titles&gt;&lt;title&gt;Concordance of Child and Parent Reports of Health-Related Quality of Life in Children With Mild Traumatic Brain or Non-Brain Injuries and in Uninjured Children: Longitudinal Evaluation&lt;/title&gt;&lt;secondary-title&gt;Journal of Pediatric Healthcare&lt;/secondary-title&gt;&lt;/titles&gt;&lt;periodical&gt;&lt;full-title&gt;Journal of Pediatric Healthcare&lt;/full-title&gt;&lt;/periodical&gt;&lt;pages&gt;343-351&lt;/pages&gt;&lt;volume&gt;29&lt;/volume&gt;&lt;number&gt;4&lt;/number&gt;&lt;dates&gt;&lt;year&gt;2015&lt;/year&gt;&lt;/dates&gt;&lt;pub-location&gt;New York, New York&lt;/pub-location&gt;&lt;publisher&gt;Elsevier Science&lt;/publisher&gt;&lt;isbn&gt;0891-5245&lt;/isbn&gt;&lt;accession-num&gt;103425844. Language: English. Entry Date: In Process. Revision Date: 20150626. Publication Type: Article. Journal Subset: Core Nursing&lt;/accession-num&gt;&lt;urls&gt;&lt;related-urls&gt;&lt;url&gt;http://proxy.lib.umich.edu/login?url=http://search.ebscohost.com/login.aspx?direct=true&amp;amp;db=ccm&amp;amp;AN=103425844&amp;amp;site=ehost-live&amp;amp;scope=site&lt;/url&gt;&lt;url&gt;http://ac.els-cdn.com/S0891524515000486/1-s2.0-S0891524515000486-main.pdf?_tid=3d5ab566-ba63-11e6-8f93-00000aacb35f&amp;amp;acdnat=1480884787_3d305ebc3419edae3d1bbcd7a0d66d18&lt;/url&gt;&lt;/related-urls&gt;&lt;/urls&gt;&lt;electronic-resource-num&gt;10.1016/j.pedhc.2015.01.008&lt;/electronic-resource-num&gt;&lt;remote-database-name&gt;ccm&lt;/remote-database-name&gt;&lt;remote-database-provider&gt;EBSCOhost&lt;/remote-database-provider&gt;&lt;/record&gt;&lt;/Cite&gt;&lt;/EndNote&gt;</w:instrText>
            </w:r>
            <w:r w:rsidRPr="00017ED7">
              <w:fldChar w:fldCharType="separate"/>
            </w:r>
            <w:r w:rsidRPr="00017ED7">
              <w:rPr>
                <w:noProof/>
              </w:rPr>
              <w:t>(Pieper &amp; Garvan, 2015)</w:t>
            </w:r>
            <w:r w:rsidRPr="00017ED7">
              <w:fldChar w:fldCharType="end"/>
            </w:r>
          </w:p>
        </w:tc>
        <w:tc>
          <w:tcPr>
            <w:tcW w:w="1710" w:type="dxa"/>
          </w:tcPr>
          <w:p w14:paraId="604A61B7" w14:textId="77777777" w:rsidR="00682434" w:rsidRPr="00017ED7" w:rsidRDefault="00682434" w:rsidP="000341C0">
            <w:pPr>
              <w:spacing w:line="240" w:lineRule="auto"/>
            </w:pPr>
            <w:r w:rsidRPr="00017ED7">
              <w:t>Quantitative</w:t>
            </w:r>
          </w:p>
          <w:p w14:paraId="2093A052" w14:textId="77777777" w:rsidR="00682434" w:rsidRPr="00017ED7" w:rsidRDefault="00682434" w:rsidP="000341C0">
            <w:pPr>
              <w:spacing w:line="240" w:lineRule="auto"/>
            </w:pPr>
          </w:p>
        </w:tc>
        <w:tc>
          <w:tcPr>
            <w:tcW w:w="2430" w:type="dxa"/>
          </w:tcPr>
          <w:p w14:paraId="5A7A2069" w14:textId="77777777" w:rsidR="00682434" w:rsidRPr="00017ED7" w:rsidRDefault="00682434" w:rsidP="000341C0">
            <w:pPr>
              <w:spacing w:line="240" w:lineRule="auto"/>
            </w:pPr>
            <w:r w:rsidRPr="00017ED7">
              <w:t>N=103 youth</w:t>
            </w:r>
          </w:p>
          <w:p w14:paraId="1A3A45F2" w14:textId="77777777" w:rsidR="00682434" w:rsidRPr="00017ED7" w:rsidRDefault="00682434" w:rsidP="000341C0">
            <w:pPr>
              <w:spacing w:line="240" w:lineRule="auto"/>
            </w:pPr>
            <w:r w:rsidRPr="00017ED7">
              <w:t>N=103 parents</w:t>
            </w:r>
          </w:p>
          <w:p w14:paraId="489A1AAC" w14:textId="77777777" w:rsidR="00682434" w:rsidRPr="00017ED7" w:rsidRDefault="00682434" w:rsidP="000341C0">
            <w:pPr>
              <w:spacing w:line="240" w:lineRule="auto"/>
            </w:pPr>
          </w:p>
          <w:p w14:paraId="5AFE1671" w14:textId="77777777" w:rsidR="00682434" w:rsidRPr="00017ED7" w:rsidRDefault="00682434" w:rsidP="000341C0">
            <w:pPr>
              <w:spacing w:line="240" w:lineRule="auto"/>
            </w:pPr>
            <w:r w:rsidRPr="00017ED7">
              <w:t>Ages of 8-17.</w:t>
            </w:r>
          </w:p>
        </w:tc>
        <w:tc>
          <w:tcPr>
            <w:tcW w:w="2160" w:type="dxa"/>
          </w:tcPr>
          <w:p w14:paraId="60AFE4B6" w14:textId="77777777" w:rsidR="00682434" w:rsidRPr="00017ED7" w:rsidRDefault="00682434" w:rsidP="000341C0">
            <w:pPr>
              <w:spacing w:line="240" w:lineRule="auto"/>
            </w:pPr>
            <w:r w:rsidRPr="00017ED7">
              <w:t>Youth and parents</w:t>
            </w:r>
          </w:p>
        </w:tc>
        <w:tc>
          <w:tcPr>
            <w:tcW w:w="5125" w:type="dxa"/>
          </w:tcPr>
          <w:p w14:paraId="56E5F707" w14:textId="77777777" w:rsidR="00682434" w:rsidRPr="00017ED7" w:rsidRDefault="00682434" w:rsidP="000341C0">
            <w:pPr>
              <w:spacing w:line="240" w:lineRule="auto"/>
            </w:pPr>
            <w:r w:rsidRPr="00017ED7">
              <w:t xml:space="preserve">Child/parent </w:t>
            </w:r>
            <w:proofErr w:type="spellStart"/>
            <w:r w:rsidRPr="00017ED7">
              <w:t>HRQoL</w:t>
            </w:r>
            <w:proofErr w:type="spellEnd"/>
            <w:r w:rsidRPr="00017ED7">
              <w:t xml:space="preserve"> concordance was generally</w:t>
            </w:r>
          </w:p>
          <w:p w14:paraId="4F42AA5F" w14:textId="77777777" w:rsidR="00682434" w:rsidRPr="00017ED7" w:rsidRDefault="00682434" w:rsidP="000341C0">
            <w:pPr>
              <w:spacing w:line="240" w:lineRule="auto"/>
            </w:pPr>
            <w:r w:rsidRPr="00017ED7">
              <w:t>poor. The variables for age, gender, and study group were not found to be response-parity predictors.</w:t>
            </w:r>
          </w:p>
          <w:p w14:paraId="4B8EEEC1" w14:textId="77777777" w:rsidR="00682434" w:rsidRPr="00017ED7" w:rsidRDefault="00682434" w:rsidP="000341C0">
            <w:pPr>
              <w:spacing w:line="240" w:lineRule="auto"/>
            </w:pPr>
          </w:p>
          <w:p w14:paraId="456A3FB3" w14:textId="77777777" w:rsidR="00682434" w:rsidRPr="00017ED7" w:rsidRDefault="00682434" w:rsidP="000341C0">
            <w:pPr>
              <w:spacing w:line="240" w:lineRule="auto"/>
            </w:pPr>
            <w:r w:rsidRPr="00017ED7">
              <w:t>Inclusion of child and parent perceptions</w:t>
            </w:r>
          </w:p>
          <w:p w14:paraId="181A8AD9" w14:textId="77777777" w:rsidR="00682434" w:rsidRPr="00017ED7" w:rsidRDefault="00682434" w:rsidP="000341C0">
            <w:pPr>
              <w:spacing w:line="240" w:lineRule="auto"/>
            </w:pPr>
            <w:r w:rsidRPr="00017ED7">
              <w:t>provides a more comprehensive picture of the child’s</w:t>
            </w:r>
          </w:p>
          <w:p w14:paraId="4D4D71FC" w14:textId="77777777" w:rsidR="00682434" w:rsidRPr="00017ED7" w:rsidRDefault="00682434" w:rsidP="000341C0">
            <w:pPr>
              <w:spacing w:line="240" w:lineRule="auto"/>
            </w:pPr>
            <w:proofErr w:type="spellStart"/>
            <w:r w:rsidRPr="00017ED7">
              <w:t>HRQoL</w:t>
            </w:r>
            <w:proofErr w:type="spellEnd"/>
            <w:r w:rsidRPr="00017ED7">
              <w:t>, increasing provider awareness of related health care needs</w:t>
            </w:r>
          </w:p>
        </w:tc>
      </w:tr>
      <w:tr w:rsidR="00682434" w:rsidRPr="00017ED7" w14:paraId="7446D47A" w14:textId="77777777" w:rsidTr="00682434">
        <w:tc>
          <w:tcPr>
            <w:tcW w:w="1525" w:type="dxa"/>
          </w:tcPr>
          <w:p w14:paraId="2E187D5A" w14:textId="77777777" w:rsidR="00682434" w:rsidRPr="00017ED7" w:rsidRDefault="00682434" w:rsidP="000341C0">
            <w:pPr>
              <w:spacing w:line="240" w:lineRule="auto"/>
            </w:pPr>
            <w:r w:rsidRPr="00017ED7">
              <w:lastRenderedPageBreak/>
              <w:t>Score</w:t>
            </w:r>
          </w:p>
        </w:tc>
        <w:tc>
          <w:tcPr>
            <w:tcW w:w="1710" w:type="dxa"/>
          </w:tcPr>
          <w:p w14:paraId="7C8DB737" w14:textId="77777777" w:rsidR="00682434" w:rsidRPr="00017ED7" w:rsidRDefault="00682434" w:rsidP="000341C0">
            <w:pPr>
              <w:spacing w:line="240" w:lineRule="auto"/>
            </w:pPr>
            <w:r w:rsidRPr="00017ED7">
              <w:t>3</w:t>
            </w:r>
          </w:p>
        </w:tc>
        <w:tc>
          <w:tcPr>
            <w:tcW w:w="2430" w:type="dxa"/>
          </w:tcPr>
          <w:p w14:paraId="63BAAACB" w14:textId="77777777" w:rsidR="00682434" w:rsidRPr="00017ED7" w:rsidRDefault="00682434" w:rsidP="000341C0">
            <w:pPr>
              <w:spacing w:line="240" w:lineRule="auto"/>
            </w:pPr>
            <w:r w:rsidRPr="00017ED7">
              <w:t>6</w:t>
            </w:r>
          </w:p>
        </w:tc>
        <w:tc>
          <w:tcPr>
            <w:tcW w:w="2160" w:type="dxa"/>
          </w:tcPr>
          <w:p w14:paraId="0B372AA8" w14:textId="77777777" w:rsidR="00682434" w:rsidRPr="00017ED7" w:rsidRDefault="00682434" w:rsidP="000341C0">
            <w:pPr>
              <w:spacing w:line="240" w:lineRule="auto"/>
            </w:pPr>
            <w:r w:rsidRPr="00017ED7">
              <w:t>3</w:t>
            </w:r>
          </w:p>
        </w:tc>
        <w:tc>
          <w:tcPr>
            <w:tcW w:w="5125" w:type="dxa"/>
          </w:tcPr>
          <w:p w14:paraId="5E6C1AA3"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12</w:t>
            </w:r>
            <w:r w:rsidRPr="00017ED7">
              <w:fldChar w:fldCharType="end"/>
            </w:r>
          </w:p>
        </w:tc>
      </w:tr>
      <w:tr w:rsidR="00682434" w:rsidRPr="00017ED7" w14:paraId="26607E7F" w14:textId="77777777" w:rsidTr="00682434">
        <w:tc>
          <w:tcPr>
            <w:tcW w:w="1525" w:type="dxa"/>
          </w:tcPr>
          <w:p w14:paraId="5C52306C" w14:textId="77777777" w:rsidR="00682434" w:rsidRPr="00017ED7" w:rsidRDefault="00682434" w:rsidP="000341C0">
            <w:pPr>
              <w:spacing w:line="240" w:lineRule="auto"/>
            </w:pPr>
            <w:r w:rsidRPr="00017ED7">
              <w:fldChar w:fldCharType="begin">
                <w:fldData xml:space="preserve">PEVuZE5vdGU+PENpdGU+PEF1dGhvcj5Qb3J0ZXI8L0F1dGhvcj48WWVhcj4yMDE1PC9ZZWFyPjxS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</w:fldData>
              </w:fldChar>
            </w:r>
            <w:r w:rsidRPr="00017ED7">
              <w:instrText xml:space="preserve"> ADDIN EN.CITE </w:instrText>
            </w:r>
            <w:r w:rsidRPr="00017ED7">
              <w:fldChar w:fldCharType="begin">
                <w:fldData xml:space="preserve">PEVuZE5vdGU+PENpdGU+PEF1dGhvcj5Qb3J0ZXI8L0F1dGhvcj48WWVhcj4yMDE1PC9ZZWFyPjxS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</w:fldData>
              </w:fldChar>
            </w:r>
            <w:r w:rsidRPr="00017ED7">
              <w:instrText xml:space="preserve"> ADDIN EN.CITE.DATA </w:instrText>
            </w:r>
            <w:r w:rsidRPr="00017ED7">
              <w:fldChar w:fldCharType="end"/>
            </w:r>
            <w:r w:rsidRPr="00017ED7">
              <w:fldChar w:fldCharType="separate"/>
            </w:r>
            <w:r w:rsidRPr="00017ED7">
              <w:rPr>
                <w:noProof/>
              </w:rPr>
              <w:t>(Porter et al., 2015)</w:t>
            </w:r>
            <w:r w:rsidRPr="00017ED7">
              <w:fldChar w:fldCharType="end"/>
            </w:r>
          </w:p>
        </w:tc>
        <w:tc>
          <w:tcPr>
            <w:tcW w:w="1710" w:type="dxa"/>
          </w:tcPr>
          <w:p w14:paraId="581892D9" w14:textId="77777777" w:rsidR="00682434" w:rsidRPr="00017ED7" w:rsidRDefault="00682434" w:rsidP="000341C0">
            <w:pPr>
              <w:spacing w:line="240" w:lineRule="auto"/>
            </w:pPr>
            <w:r w:rsidRPr="00017ED7">
              <w:t>Quantitative</w:t>
            </w:r>
          </w:p>
          <w:p w14:paraId="41C67316" w14:textId="77777777" w:rsidR="00682434" w:rsidRPr="00017ED7" w:rsidRDefault="00682434" w:rsidP="000341C0">
            <w:pPr>
              <w:spacing w:line="240" w:lineRule="auto"/>
            </w:pPr>
            <w:r w:rsidRPr="00017ED7">
              <w:t>Child SCAT-3</w:t>
            </w:r>
          </w:p>
          <w:p w14:paraId="7539EE2D" w14:textId="77777777" w:rsidR="00682434" w:rsidRPr="00017ED7" w:rsidRDefault="00682434" w:rsidP="000341C0">
            <w:pPr>
              <w:spacing w:line="240" w:lineRule="auto"/>
            </w:pPr>
            <w:r w:rsidRPr="00017ED7">
              <w:t>SAC-C</w:t>
            </w:r>
          </w:p>
        </w:tc>
        <w:tc>
          <w:tcPr>
            <w:tcW w:w="2430" w:type="dxa"/>
          </w:tcPr>
          <w:p w14:paraId="4A7336B9" w14:textId="77777777" w:rsidR="00682434" w:rsidRPr="00017ED7" w:rsidRDefault="00682434" w:rsidP="000341C0">
            <w:pPr>
              <w:spacing w:line="240" w:lineRule="auto"/>
            </w:pPr>
            <w:r w:rsidRPr="00017ED7">
              <w:t>N=227</w:t>
            </w:r>
          </w:p>
          <w:p w14:paraId="41073325" w14:textId="77777777" w:rsidR="00682434" w:rsidRPr="00017ED7" w:rsidRDefault="00682434" w:rsidP="000341C0">
            <w:pPr>
              <w:spacing w:line="240" w:lineRule="auto"/>
            </w:pPr>
          </w:p>
          <w:p w14:paraId="4C41E769" w14:textId="77777777" w:rsidR="00682434" w:rsidRPr="00017ED7" w:rsidRDefault="00682434" w:rsidP="000341C0">
            <w:pPr>
              <w:spacing w:line="240" w:lineRule="auto"/>
            </w:pPr>
            <w:r w:rsidRPr="00017ED7">
              <w:t>Ages of 7-12</w:t>
            </w:r>
          </w:p>
        </w:tc>
        <w:tc>
          <w:tcPr>
            <w:tcW w:w="2160" w:type="dxa"/>
          </w:tcPr>
          <w:p w14:paraId="1757803D" w14:textId="77777777" w:rsidR="00682434" w:rsidRPr="00017ED7" w:rsidRDefault="00682434" w:rsidP="000341C0">
            <w:pPr>
              <w:spacing w:line="240" w:lineRule="auto"/>
            </w:pPr>
            <w:r w:rsidRPr="00017ED7">
              <w:t>Youth and parents</w:t>
            </w:r>
          </w:p>
        </w:tc>
        <w:tc>
          <w:tcPr>
            <w:tcW w:w="5125" w:type="dxa"/>
          </w:tcPr>
          <w:p w14:paraId="12DF5684" w14:textId="77777777" w:rsidR="00682434" w:rsidRPr="00017ED7" w:rsidRDefault="00682434" w:rsidP="000341C0">
            <w:pPr>
              <w:spacing w:line="240" w:lineRule="auto"/>
            </w:pPr>
            <w:r w:rsidRPr="00017ED7">
              <w:t xml:space="preserve">Overall, children reported higher symptom severity in comparison with their parents. </w:t>
            </w:r>
          </w:p>
          <w:p w14:paraId="1D06BBD4" w14:textId="77777777" w:rsidR="00682434" w:rsidRPr="00017ED7" w:rsidRDefault="00682434" w:rsidP="000341C0">
            <w:pPr>
              <w:spacing w:line="240" w:lineRule="auto"/>
            </w:pPr>
            <w:r w:rsidRPr="00017ED7">
              <w:t>In addition, parents significantly underestimated both physical and sleep-related symptoms in comparison with the children's scores.</w:t>
            </w:r>
          </w:p>
        </w:tc>
      </w:tr>
      <w:tr w:rsidR="00682434" w:rsidRPr="00017ED7" w14:paraId="05ABF2F9" w14:textId="77777777" w:rsidTr="00682434">
        <w:tc>
          <w:tcPr>
            <w:tcW w:w="1525" w:type="dxa"/>
          </w:tcPr>
          <w:p w14:paraId="5EE196BE" w14:textId="77777777" w:rsidR="00682434" w:rsidRPr="00017ED7" w:rsidRDefault="00682434" w:rsidP="000341C0">
            <w:pPr>
              <w:spacing w:line="240" w:lineRule="auto"/>
            </w:pPr>
            <w:r w:rsidRPr="00017ED7">
              <w:t>Score</w:t>
            </w:r>
          </w:p>
        </w:tc>
        <w:tc>
          <w:tcPr>
            <w:tcW w:w="1710" w:type="dxa"/>
          </w:tcPr>
          <w:p w14:paraId="0F60D13E" w14:textId="77777777" w:rsidR="00682434" w:rsidRPr="00017ED7" w:rsidRDefault="00682434" w:rsidP="000341C0">
            <w:pPr>
              <w:spacing w:line="240" w:lineRule="auto"/>
            </w:pPr>
            <w:r w:rsidRPr="00017ED7">
              <w:t>3</w:t>
            </w:r>
          </w:p>
        </w:tc>
        <w:tc>
          <w:tcPr>
            <w:tcW w:w="2430" w:type="dxa"/>
          </w:tcPr>
          <w:p w14:paraId="1047DF50" w14:textId="77777777" w:rsidR="00682434" w:rsidRPr="00017ED7" w:rsidRDefault="00682434" w:rsidP="000341C0">
            <w:pPr>
              <w:spacing w:line="240" w:lineRule="auto"/>
            </w:pPr>
            <w:r w:rsidRPr="00017ED7">
              <w:t>6</w:t>
            </w:r>
          </w:p>
        </w:tc>
        <w:tc>
          <w:tcPr>
            <w:tcW w:w="2160" w:type="dxa"/>
          </w:tcPr>
          <w:p w14:paraId="304EC4D9" w14:textId="77777777" w:rsidR="00682434" w:rsidRPr="00017ED7" w:rsidRDefault="00682434" w:rsidP="000341C0">
            <w:pPr>
              <w:spacing w:line="240" w:lineRule="auto"/>
            </w:pPr>
            <w:r w:rsidRPr="00017ED7">
              <w:t>3</w:t>
            </w:r>
          </w:p>
        </w:tc>
        <w:tc>
          <w:tcPr>
            <w:tcW w:w="5125" w:type="dxa"/>
          </w:tcPr>
          <w:p w14:paraId="58E288EE"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12</w:t>
            </w:r>
            <w:r w:rsidRPr="00017ED7">
              <w:fldChar w:fldCharType="end"/>
            </w:r>
          </w:p>
        </w:tc>
      </w:tr>
      <w:tr w:rsidR="00682434" w:rsidRPr="00017ED7" w14:paraId="3AEC7276" w14:textId="77777777" w:rsidTr="00682434">
        <w:tc>
          <w:tcPr>
            <w:tcW w:w="1525" w:type="dxa"/>
          </w:tcPr>
          <w:p w14:paraId="3094EC23" w14:textId="76FA4967" w:rsidR="00682434" w:rsidRPr="00017ED7" w:rsidRDefault="00682434" w:rsidP="000341C0">
            <w:pPr>
              <w:spacing w:line="240" w:lineRule="auto"/>
            </w:pPr>
            <w:r w:rsidRPr="00017ED7">
              <w:fldChar w:fldCharType="begin"/>
            </w:r>
            <w:r>
              <w:instrText xml:space="preserve"> ADDIN EN.CITE &lt;EndNote&gt;&lt;Cite&gt;&lt;Author&gt;Rowhani-Rahbar&lt;/Author&gt;&lt;Year&gt;2016&lt;/Year&gt;&lt;RecNum&gt;68&lt;/RecNum&gt;&lt;DisplayText&gt;(Rowhani-Rahbar et al., 2016)&lt;/DisplayText&gt;&lt;record&gt;&lt;rec-number&gt;68&lt;/rec-number&gt;&lt;foreign-keys&gt;&lt;key app="EN" db-id="f9v5wfxs65xx06e5pvep9dt9tfv2ftfwprz2" timestamp="1480884793"&gt;68&lt;/key&gt;&lt;/foreign-keys&gt;&lt;ref-type name="Journal Article"&gt;17&lt;/ref-type&gt;&lt;contributors&gt;&lt;authors&gt;&lt;author&gt;Rowhani-Rahbar, A.&lt;/author&gt;&lt;author&gt;Chrisman, S. P.&lt;/author&gt;&lt;author&gt;Drescher, S.&lt;/author&gt;&lt;author&gt;Schiff, M. A.&lt;/author&gt;&lt;author&gt;Rivara, F. P.&lt;/author&gt;&lt;/authors&gt;&lt;/contributors&gt;&lt;auth-address&gt;1 Department of Epidemiology, University of Washington , Seattle, Washington.&amp;#xD;2 Department of Pediatrics, University of Washington , Seattle, Washington.&amp;#xD;3 Seattle Children&amp;apos;s Research Institute , Seattle, Washington.&amp;#xD;4 Harborview Injury Prevention &amp;amp; Research Center, University of Washington , Seattle, Washington.&lt;/auth-address&gt;&lt;titles&gt;&lt;title&gt;Agreement between High School Athletes and Their Parents on Reporting Athletic Events and Concussion Symptoms&lt;/title&gt;&lt;secondary-title&gt;Journal of Neurotrauma&lt;/secondary-title&gt;&lt;alt-title&gt;Journal of neurotrauma&lt;/alt-title&gt;&lt;/titles&gt;&lt;periodical&gt;&lt;full-title&gt;Journal of Neurotrauma&lt;/full-title&gt;&lt;/periodical&gt;&lt;alt-periodical&gt;&lt;full-title&gt;Journal of Neurotrauma&lt;/full-title&gt;&lt;/alt-periodical&gt;&lt;pages&gt;784-91&lt;/pages&gt;&lt;volume&gt;33&lt;/volume&gt;&lt;number&gt;8&lt;/number&gt;&lt;edition&gt;2015/09/29&lt;/edition&gt;&lt;keywords&gt;&lt;keyword&gt;adolescent&lt;/keyword&gt;&lt;keyword&gt;brain concussion&lt;/keyword&gt;&lt;keyword&gt;epidemiology&lt;/keyword&gt;&lt;keyword&gt;football&lt;/keyword&gt;&lt;keyword&gt;soccer&lt;/keyword&gt;&lt;/keywords&gt;&lt;dates&gt;&lt;year&gt;2016&lt;/year&gt;&lt;pub-dates&gt;&lt;date&gt;Apr 15&lt;/date&gt;&lt;/pub-dates&gt;&lt;/dates&gt;&lt;isbn&gt;0897-7151&lt;/isbn&gt;&lt;accession-num&gt;26414288&lt;/accession-num&gt;&lt;urls&gt;&lt;related-urls&gt;&lt;url&gt;http://online.liebertpub.com/doi/pdfplus/10.1089/neu.2015.4100&lt;/url&gt;&lt;/related-urls&gt;&lt;/urls&gt;&lt;electronic-resource-num&gt;10.1089/neu.2015.4100&lt;/electronic-resource-num&gt;&lt;remote-database-provider&gt;NLM&lt;/remote-database-provider&gt;&lt;language&gt;eng&lt;/language&gt;&lt;/record&gt;&lt;/Cite&gt;&lt;/EndNote&gt;</w:instrText>
            </w:r>
            <w:r w:rsidRPr="00017ED7">
              <w:fldChar w:fldCharType="separate"/>
            </w:r>
            <w:r>
              <w:rPr>
                <w:noProof/>
              </w:rPr>
              <w:t>(Rowhani-Rahbar et al., 2016)</w:t>
            </w:r>
            <w:r w:rsidRPr="00017ED7">
              <w:fldChar w:fldCharType="end"/>
            </w:r>
          </w:p>
        </w:tc>
        <w:tc>
          <w:tcPr>
            <w:tcW w:w="1710" w:type="dxa"/>
          </w:tcPr>
          <w:p w14:paraId="5C33BE99" w14:textId="77777777" w:rsidR="00682434" w:rsidRPr="00017ED7" w:rsidRDefault="00682434" w:rsidP="000341C0">
            <w:pPr>
              <w:spacing w:line="240" w:lineRule="auto"/>
            </w:pPr>
            <w:r w:rsidRPr="00017ED7">
              <w:t>Quantitative</w:t>
            </w:r>
          </w:p>
        </w:tc>
        <w:tc>
          <w:tcPr>
            <w:tcW w:w="2430" w:type="dxa"/>
          </w:tcPr>
          <w:p w14:paraId="4823E326" w14:textId="77777777" w:rsidR="00682434" w:rsidRPr="00017ED7" w:rsidRDefault="00682434" w:rsidP="000341C0">
            <w:pPr>
              <w:spacing w:line="240" w:lineRule="auto"/>
            </w:pPr>
            <w:r w:rsidRPr="00017ED7">
              <w:t>N=3261</w:t>
            </w:r>
          </w:p>
        </w:tc>
        <w:tc>
          <w:tcPr>
            <w:tcW w:w="2160" w:type="dxa"/>
          </w:tcPr>
          <w:p w14:paraId="23CE1467" w14:textId="77777777" w:rsidR="00682434" w:rsidRPr="00017ED7" w:rsidRDefault="00682434" w:rsidP="000341C0">
            <w:pPr>
              <w:spacing w:line="240" w:lineRule="auto"/>
            </w:pPr>
            <w:r w:rsidRPr="00017ED7">
              <w:t>Youth and Parents</w:t>
            </w:r>
          </w:p>
        </w:tc>
        <w:tc>
          <w:tcPr>
            <w:tcW w:w="5125" w:type="dxa"/>
          </w:tcPr>
          <w:p w14:paraId="33F186F7" w14:textId="77777777" w:rsidR="00682434" w:rsidRPr="00017ED7" w:rsidRDefault="00682434" w:rsidP="000341C0">
            <w:pPr>
              <w:tabs>
                <w:tab w:val="left" w:pos="904"/>
              </w:tabs>
              <w:spacing w:line="240" w:lineRule="auto"/>
            </w:pPr>
            <w:r w:rsidRPr="00017ED7">
              <w:t>There was moderate to substantial agreement on the occurrence of injury resulting in any concussion symptoms.</w:t>
            </w:r>
          </w:p>
          <w:p w14:paraId="53D37983" w14:textId="77777777" w:rsidR="00682434" w:rsidRPr="00017ED7" w:rsidRDefault="00682434" w:rsidP="000341C0">
            <w:pPr>
              <w:tabs>
                <w:tab w:val="left" w:pos="904"/>
              </w:tabs>
              <w:spacing w:line="240" w:lineRule="auto"/>
            </w:pPr>
          </w:p>
          <w:p w14:paraId="72E970E0" w14:textId="77777777" w:rsidR="00682434" w:rsidRPr="00017ED7" w:rsidRDefault="00682434" w:rsidP="000341C0">
            <w:pPr>
              <w:tabs>
                <w:tab w:val="left" w:pos="904"/>
              </w:tabs>
              <w:spacing w:line="240" w:lineRule="auto"/>
            </w:pPr>
            <w:r w:rsidRPr="00017ED7">
              <w:t>Overall athletes reported greater severity of symptoms than parents did.</w:t>
            </w:r>
          </w:p>
          <w:p w14:paraId="009C3CDC" w14:textId="77777777" w:rsidR="00682434" w:rsidRPr="00017ED7" w:rsidRDefault="00682434" w:rsidP="000341C0">
            <w:pPr>
              <w:tabs>
                <w:tab w:val="left" w:pos="904"/>
              </w:tabs>
              <w:spacing w:line="240" w:lineRule="auto"/>
            </w:pPr>
          </w:p>
          <w:p w14:paraId="04D78497" w14:textId="77777777" w:rsidR="00682434" w:rsidRPr="00017ED7" w:rsidRDefault="00682434" w:rsidP="000341C0">
            <w:pPr>
              <w:tabs>
                <w:tab w:val="left" w:pos="904"/>
              </w:tabs>
              <w:spacing w:line="240" w:lineRule="auto"/>
            </w:pPr>
            <w:r w:rsidRPr="00017ED7">
              <w:t>Difficulty remembering showed an almost perfect agreement level. ICC 0.71 for boys and 0.74 for girls</w:t>
            </w:r>
          </w:p>
          <w:p w14:paraId="5B063EF7" w14:textId="77777777" w:rsidR="00682434" w:rsidRPr="00017ED7" w:rsidRDefault="00682434" w:rsidP="000341C0">
            <w:pPr>
              <w:tabs>
                <w:tab w:val="left" w:pos="904"/>
              </w:tabs>
              <w:spacing w:line="240" w:lineRule="auto"/>
            </w:pPr>
          </w:p>
          <w:p w14:paraId="19AA7237" w14:textId="77777777" w:rsidR="00682434" w:rsidRPr="00017ED7" w:rsidRDefault="00682434" w:rsidP="000341C0">
            <w:pPr>
              <w:spacing w:line="240" w:lineRule="auto"/>
            </w:pPr>
            <w:r w:rsidRPr="00017ED7">
              <w:t xml:space="preserve">Concordance was greater when the information was obtained under 1 </w:t>
            </w:r>
            <w:proofErr w:type="spellStart"/>
            <w:r w:rsidRPr="00017ED7">
              <w:t>wk</w:t>
            </w:r>
            <w:proofErr w:type="spellEnd"/>
            <w:r w:rsidRPr="00017ED7">
              <w:t xml:space="preserve"> from injury (0.78 to 0.66). No difference in concordance with parents with a child who had previous concussions vs those whose child did not.</w:t>
            </w:r>
          </w:p>
        </w:tc>
      </w:tr>
      <w:tr w:rsidR="00682434" w:rsidRPr="00017ED7" w14:paraId="50E835D5" w14:textId="77777777" w:rsidTr="00682434">
        <w:tc>
          <w:tcPr>
            <w:tcW w:w="1525" w:type="dxa"/>
          </w:tcPr>
          <w:p w14:paraId="1BEFE17A" w14:textId="77777777" w:rsidR="00682434" w:rsidRPr="00017ED7" w:rsidRDefault="00682434" w:rsidP="000341C0">
            <w:pPr>
              <w:spacing w:line="240" w:lineRule="auto"/>
            </w:pPr>
            <w:r w:rsidRPr="00017ED7">
              <w:t>Score</w:t>
            </w:r>
          </w:p>
        </w:tc>
        <w:tc>
          <w:tcPr>
            <w:tcW w:w="1710" w:type="dxa"/>
          </w:tcPr>
          <w:p w14:paraId="5CA9B92B" w14:textId="77777777" w:rsidR="00682434" w:rsidRPr="00017ED7" w:rsidRDefault="00682434" w:rsidP="000341C0">
            <w:pPr>
              <w:spacing w:line="240" w:lineRule="auto"/>
            </w:pPr>
            <w:r w:rsidRPr="00017ED7">
              <w:t>3</w:t>
            </w:r>
          </w:p>
        </w:tc>
        <w:tc>
          <w:tcPr>
            <w:tcW w:w="2430" w:type="dxa"/>
          </w:tcPr>
          <w:p w14:paraId="76319B22" w14:textId="77777777" w:rsidR="00682434" w:rsidRPr="00017ED7" w:rsidRDefault="00682434" w:rsidP="000341C0">
            <w:pPr>
              <w:spacing w:line="240" w:lineRule="auto"/>
            </w:pPr>
            <w:r w:rsidRPr="00017ED7">
              <w:t>6</w:t>
            </w:r>
          </w:p>
        </w:tc>
        <w:tc>
          <w:tcPr>
            <w:tcW w:w="2160" w:type="dxa"/>
          </w:tcPr>
          <w:p w14:paraId="6819527F" w14:textId="77777777" w:rsidR="00682434" w:rsidRPr="00017ED7" w:rsidRDefault="00682434" w:rsidP="000341C0">
            <w:pPr>
              <w:spacing w:line="240" w:lineRule="auto"/>
            </w:pPr>
            <w:r w:rsidRPr="00017ED7">
              <w:t>3</w:t>
            </w:r>
          </w:p>
        </w:tc>
        <w:tc>
          <w:tcPr>
            <w:tcW w:w="5125" w:type="dxa"/>
          </w:tcPr>
          <w:p w14:paraId="2E7EC8C0"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12</w:t>
            </w:r>
            <w:r w:rsidRPr="00017ED7">
              <w:fldChar w:fldCharType="end"/>
            </w:r>
          </w:p>
        </w:tc>
      </w:tr>
      <w:tr w:rsidR="00682434" w:rsidRPr="00017ED7" w14:paraId="61C548DA" w14:textId="77777777" w:rsidTr="00682434">
        <w:tc>
          <w:tcPr>
            <w:tcW w:w="1525" w:type="dxa"/>
          </w:tcPr>
          <w:p w14:paraId="7765FC2D" w14:textId="701BB93E" w:rsidR="00682434" w:rsidRPr="00017ED7" w:rsidRDefault="00682434" w:rsidP="008A5159">
            <w:pPr>
              <w:spacing w:line="240" w:lineRule="auto"/>
            </w:pPr>
            <w:r w:rsidRPr="00017ED7">
              <w:fldChar w:fldCharType="begin"/>
            </w:r>
            <w:r w:rsidR="008A5159">
              <w:instrText xml:space="preserve"> ADDIN EN.CITE &lt;EndNote&gt;&lt;Cite&gt;&lt;Author&gt;Sandel&lt;/Author&gt;&lt;Year&gt;2015&lt;/Year&gt;&lt;RecNum&gt;5&lt;/RecNum&gt;&lt;DisplayText&gt;(Sandel, Henry, French, &amp;amp; Lovell, 2015)&lt;/DisplayText&gt;&lt;record&gt;&lt;rec-number&gt;5&lt;/rec-number&gt;&lt;foreign-keys&gt;&lt;key app="EN" db-id="f9v5wfxs65xx06e5pvep9dt9tfv2ftfwprz2" timestamp="1480884041"&gt;5&lt;/key&gt;&lt;/foreign-keys&gt;&lt;ref-type name="Journal Article"&gt;17&lt;/ref-type&gt;&lt;contributors&gt;&lt;authors&gt;&lt;author&gt;Sandel, Natalie&lt;/author&gt;&lt;author&gt;Henry, Luke C.&lt;/author&gt;&lt;author&gt;French, Jonathan&lt;/author&gt;&lt;author&gt;Lovell, Mark R.&lt;/author&gt;&lt;/authors&gt;&lt;/contributors&gt;&lt;titles&gt;&lt;title&gt;Parent Perceptions of Their Adolescent Athlete&amp;apos;s Concussion: A Preliminary Retrospective Study&lt;/title&gt;&lt;secondary-title&gt;Applied Neuropsychology: Child&lt;/secondary-title&gt;&lt;/titles&gt;&lt;periodical&gt;&lt;full-title&gt;Applied Neuropsychology: Child&lt;/full-title&gt;&lt;/periodical&gt;&lt;pages&gt;211-216&lt;/pages&gt;&lt;volume&gt;4&lt;/volume&gt;&lt;number&gt;3&lt;/number&gt;&lt;dates&gt;&lt;year&gt;2015&lt;/year&gt;&lt;/dates&gt;&lt;pub-location&gt;Philadelphia, Pennsylvania&lt;/pub-location&gt;&lt;publisher&gt;Taylor &amp;amp; Francis Ltd&lt;/publisher&gt;&lt;isbn&gt;2162-2965&lt;/isbn&gt;&lt;accession-num&gt;109582204. Language: English. Entry Date: 20150923. Revision Date: 20160526. Publication Type: journal article. Journal Subset: Biomedical&lt;/accession-num&gt;&lt;urls&gt;&lt;related-urls&gt;&lt;url&gt;http://proxy.lib.umich.edu/login?url=http://search.ebscohost.com/login.aspx?direct=true&amp;amp;db=ccm&amp;amp;AN=109582204&amp;amp;site=ehost-live&amp;amp;scope=site&lt;/url&gt;&lt;/related-urls&gt;&lt;/urls&gt;&lt;electronic-resource-num&gt;10.1080/21622965.2013.850692&lt;/electronic-resource-num&gt;&lt;remote-database-name&gt;ccm&lt;/remote-database-name&gt;&lt;remote-database-provider&gt;EBSCOhost&lt;/remote-database-provider&gt;&lt;/record&gt;&lt;/Cite&gt;&lt;/EndNote&gt;</w:instrText>
            </w:r>
            <w:r w:rsidRPr="00017ED7">
              <w:fldChar w:fldCharType="separate"/>
            </w:r>
            <w:r w:rsidR="008A5159">
              <w:rPr>
                <w:noProof/>
              </w:rPr>
              <w:t>(Sandel, Henry, French, &amp; Lovell, 2015)</w:t>
            </w:r>
            <w:r w:rsidRPr="00017ED7">
              <w:fldChar w:fldCharType="end"/>
            </w:r>
          </w:p>
        </w:tc>
        <w:tc>
          <w:tcPr>
            <w:tcW w:w="1710" w:type="dxa"/>
          </w:tcPr>
          <w:p w14:paraId="1E883559" w14:textId="77777777" w:rsidR="00682434" w:rsidRPr="00017ED7" w:rsidRDefault="00682434" w:rsidP="000341C0">
            <w:pPr>
              <w:spacing w:line="240" w:lineRule="auto"/>
            </w:pPr>
            <w:r w:rsidRPr="00017ED7">
              <w:t>Quantitative</w:t>
            </w:r>
          </w:p>
        </w:tc>
        <w:tc>
          <w:tcPr>
            <w:tcW w:w="2430" w:type="dxa"/>
          </w:tcPr>
          <w:p w14:paraId="6A73597E" w14:textId="77777777" w:rsidR="00682434" w:rsidRPr="00017ED7" w:rsidRDefault="00682434" w:rsidP="000341C0">
            <w:pPr>
              <w:spacing w:line="240" w:lineRule="auto"/>
            </w:pPr>
            <w:r w:rsidRPr="00017ED7">
              <w:t>N=67</w:t>
            </w:r>
          </w:p>
          <w:p w14:paraId="663D1F85" w14:textId="77777777" w:rsidR="00682434" w:rsidRPr="00017ED7" w:rsidRDefault="00682434" w:rsidP="000341C0">
            <w:pPr>
              <w:spacing w:line="240" w:lineRule="auto"/>
            </w:pPr>
            <w:r w:rsidRPr="00017ED7">
              <w:t>Ages of 12-18</w:t>
            </w:r>
          </w:p>
          <w:p w14:paraId="51EF2EF8" w14:textId="77777777" w:rsidR="00682434" w:rsidRPr="00017ED7" w:rsidRDefault="00682434" w:rsidP="000341C0">
            <w:pPr>
              <w:spacing w:line="240" w:lineRule="auto"/>
            </w:pPr>
          </w:p>
          <w:p w14:paraId="5FE9D162" w14:textId="77777777" w:rsidR="00682434" w:rsidRPr="00017ED7" w:rsidRDefault="00682434" w:rsidP="000341C0">
            <w:pPr>
              <w:spacing w:line="240" w:lineRule="auto"/>
              <w:jc w:val="center"/>
            </w:pPr>
          </w:p>
        </w:tc>
        <w:tc>
          <w:tcPr>
            <w:tcW w:w="2160" w:type="dxa"/>
          </w:tcPr>
          <w:p w14:paraId="28128F05" w14:textId="77777777" w:rsidR="00682434" w:rsidRPr="00017ED7" w:rsidRDefault="00682434" w:rsidP="000341C0">
            <w:pPr>
              <w:spacing w:line="240" w:lineRule="auto"/>
            </w:pPr>
            <w:r w:rsidRPr="00017ED7">
              <w:t>Youth and parents</w:t>
            </w:r>
          </w:p>
        </w:tc>
        <w:tc>
          <w:tcPr>
            <w:tcW w:w="5125" w:type="dxa"/>
          </w:tcPr>
          <w:p w14:paraId="6B05744D" w14:textId="77777777" w:rsidR="00682434" w:rsidRPr="00017ED7" w:rsidRDefault="00682434" w:rsidP="000341C0">
            <w:pPr>
              <w:spacing w:line="240" w:lineRule="auto"/>
            </w:pPr>
            <w:r w:rsidRPr="00017ED7">
              <w:t xml:space="preserve">somatic complaints were the most predictive of parents’ perceptions. </w:t>
            </w:r>
          </w:p>
          <w:p w14:paraId="4B4BA4BC" w14:textId="77777777" w:rsidR="00682434" w:rsidRPr="00017ED7" w:rsidRDefault="00682434" w:rsidP="000341C0">
            <w:pPr>
              <w:spacing w:line="240" w:lineRule="auto"/>
            </w:pPr>
          </w:p>
          <w:p w14:paraId="2FFB9664" w14:textId="77777777" w:rsidR="00682434" w:rsidRPr="00017ED7" w:rsidRDefault="00682434" w:rsidP="000341C0">
            <w:pPr>
              <w:spacing w:line="240" w:lineRule="auto"/>
            </w:pPr>
            <w:r w:rsidRPr="00017ED7">
              <w:t>Parents’ and athletes’ perceptions are predicted by athletes’ somatic symptoms, rather than athletes’ performance on objective assessments.</w:t>
            </w:r>
          </w:p>
        </w:tc>
      </w:tr>
      <w:tr w:rsidR="00682434" w:rsidRPr="00017ED7" w14:paraId="7194D91E" w14:textId="77777777" w:rsidTr="00682434">
        <w:tc>
          <w:tcPr>
            <w:tcW w:w="1525" w:type="dxa"/>
          </w:tcPr>
          <w:p w14:paraId="6888BAD2" w14:textId="77777777" w:rsidR="00682434" w:rsidRPr="00017ED7" w:rsidRDefault="00682434" w:rsidP="000341C0">
            <w:pPr>
              <w:spacing w:line="240" w:lineRule="auto"/>
            </w:pPr>
            <w:r w:rsidRPr="00017ED7">
              <w:t>Score</w:t>
            </w:r>
          </w:p>
        </w:tc>
        <w:tc>
          <w:tcPr>
            <w:tcW w:w="1710" w:type="dxa"/>
          </w:tcPr>
          <w:p w14:paraId="6073EC25" w14:textId="77777777" w:rsidR="00682434" w:rsidRPr="00017ED7" w:rsidRDefault="00682434" w:rsidP="000341C0">
            <w:pPr>
              <w:spacing w:line="240" w:lineRule="auto"/>
            </w:pPr>
            <w:r w:rsidRPr="00017ED7">
              <w:t>3</w:t>
            </w:r>
          </w:p>
        </w:tc>
        <w:tc>
          <w:tcPr>
            <w:tcW w:w="2430" w:type="dxa"/>
          </w:tcPr>
          <w:p w14:paraId="5A3729D2" w14:textId="77777777" w:rsidR="00682434" w:rsidRPr="00017ED7" w:rsidRDefault="00682434" w:rsidP="000341C0">
            <w:pPr>
              <w:spacing w:line="240" w:lineRule="auto"/>
            </w:pPr>
            <w:r w:rsidRPr="00017ED7">
              <w:t>6</w:t>
            </w:r>
          </w:p>
        </w:tc>
        <w:tc>
          <w:tcPr>
            <w:tcW w:w="2160" w:type="dxa"/>
          </w:tcPr>
          <w:p w14:paraId="114C4A17" w14:textId="77777777" w:rsidR="00682434" w:rsidRPr="00017ED7" w:rsidRDefault="00682434" w:rsidP="000341C0">
            <w:pPr>
              <w:spacing w:line="240" w:lineRule="auto"/>
            </w:pPr>
            <w:r w:rsidRPr="00017ED7">
              <w:t>3</w:t>
            </w:r>
          </w:p>
        </w:tc>
        <w:tc>
          <w:tcPr>
            <w:tcW w:w="5125" w:type="dxa"/>
          </w:tcPr>
          <w:p w14:paraId="36C2FDF1"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12</w:t>
            </w:r>
            <w:r w:rsidRPr="00017ED7">
              <w:fldChar w:fldCharType="end"/>
            </w:r>
          </w:p>
        </w:tc>
      </w:tr>
      <w:tr w:rsidR="00682434" w:rsidRPr="00017ED7" w14:paraId="1A95E99D" w14:textId="77777777" w:rsidTr="00682434">
        <w:tc>
          <w:tcPr>
            <w:tcW w:w="1525" w:type="dxa"/>
          </w:tcPr>
          <w:p w14:paraId="765A5A8B" w14:textId="77777777" w:rsidR="00682434" w:rsidRPr="00017ED7" w:rsidRDefault="00682434" w:rsidP="000341C0">
            <w:pPr>
              <w:spacing w:line="240" w:lineRule="auto"/>
            </w:pPr>
            <w:r w:rsidRPr="00017ED7">
              <w:fldChar w:fldCharType="begin"/>
            </w:r>
            <w:r w:rsidRPr="00017ED7">
              <w:instrText xml:space="preserve"> ADDIN EN.CITE &lt;EndNote&gt;&lt;Cite&gt;&lt;Author&gt;Sanders&lt;/Author&gt;&lt;Year&gt;2010&lt;/Year&gt;&lt;RecNum&gt;57&lt;/RecNum&gt;&lt;DisplayText&gt;(Sanders, 2010)&lt;/DisplayText&gt;&lt;record&gt;&lt;rec-number&gt;57&lt;/rec-number&gt;&lt;foreign-keys&gt;&lt;key app="EN" db-id="f9v5wfxs65xx06e5pvep9dt9tfv2ftfwprz2" timestamp="1480884042"&gt;57&lt;/key&gt;&lt;/foreign-keys&gt;&lt;ref-type name="Thesis"&gt;32&lt;/ref-type&gt;&lt;contributors&gt;&lt;authors&gt;&lt;author&gt;Sanders, Laura R.&lt;/author&gt;&lt;/authors&gt;&lt;/contributors&gt;&lt;titles&gt;&lt;title&gt;A comparison of behavior assessment system for children-second edition parent rating scale scores for children and adolescents with adhd, traumatic brain injury, and high functioning autism&lt;/title&gt;&lt;alt-title&gt;Dissertation Abstracts International Section A: Humanities and Social Sciences&lt;/alt-title&gt;&lt;/titles&gt;&lt;pages&gt;830-830&lt;/pages&gt;&lt;volume&gt;71&lt;/volume&gt;&lt;keywords&gt;&lt;keyword&gt;behavior assessment system&lt;/keyword&gt;&lt;keyword&gt;children-second edition parent rating scale scores&lt;/keyword&gt;&lt;keyword&gt;Attention Deficit Disorder with Hyperactivity&lt;/keyword&gt;&lt;keyword&gt;traumatic brain injury&lt;/keyword&gt;&lt;keyword&gt;high functioning autism&lt;/keyword&gt;&lt;keyword&gt;Child Development Educator programs&lt;/keyword&gt;&lt;keyword&gt;Early Childhood Educator programs&lt;/keyword&gt;&lt;keyword&gt;community colleges&lt;/keyword&gt;&lt;keyword&gt;2010&lt;/keyword&gt;&lt;keyword&gt;Childhood Development&lt;/keyword&gt;&lt;keyword&gt;College Students&lt;/keyword&gt;&lt;keyword&gt;Behavioral Assessment&lt;/keyword&gt;&lt;keyword&gt;Brain&lt;/keyword&gt;&lt;keyword&gt;Injuries&lt;/keyword&gt;&lt;keyword&gt;Parents&lt;/keyword&gt;&lt;keyword&gt;Rating&lt;/keyword&gt;&lt;/keywords&gt;&lt;dates&gt;&lt;year&gt;2010&lt;/year&gt;&lt;/dates&gt;&lt;pub-location&gt;US&lt;/pub-location&gt;&lt;publisher&gt;ProQuest Information &amp;amp; Learning&lt;/publisher&gt;&lt;isbn&gt;0419-4209&amp;#xD;978-1-109-64819-5&lt;/isbn&gt;&lt;accession-num&gt;2010-99170-166&lt;/accession-num&gt;&lt;urls&gt;&lt;related-urls&gt;&lt;url&gt;http://proxy.lib.umich.edu/login?url=http://search.ebscohost.com/login.aspx?direct=true&amp;amp;db=psyh&amp;amp;AN=2010-99170-166&amp;amp;site=ehost-live&amp;amp;scope=site&lt;/url&gt;&lt;/related-urls&gt;&lt;/urls&gt;&lt;remote-database-name&gt;psyh&lt;/remote-database-name&gt;&lt;remote-database-provider&gt;EBSCOhost&lt;/remote-database-provider&gt;&lt;/record&gt;&lt;/Cite&gt;&lt;/EndNote&gt;</w:instrText>
            </w:r>
            <w:r w:rsidRPr="00017ED7">
              <w:fldChar w:fldCharType="separate"/>
            </w:r>
            <w:r w:rsidRPr="00017ED7">
              <w:rPr>
                <w:noProof/>
              </w:rPr>
              <w:t>(Sanders, 2010)</w:t>
            </w:r>
            <w:r w:rsidRPr="00017ED7">
              <w:fldChar w:fldCharType="end"/>
            </w:r>
          </w:p>
        </w:tc>
        <w:tc>
          <w:tcPr>
            <w:tcW w:w="1710" w:type="dxa"/>
          </w:tcPr>
          <w:p w14:paraId="03507013" w14:textId="77777777" w:rsidR="00682434" w:rsidRPr="00017ED7" w:rsidRDefault="00682434" w:rsidP="000341C0">
            <w:pPr>
              <w:spacing w:line="240" w:lineRule="auto"/>
            </w:pPr>
            <w:r w:rsidRPr="00017ED7">
              <w:t>Mixed</w:t>
            </w:r>
          </w:p>
          <w:p w14:paraId="3FE839D5" w14:textId="77777777" w:rsidR="00682434" w:rsidRPr="00017ED7" w:rsidRDefault="00682434" w:rsidP="000341C0">
            <w:pPr>
              <w:spacing w:line="240" w:lineRule="auto"/>
            </w:pPr>
            <w:r w:rsidRPr="00017ED7">
              <w:t>BASC-2</w:t>
            </w:r>
          </w:p>
        </w:tc>
        <w:tc>
          <w:tcPr>
            <w:tcW w:w="2430" w:type="dxa"/>
          </w:tcPr>
          <w:p w14:paraId="4AFF6B4F" w14:textId="77777777" w:rsidR="00682434" w:rsidRPr="00017ED7" w:rsidRDefault="00682434" w:rsidP="000341C0">
            <w:pPr>
              <w:spacing w:line="240" w:lineRule="auto"/>
            </w:pPr>
            <w:r w:rsidRPr="00017ED7">
              <w:t>N=1047 but only n=50 had TBI</w:t>
            </w:r>
          </w:p>
          <w:p w14:paraId="43C498C1" w14:textId="77777777" w:rsidR="00682434" w:rsidRPr="00017ED7" w:rsidRDefault="00682434" w:rsidP="000341C0">
            <w:pPr>
              <w:spacing w:line="240" w:lineRule="auto"/>
            </w:pPr>
          </w:p>
          <w:p w14:paraId="682502E5" w14:textId="77777777" w:rsidR="00682434" w:rsidRPr="00017ED7" w:rsidRDefault="00682434" w:rsidP="000341C0">
            <w:pPr>
              <w:spacing w:line="240" w:lineRule="auto"/>
            </w:pPr>
            <w:r w:rsidRPr="00017ED7">
              <w:t>Ages of 6-21</w:t>
            </w:r>
          </w:p>
        </w:tc>
        <w:tc>
          <w:tcPr>
            <w:tcW w:w="2160" w:type="dxa"/>
          </w:tcPr>
          <w:p w14:paraId="6EED02C6" w14:textId="77777777" w:rsidR="00682434" w:rsidRPr="00017ED7" w:rsidRDefault="00682434" w:rsidP="000341C0">
            <w:pPr>
              <w:spacing w:line="240" w:lineRule="auto"/>
            </w:pPr>
            <w:r w:rsidRPr="00017ED7">
              <w:lastRenderedPageBreak/>
              <w:t xml:space="preserve">Adults who sustained a </w:t>
            </w:r>
            <w:r w:rsidRPr="00017ED7">
              <w:lastRenderedPageBreak/>
              <w:t>concussion during childhood</w:t>
            </w:r>
          </w:p>
        </w:tc>
        <w:tc>
          <w:tcPr>
            <w:tcW w:w="5125" w:type="dxa"/>
          </w:tcPr>
          <w:p w14:paraId="1590623D" w14:textId="77777777" w:rsidR="00682434" w:rsidRPr="00017ED7" w:rsidRDefault="00682434" w:rsidP="000341C0">
            <w:pPr>
              <w:spacing w:line="240" w:lineRule="auto"/>
            </w:pPr>
            <w:r w:rsidRPr="00017ED7">
              <w:lastRenderedPageBreak/>
              <w:t>Cross-sectional study</w:t>
            </w:r>
          </w:p>
          <w:p w14:paraId="5F157ED2" w14:textId="77777777" w:rsidR="00682434" w:rsidRPr="00017ED7" w:rsidRDefault="00682434" w:rsidP="000341C0">
            <w:pPr>
              <w:spacing w:line="240" w:lineRule="auto"/>
            </w:pPr>
          </w:p>
          <w:p w14:paraId="56AF3520" w14:textId="77777777" w:rsidR="00682434" w:rsidRPr="00017ED7" w:rsidRDefault="00682434" w:rsidP="000341C0">
            <w:pPr>
              <w:spacing w:line="240" w:lineRule="auto"/>
            </w:pPr>
            <w:r w:rsidRPr="00017ED7">
              <w:lastRenderedPageBreak/>
              <w:t>Older children were more likely to have significantly more problems with somatization than were younger children</w:t>
            </w:r>
          </w:p>
        </w:tc>
      </w:tr>
      <w:tr w:rsidR="00682434" w:rsidRPr="00017ED7" w14:paraId="50F1C05A" w14:textId="77777777" w:rsidTr="00682434">
        <w:tc>
          <w:tcPr>
            <w:tcW w:w="1525" w:type="dxa"/>
          </w:tcPr>
          <w:p w14:paraId="042FEF79" w14:textId="77777777" w:rsidR="00682434" w:rsidRPr="00017ED7" w:rsidRDefault="00682434" w:rsidP="000341C0">
            <w:pPr>
              <w:spacing w:line="240" w:lineRule="auto"/>
            </w:pPr>
            <w:r w:rsidRPr="00017ED7">
              <w:lastRenderedPageBreak/>
              <w:t>Score</w:t>
            </w:r>
          </w:p>
        </w:tc>
        <w:tc>
          <w:tcPr>
            <w:tcW w:w="1710" w:type="dxa"/>
          </w:tcPr>
          <w:p w14:paraId="3E02BAB7" w14:textId="77777777" w:rsidR="00682434" w:rsidRPr="00017ED7" w:rsidRDefault="00682434" w:rsidP="000341C0">
            <w:pPr>
              <w:spacing w:line="240" w:lineRule="auto"/>
            </w:pPr>
            <w:r w:rsidRPr="00017ED7">
              <w:t>2</w:t>
            </w:r>
          </w:p>
        </w:tc>
        <w:tc>
          <w:tcPr>
            <w:tcW w:w="2430" w:type="dxa"/>
          </w:tcPr>
          <w:p w14:paraId="09C1DC72" w14:textId="77777777" w:rsidR="00682434" w:rsidRPr="00017ED7" w:rsidRDefault="00682434" w:rsidP="000341C0">
            <w:pPr>
              <w:spacing w:line="240" w:lineRule="auto"/>
            </w:pPr>
            <w:r w:rsidRPr="00017ED7">
              <w:t>2</w:t>
            </w:r>
          </w:p>
        </w:tc>
        <w:tc>
          <w:tcPr>
            <w:tcW w:w="2160" w:type="dxa"/>
          </w:tcPr>
          <w:p w14:paraId="6D32AC58" w14:textId="77777777" w:rsidR="00682434" w:rsidRPr="00017ED7" w:rsidRDefault="00682434" w:rsidP="000341C0">
            <w:pPr>
              <w:spacing w:line="240" w:lineRule="auto"/>
            </w:pPr>
            <w:r w:rsidRPr="00017ED7">
              <w:t>1</w:t>
            </w:r>
          </w:p>
        </w:tc>
        <w:tc>
          <w:tcPr>
            <w:tcW w:w="5125" w:type="dxa"/>
          </w:tcPr>
          <w:p w14:paraId="4C0AAF3E"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5</w:t>
            </w:r>
            <w:r w:rsidRPr="00017ED7">
              <w:fldChar w:fldCharType="end"/>
            </w:r>
          </w:p>
        </w:tc>
      </w:tr>
      <w:tr w:rsidR="00682434" w:rsidRPr="00017ED7" w14:paraId="430AEC91" w14:textId="77777777" w:rsidTr="00682434">
        <w:tc>
          <w:tcPr>
            <w:tcW w:w="1525" w:type="dxa"/>
          </w:tcPr>
          <w:p w14:paraId="656D2CF0" w14:textId="06953207" w:rsidR="00682434" w:rsidRPr="00017ED7" w:rsidRDefault="00682434" w:rsidP="000341C0">
            <w:pPr>
              <w:spacing w:line="240" w:lineRule="auto"/>
            </w:pPr>
            <w:r w:rsidRPr="00017ED7">
              <w:fldChar w:fldCharType="begin">
                <w:fldData xml:space="preserve">PEVuZE5vdGU+PENpdGU+PEF1dGhvcj5TaWxiZXJnPC9BdXRob3I+PFllYXI+MjAxNTwvWWVhcj48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</w:fldData>
              </w:fldChar>
            </w:r>
            <w:r>
              <w:instrText xml:space="preserve"> ADDIN EN.CITE </w:instrText>
            </w:r>
            <w:r>
              <w:fldChar w:fldCharType="begin">
                <w:fldData xml:space="preserve">PEVuZE5vdGU+PENpdGU+PEF1dGhvcj5TaWxiZXJnPC9BdXRob3I+PFllYXI+MjAxNTwvWWVhcj48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</w:fldData>
              </w:fldChar>
            </w:r>
            <w:r>
              <w:instrText xml:space="preserve"> ADDIN EN.CITE.DATA </w:instrText>
            </w:r>
            <w:r>
              <w:fldChar w:fldCharType="end"/>
            </w:r>
            <w:r w:rsidRPr="00017ED7">
              <w:fldChar w:fldCharType="separate"/>
            </w:r>
            <w:r>
              <w:rPr>
                <w:noProof/>
              </w:rPr>
              <w:t>(Silberg et al., 2015)</w:t>
            </w:r>
            <w:r w:rsidRPr="00017ED7">
              <w:fldChar w:fldCharType="end"/>
            </w:r>
          </w:p>
        </w:tc>
        <w:tc>
          <w:tcPr>
            <w:tcW w:w="1710" w:type="dxa"/>
          </w:tcPr>
          <w:p w14:paraId="2861D0C6" w14:textId="77777777" w:rsidR="00682434" w:rsidRPr="00017ED7" w:rsidRDefault="00682434" w:rsidP="000341C0">
            <w:pPr>
              <w:spacing w:line="240" w:lineRule="auto"/>
            </w:pPr>
            <w:r w:rsidRPr="00017ED7">
              <w:t>Quantitative</w:t>
            </w:r>
          </w:p>
          <w:p w14:paraId="4B9310C0" w14:textId="77777777" w:rsidR="00682434" w:rsidRPr="00017ED7" w:rsidRDefault="00682434" w:rsidP="000341C0">
            <w:pPr>
              <w:spacing w:line="240" w:lineRule="auto"/>
            </w:pPr>
            <w:r w:rsidRPr="00017ED7">
              <w:t>BRIEF, CBLC</w:t>
            </w:r>
          </w:p>
          <w:p w14:paraId="63F660E7" w14:textId="77777777" w:rsidR="00682434" w:rsidRPr="00017ED7" w:rsidRDefault="00682434" w:rsidP="000341C0">
            <w:pPr>
              <w:spacing w:line="240" w:lineRule="auto"/>
            </w:pPr>
          </w:p>
          <w:p w14:paraId="7DF05EDF" w14:textId="77777777" w:rsidR="00682434" w:rsidRPr="00017ED7" w:rsidRDefault="00682434" w:rsidP="000341C0">
            <w:pPr>
              <w:spacing w:line="240" w:lineRule="auto"/>
            </w:pPr>
            <w:r w:rsidRPr="00017ED7">
              <w:t>Retrospective cross-sectional</w:t>
            </w:r>
          </w:p>
        </w:tc>
        <w:tc>
          <w:tcPr>
            <w:tcW w:w="2430" w:type="dxa"/>
          </w:tcPr>
          <w:p w14:paraId="097492DE" w14:textId="77777777" w:rsidR="00682434" w:rsidRPr="00017ED7" w:rsidRDefault="00682434" w:rsidP="000341C0">
            <w:pPr>
              <w:spacing w:line="240" w:lineRule="auto"/>
            </w:pPr>
            <w:r w:rsidRPr="00017ED7">
              <w:t xml:space="preserve">N=42 parents and </w:t>
            </w:r>
          </w:p>
          <w:p w14:paraId="5832F9E2" w14:textId="77777777" w:rsidR="00682434" w:rsidRPr="00017ED7" w:rsidRDefault="00682434" w:rsidP="000341C0">
            <w:pPr>
              <w:spacing w:line="240" w:lineRule="auto"/>
            </w:pPr>
            <w:r w:rsidRPr="00017ED7">
              <w:t>N=42 teachers of children with severe TBI</w:t>
            </w:r>
          </w:p>
        </w:tc>
        <w:tc>
          <w:tcPr>
            <w:tcW w:w="2160" w:type="dxa"/>
          </w:tcPr>
          <w:p w14:paraId="36A92586" w14:textId="77777777" w:rsidR="00682434" w:rsidRPr="00017ED7" w:rsidRDefault="00682434" w:rsidP="000341C0">
            <w:pPr>
              <w:spacing w:line="240" w:lineRule="auto"/>
            </w:pPr>
            <w:r w:rsidRPr="00017ED7">
              <w:t>Parents and teacher</w:t>
            </w:r>
          </w:p>
        </w:tc>
        <w:tc>
          <w:tcPr>
            <w:tcW w:w="5125" w:type="dxa"/>
          </w:tcPr>
          <w:p w14:paraId="12115807" w14:textId="77777777" w:rsidR="00682434" w:rsidRPr="00017ED7" w:rsidRDefault="00682434" w:rsidP="000341C0">
            <w:pPr>
              <w:spacing w:line="240" w:lineRule="auto"/>
            </w:pPr>
            <w:r w:rsidRPr="00017ED7">
              <w:t>Significant differences were found between parents’</w:t>
            </w:r>
          </w:p>
          <w:p w14:paraId="3E6ACFEC" w14:textId="77777777" w:rsidR="00682434" w:rsidRPr="00017ED7" w:rsidRDefault="00682434" w:rsidP="000341C0">
            <w:pPr>
              <w:spacing w:line="240" w:lineRule="auto"/>
            </w:pPr>
            <w:r w:rsidRPr="00017ED7">
              <w:t xml:space="preserve">reports relatively close to the time of injury and 2 </w:t>
            </w:r>
            <w:proofErr w:type="gramStart"/>
            <w:r w:rsidRPr="00017ED7">
              <w:t>years</w:t>
            </w:r>
            <w:proofErr w:type="gramEnd"/>
            <w:r w:rsidRPr="00017ED7">
              <w:t xml:space="preserve"> post-injury. However, no such differences were observed in teachers’ ratings.</w:t>
            </w:r>
          </w:p>
          <w:p w14:paraId="22B7603C" w14:textId="77777777" w:rsidR="00682434" w:rsidRPr="00017ED7" w:rsidRDefault="00682434" w:rsidP="000341C0">
            <w:pPr>
              <w:spacing w:line="240" w:lineRule="auto"/>
            </w:pPr>
          </w:p>
          <w:p w14:paraId="6FF3ACEB" w14:textId="77777777" w:rsidR="00682434" w:rsidRPr="00017ED7" w:rsidRDefault="00682434" w:rsidP="000341C0">
            <w:pPr>
              <w:spacing w:line="240" w:lineRule="auto"/>
            </w:pPr>
            <w:r w:rsidRPr="00017ED7">
              <w:t>As the time interval between injury and assessment</w:t>
            </w:r>
          </w:p>
          <w:p w14:paraId="723DAC61" w14:textId="77777777" w:rsidR="00682434" w:rsidRPr="00017ED7" w:rsidRDefault="00682434" w:rsidP="000341C0">
            <w:pPr>
              <w:spacing w:line="240" w:lineRule="auto"/>
            </w:pPr>
            <w:r w:rsidRPr="00017ED7">
              <w:t>positively correlated with parents’ reports on both CBCL and BRIEF, but not with the teachers reports,</w:t>
            </w:r>
          </w:p>
        </w:tc>
      </w:tr>
      <w:tr w:rsidR="00682434" w:rsidRPr="00017ED7" w14:paraId="35846FE9" w14:textId="77777777" w:rsidTr="00682434">
        <w:tc>
          <w:tcPr>
            <w:tcW w:w="1525" w:type="dxa"/>
          </w:tcPr>
          <w:p w14:paraId="15223CBD" w14:textId="77777777" w:rsidR="00682434" w:rsidRPr="00017ED7" w:rsidRDefault="00682434" w:rsidP="000341C0">
            <w:pPr>
              <w:spacing w:line="240" w:lineRule="auto"/>
            </w:pPr>
            <w:r w:rsidRPr="00017ED7">
              <w:t>Score</w:t>
            </w:r>
          </w:p>
        </w:tc>
        <w:tc>
          <w:tcPr>
            <w:tcW w:w="1710" w:type="dxa"/>
          </w:tcPr>
          <w:p w14:paraId="5D80CBC4" w14:textId="77777777" w:rsidR="00682434" w:rsidRPr="00017ED7" w:rsidRDefault="00682434" w:rsidP="000341C0">
            <w:pPr>
              <w:spacing w:line="240" w:lineRule="auto"/>
            </w:pPr>
            <w:r w:rsidRPr="00017ED7">
              <w:t>3</w:t>
            </w:r>
          </w:p>
        </w:tc>
        <w:tc>
          <w:tcPr>
            <w:tcW w:w="2430" w:type="dxa"/>
          </w:tcPr>
          <w:p w14:paraId="31160561" w14:textId="77777777" w:rsidR="00682434" w:rsidRPr="00017ED7" w:rsidRDefault="00682434" w:rsidP="000341C0">
            <w:pPr>
              <w:spacing w:line="240" w:lineRule="auto"/>
            </w:pPr>
            <w:r w:rsidRPr="00017ED7">
              <w:t>5</w:t>
            </w:r>
          </w:p>
        </w:tc>
        <w:tc>
          <w:tcPr>
            <w:tcW w:w="2160" w:type="dxa"/>
          </w:tcPr>
          <w:p w14:paraId="34D938A6" w14:textId="77777777" w:rsidR="00682434" w:rsidRPr="00017ED7" w:rsidRDefault="00682434" w:rsidP="000341C0">
            <w:pPr>
              <w:spacing w:line="240" w:lineRule="auto"/>
            </w:pPr>
            <w:r w:rsidRPr="00017ED7">
              <w:t>2</w:t>
            </w:r>
          </w:p>
        </w:tc>
        <w:tc>
          <w:tcPr>
            <w:tcW w:w="5125" w:type="dxa"/>
          </w:tcPr>
          <w:p w14:paraId="0C5F0D0D"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10</w:t>
            </w:r>
            <w:r w:rsidRPr="00017ED7">
              <w:fldChar w:fldCharType="end"/>
            </w:r>
          </w:p>
        </w:tc>
      </w:tr>
      <w:tr w:rsidR="00682434" w:rsidRPr="00017ED7" w14:paraId="174E4820" w14:textId="77777777" w:rsidTr="00682434">
        <w:tc>
          <w:tcPr>
            <w:tcW w:w="1525" w:type="dxa"/>
          </w:tcPr>
          <w:p w14:paraId="34C5FC5C" w14:textId="1788BAE6" w:rsidR="00682434" w:rsidRPr="00017ED7" w:rsidRDefault="00682434" w:rsidP="000341C0">
            <w:pPr>
              <w:spacing w:line="240" w:lineRule="auto"/>
            </w:pPr>
            <w:r w:rsidRPr="00017ED7">
              <w:fldChar w:fldCharType="begin">
                <w:fldData xml:space="preserve">PEVuZE5vdGU+PENpdGU+PEF1dGhvcj5UaGFsZXI8L0F1dGhvcj48WWVhcj4yMDEyPC9ZZWFyPjxS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</w:fldData>
              </w:fldChar>
            </w:r>
            <w:r>
              <w:instrText xml:space="preserve"> ADDIN EN.CITE </w:instrText>
            </w:r>
            <w:r>
              <w:fldChar w:fldCharType="begin">
                <w:fldData xml:space="preserve">PEVuZE5vdGU+PENpdGU+PEF1dGhvcj5UaGFsZXI8L0F1dGhvcj48WWVhcj4yMDEyPC9ZZWFyPjxS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</w:fldData>
              </w:fldChar>
            </w:r>
            <w:r>
              <w:instrText xml:space="preserve"> ADDIN EN.CITE.DATA </w:instrText>
            </w:r>
            <w:r>
              <w:fldChar w:fldCharType="end"/>
            </w:r>
            <w:r w:rsidRPr="00017ED7">
              <w:fldChar w:fldCharType="separate"/>
            </w:r>
            <w:r>
              <w:rPr>
                <w:noProof/>
              </w:rPr>
              <w:t>(Thaler et al., 2012)</w:t>
            </w:r>
            <w:r w:rsidRPr="00017ED7">
              <w:fldChar w:fldCharType="end"/>
            </w:r>
          </w:p>
        </w:tc>
        <w:tc>
          <w:tcPr>
            <w:tcW w:w="1710" w:type="dxa"/>
          </w:tcPr>
          <w:p w14:paraId="2A6F3089" w14:textId="77777777" w:rsidR="00682434" w:rsidRPr="00017ED7" w:rsidRDefault="00682434" w:rsidP="000341C0">
            <w:pPr>
              <w:spacing w:line="240" w:lineRule="auto"/>
            </w:pPr>
            <w:r w:rsidRPr="00017ED7">
              <w:t>Quantitative</w:t>
            </w:r>
          </w:p>
          <w:p w14:paraId="06A5CCD1" w14:textId="77777777" w:rsidR="00682434" w:rsidRPr="00017ED7" w:rsidRDefault="00682434" w:rsidP="000341C0">
            <w:pPr>
              <w:spacing w:line="240" w:lineRule="auto"/>
            </w:pPr>
            <w:r w:rsidRPr="00017ED7">
              <w:t>BASC-TRS</w:t>
            </w:r>
          </w:p>
        </w:tc>
        <w:tc>
          <w:tcPr>
            <w:tcW w:w="2430" w:type="dxa"/>
          </w:tcPr>
          <w:p w14:paraId="21AF279F" w14:textId="77777777" w:rsidR="00682434" w:rsidRPr="00017ED7" w:rsidRDefault="00682434" w:rsidP="000341C0">
            <w:pPr>
              <w:spacing w:line="240" w:lineRule="auto"/>
            </w:pPr>
            <w:r w:rsidRPr="00017ED7">
              <w:t>N=25 youth with TBI</w:t>
            </w:r>
          </w:p>
          <w:p w14:paraId="578FD35B" w14:textId="77777777" w:rsidR="00682434" w:rsidRPr="00017ED7" w:rsidRDefault="00682434" w:rsidP="000341C0">
            <w:pPr>
              <w:spacing w:line="240" w:lineRule="auto"/>
            </w:pPr>
            <w:r w:rsidRPr="00017ED7">
              <w:t>N=25 matched controls</w:t>
            </w:r>
          </w:p>
          <w:p w14:paraId="43AC26AC" w14:textId="77777777" w:rsidR="00682434" w:rsidRPr="00017ED7" w:rsidRDefault="00682434" w:rsidP="000341C0">
            <w:pPr>
              <w:spacing w:line="240" w:lineRule="auto"/>
              <w:jc w:val="center"/>
            </w:pPr>
          </w:p>
        </w:tc>
        <w:tc>
          <w:tcPr>
            <w:tcW w:w="2160" w:type="dxa"/>
          </w:tcPr>
          <w:p w14:paraId="3E545B71" w14:textId="77777777" w:rsidR="00682434" w:rsidRPr="00017ED7" w:rsidRDefault="00682434" w:rsidP="000341C0">
            <w:pPr>
              <w:spacing w:line="240" w:lineRule="auto"/>
            </w:pPr>
            <w:r w:rsidRPr="00017ED7">
              <w:t>Teachers only</w:t>
            </w:r>
          </w:p>
        </w:tc>
        <w:tc>
          <w:tcPr>
            <w:tcW w:w="5125" w:type="dxa"/>
          </w:tcPr>
          <w:p w14:paraId="4544D86A" w14:textId="77777777" w:rsidR="00682434" w:rsidRPr="00017ED7" w:rsidRDefault="00682434" w:rsidP="000341C0">
            <w:pPr>
              <w:spacing w:line="240" w:lineRule="auto"/>
            </w:pPr>
            <w:r w:rsidRPr="00017ED7">
              <w:t>teachers report greater Externalizing Problems (EP) in children with TBI compared with matched controls or the SS, which appears primarily due to increased hyperactivity. This is consistent with</w:t>
            </w:r>
          </w:p>
          <w:p w14:paraId="7D2F3697" w14:textId="77777777" w:rsidR="00682434" w:rsidRPr="00017ED7" w:rsidRDefault="00682434" w:rsidP="000341C0">
            <w:pPr>
              <w:spacing w:line="240" w:lineRule="auto"/>
            </w:pPr>
            <w:r w:rsidRPr="00017ED7">
              <w:t>previous findings on teacher-reported behavioral problems in TBI that have used different assessment techniques (</w:t>
            </w:r>
            <w:proofErr w:type="spellStart"/>
            <w:r w:rsidRPr="00017ED7">
              <w:t>Loeber</w:t>
            </w:r>
            <w:proofErr w:type="spellEnd"/>
            <w:r w:rsidRPr="00017ED7">
              <w:t xml:space="preserve"> et al., 1990; Max et al., 1998).</w:t>
            </w:r>
          </w:p>
        </w:tc>
      </w:tr>
      <w:tr w:rsidR="00682434" w:rsidRPr="00017ED7" w14:paraId="694D3366" w14:textId="77777777" w:rsidTr="00682434">
        <w:tc>
          <w:tcPr>
            <w:tcW w:w="1525" w:type="dxa"/>
          </w:tcPr>
          <w:p w14:paraId="3131C479" w14:textId="77777777" w:rsidR="00682434" w:rsidRPr="00017ED7" w:rsidRDefault="00682434" w:rsidP="000341C0">
            <w:pPr>
              <w:spacing w:line="240" w:lineRule="auto"/>
            </w:pPr>
            <w:r w:rsidRPr="00017ED7">
              <w:t>Score</w:t>
            </w:r>
          </w:p>
        </w:tc>
        <w:tc>
          <w:tcPr>
            <w:tcW w:w="1710" w:type="dxa"/>
          </w:tcPr>
          <w:p w14:paraId="5D4B2F6C" w14:textId="77777777" w:rsidR="00682434" w:rsidRPr="00017ED7" w:rsidRDefault="00682434" w:rsidP="000341C0">
            <w:pPr>
              <w:spacing w:line="240" w:lineRule="auto"/>
            </w:pPr>
            <w:r w:rsidRPr="00017ED7">
              <w:t>3</w:t>
            </w:r>
          </w:p>
        </w:tc>
        <w:tc>
          <w:tcPr>
            <w:tcW w:w="2430" w:type="dxa"/>
          </w:tcPr>
          <w:p w14:paraId="2867176E" w14:textId="77777777" w:rsidR="00682434" w:rsidRPr="00017ED7" w:rsidRDefault="00682434" w:rsidP="000341C0">
            <w:pPr>
              <w:spacing w:line="240" w:lineRule="auto"/>
            </w:pPr>
            <w:r w:rsidRPr="00017ED7">
              <w:t>5</w:t>
            </w:r>
          </w:p>
        </w:tc>
        <w:tc>
          <w:tcPr>
            <w:tcW w:w="2160" w:type="dxa"/>
          </w:tcPr>
          <w:p w14:paraId="15FA9E98" w14:textId="77777777" w:rsidR="00682434" w:rsidRPr="00017ED7" w:rsidRDefault="00682434" w:rsidP="000341C0">
            <w:pPr>
              <w:spacing w:line="240" w:lineRule="auto"/>
            </w:pPr>
            <w:r w:rsidRPr="00017ED7">
              <w:t>2</w:t>
            </w:r>
          </w:p>
        </w:tc>
        <w:tc>
          <w:tcPr>
            <w:tcW w:w="5125" w:type="dxa"/>
          </w:tcPr>
          <w:p w14:paraId="4AA2F992"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10</w:t>
            </w:r>
            <w:r w:rsidRPr="00017ED7">
              <w:fldChar w:fldCharType="end"/>
            </w:r>
          </w:p>
        </w:tc>
      </w:tr>
      <w:tr w:rsidR="00682434" w:rsidRPr="00017ED7" w14:paraId="0A95FB37" w14:textId="77777777" w:rsidTr="00682434">
        <w:tc>
          <w:tcPr>
            <w:tcW w:w="1525" w:type="dxa"/>
          </w:tcPr>
          <w:p w14:paraId="51B9B655" w14:textId="77777777" w:rsidR="00682434" w:rsidRPr="00017ED7" w:rsidRDefault="00682434" w:rsidP="000341C0">
            <w:pPr>
              <w:spacing w:line="240" w:lineRule="auto"/>
            </w:pPr>
            <w:r w:rsidRPr="00017ED7">
              <w:fldChar w:fldCharType="begin">
                <w:fldData xml:space="preserve">PEVuZE5vdGU+PENpdGU+PEF1dGhvcj5WcmllemVuPC9BdXRob3I+PFllYXI+MjAwMjwvWWVhcj48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==
</w:fldData>
              </w:fldChar>
            </w:r>
            <w:r w:rsidRPr="00017ED7">
              <w:instrText xml:space="preserve"> ADDIN EN.CITE </w:instrText>
            </w:r>
            <w:r w:rsidRPr="00017ED7">
              <w:fldChar w:fldCharType="begin">
                <w:fldData xml:space="preserve">PEVuZE5vdGU+PENpdGU+PEF1dGhvcj5WcmllemVuPC9BdXRob3I+PFllYXI+MjAwMjwvWWVhcj48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==
</w:fldData>
              </w:fldChar>
            </w:r>
            <w:r w:rsidRPr="00017ED7">
              <w:instrText xml:space="preserve"> ADDIN EN.CITE.DATA </w:instrText>
            </w:r>
            <w:r w:rsidRPr="00017ED7">
              <w:fldChar w:fldCharType="end"/>
            </w:r>
            <w:r w:rsidRPr="00017ED7">
              <w:fldChar w:fldCharType="separate"/>
            </w:r>
            <w:r w:rsidRPr="00017ED7">
              <w:rPr>
                <w:noProof/>
              </w:rPr>
              <w:t>(Vriezen &amp; Pigott, 2002)</w:t>
            </w:r>
            <w:r w:rsidRPr="00017ED7">
              <w:fldChar w:fldCharType="end"/>
            </w:r>
          </w:p>
        </w:tc>
        <w:tc>
          <w:tcPr>
            <w:tcW w:w="1710" w:type="dxa"/>
          </w:tcPr>
          <w:p w14:paraId="5C94B265" w14:textId="77777777" w:rsidR="00682434" w:rsidRPr="00017ED7" w:rsidRDefault="00682434" w:rsidP="000341C0">
            <w:pPr>
              <w:spacing w:line="240" w:lineRule="auto"/>
            </w:pPr>
            <w:r w:rsidRPr="00017ED7">
              <w:t>Quantitative</w:t>
            </w:r>
          </w:p>
          <w:p w14:paraId="4F8CAC86" w14:textId="77777777" w:rsidR="00682434" w:rsidRPr="00017ED7" w:rsidRDefault="00682434" w:rsidP="000341C0">
            <w:pPr>
              <w:spacing w:line="240" w:lineRule="auto"/>
            </w:pPr>
            <w:r w:rsidRPr="00017ED7">
              <w:t>BRIEF</w:t>
            </w:r>
          </w:p>
          <w:p w14:paraId="62C376BB" w14:textId="77777777" w:rsidR="00682434" w:rsidRPr="00017ED7" w:rsidRDefault="00682434" w:rsidP="000341C0">
            <w:pPr>
              <w:spacing w:line="240" w:lineRule="auto"/>
            </w:pPr>
            <w:r w:rsidRPr="00017ED7">
              <w:t>WISC-III</w:t>
            </w:r>
          </w:p>
        </w:tc>
        <w:tc>
          <w:tcPr>
            <w:tcW w:w="2430" w:type="dxa"/>
          </w:tcPr>
          <w:p w14:paraId="7FAECCE8" w14:textId="77777777" w:rsidR="00682434" w:rsidRPr="00017ED7" w:rsidRDefault="00682434" w:rsidP="000341C0">
            <w:pPr>
              <w:spacing w:line="240" w:lineRule="auto"/>
            </w:pPr>
            <w:r w:rsidRPr="00017ED7">
              <w:t>N=48 youth with moderate to severe TBI</w:t>
            </w:r>
          </w:p>
          <w:p w14:paraId="6FF7CC7A" w14:textId="77777777" w:rsidR="00682434" w:rsidRPr="00017ED7" w:rsidRDefault="00682434" w:rsidP="000341C0">
            <w:pPr>
              <w:spacing w:line="240" w:lineRule="auto"/>
            </w:pPr>
          </w:p>
          <w:p w14:paraId="106C4941" w14:textId="77777777" w:rsidR="00682434" w:rsidRPr="00017ED7" w:rsidRDefault="00682434" w:rsidP="000341C0">
            <w:pPr>
              <w:spacing w:line="240" w:lineRule="auto"/>
            </w:pPr>
            <w:r w:rsidRPr="00017ED7">
              <w:t>N=48 parents</w:t>
            </w:r>
          </w:p>
        </w:tc>
        <w:tc>
          <w:tcPr>
            <w:tcW w:w="2160" w:type="dxa"/>
          </w:tcPr>
          <w:p w14:paraId="2542E981" w14:textId="77777777" w:rsidR="00682434" w:rsidRPr="00017ED7" w:rsidRDefault="00682434" w:rsidP="000341C0">
            <w:pPr>
              <w:spacing w:line="240" w:lineRule="auto"/>
            </w:pPr>
            <w:r w:rsidRPr="00017ED7">
              <w:t>Youth and Children</w:t>
            </w:r>
          </w:p>
        </w:tc>
        <w:tc>
          <w:tcPr>
            <w:tcW w:w="5125" w:type="dxa"/>
          </w:tcPr>
          <w:p w14:paraId="1304B7C2" w14:textId="77777777" w:rsidR="00682434" w:rsidRPr="00017ED7" w:rsidRDefault="00682434" w:rsidP="000341C0">
            <w:pPr>
              <w:spacing w:line="240" w:lineRule="auto"/>
            </w:pPr>
            <w:r w:rsidRPr="00017ED7">
              <w:t>modest relationship between a child’s verbal intellectual abilities and the parent’s report of the child’s executive function in daily activities.</w:t>
            </w:r>
          </w:p>
          <w:p w14:paraId="370A424D" w14:textId="77777777" w:rsidR="00682434" w:rsidRPr="00017ED7" w:rsidRDefault="00682434" w:rsidP="000341C0">
            <w:pPr>
              <w:spacing w:line="240" w:lineRule="auto"/>
            </w:pPr>
          </w:p>
          <w:p w14:paraId="1F9E5FFD" w14:textId="77777777" w:rsidR="00682434" w:rsidRPr="00017ED7" w:rsidRDefault="00682434" w:rsidP="000341C0">
            <w:pPr>
              <w:spacing w:line="240" w:lineRule="auto"/>
            </w:pPr>
            <w:r w:rsidRPr="00017ED7">
              <w:t>child’s executive function in daily activities does not correlate with the child’s performance on individually-</w:t>
            </w:r>
          </w:p>
          <w:p w14:paraId="19D5227D" w14:textId="77777777" w:rsidR="00682434" w:rsidRPr="00017ED7" w:rsidRDefault="00682434" w:rsidP="000341C0">
            <w:pPr>
              <w:spacing w:line="240" w:lineRule="auto"/>
            </w:pPr>
            <w:r w:rsidRPr="00017ED7">
              <w:t>administered tests of executive function.</w:t>
            </w:r>
          </w:p>
          <w:p w14:paraId="2098C405" w14:textId="77777777" w:rsidR="00682434" w:rsidRPr="00017ED7" w:rsidRDefault="00682434" w:rsidP="000341C0">
            <w:pPr>
              <w:spacing w:line="240" w:lineRule="auto"/>
            </w:pPr>
          </w:p>
          <w:p w14:paraId="1FA4A68C" w14:textId="77777777" w:rsidR="00682434" w:rsidRPr="00017ED7" w:rsidRDefault="00682434" w:rsidP="000341C0">
            <w:pPr>
              <w:spacing w:line="240" w:lineRule="auto"/>
            </w:pPr>
            <w:r w:rsidRPr="00017ED7">
              <w:t>Parents identified more children as impaired than with neuropsychological tests of executive function.</w:t>
            </w:r>
          </w:p>
        </w:tc>
      </w:tr>
      <w:tr w:rsidR="00682434" w:rsidRPr="00017ED7" w14:paraId="7BF54A66" w14:textId="77777777" w:rsidTr="00682434">
        <w:tc>
          <w:tcPr>
            <w:tcW w:w="1525" w:type="dxa"/>
          </w:tcPr>
          <w:p w14:paraId="36D322DB" w14:textId="77777777" w:rsidR="00682434" w:rsidRPr="00017ED7" w:rsidRDefault="00682434" w:rsidP="000341C0">
            <w:pPr>
              <w:spacing w:line="240" w:lineRule="auto"/>
            </w:pPr>
            <w:r w:rsidRPr="00017ED7">
              <w:lastRenderedPageBreak/>
              <w:t>Score</w:t>
            </w:r>
          </w:p>
        </w:tc>
        <w:tc>
          <w:tcPr>
            <w:tcW w:w="1710" w:type="dxa"/>
          </w:tcPr>
          <w:p w14:paraId="5CECF609" w14:textId="77777777" w:rsidR="00682434" w:rsidRPr="00017ED7" w:rsidRDefault="00682434" w:rsidP="000341C0">
            <w:pPr>
              <w:spacing w:line="240" w:lineRule="auto"/>
            </w:pPr>
            <w:r w:rsidRPr="00017ED7">
              <w:t>3</w:t>
            </w:r>
          </w:p>
        </w:tc>
        <w:tc>
          <w:tcPr>
            <w:tcW w:w="2430" w:type="dxa"/>
          </w:tcPr>
          <w:p w14:paraId="09A7A63E" w14:textId="77777777" w:rsidR="00682434" w:rsidRPr="00017ED7" w:rsidRDefault="00682434" w:rsidP="000341C0">
            <w:pPr>
              <w:spacing w:line="240" w:lineRule="auto"/>
            </w:pPr>
            <w:r w:rsidRPr="00017ED7">
              <w:t>5</w:t>
            </w:r>
          </w:p>
        </w:tc>
        <w:tc>
          <w:tcPr>
            <w:tcW w:w="2160" w:type="dxa"/>
          </w:tcPr>
          <w:p w14:paraId="7FA14C5F" w14:textId="77777777" w:rsidR="00682434" w:rsidRPr="00017ED7" w:rsidRDefault="00682434" w:rsidP="000341C0">
            <w:pPr>
              <w:spacing w:line="240" w:lineRule="auto"/>
            </w:pPr>
            <w:r w:rsidRPr="00017ED7">
              <w:t>3</w:t>
            </w:r>
          </w:p>
        </w:tc>
        <w:tc>
          <w:tcPr>
            <w:tcW w:w="5125" w:type="dxa"/>
          </w:tcPr>
          <w:p w14:paraId="69FBCD06" w14:textId="77777777" w:rsidR="00682434" w:rsidRPr="00017ED7" w:rsidRDefault="00682434" w:rsidP="000341C0">
            <w:pPr>
              <w:spacing w:line="240" w:lineRule="auto"/>
            </w:pPr>
            <w:r w:rsidRPr="00017ED7">
              <w:fldChar w:fldCharType="begin"/>
            </w:r>
            <w:r w:rsidRPr="00017ED7">
              <w:instrText xml:space="preserve"> =SUM(LEFT) </w:instrText>
            </w:r>
            <w:r w:rsidRPr="00017ED7">
              <w:fldChar w:fldCharType="separate"/>
            </w:r>
            <w:r w:rsidRPr="00017ED7">
              <w:rPr>
                <w:noProof/>
              </w:rPr>
              <w:t>11</w:t>
            </w:r>
            <w:r w:rsidRPr="00017ED7">
              <w:fldChar w:fldCharType="end"/>
            </w:r>
          </w:p>
        </w:tc>
      </w:tr>
      <w:tr w:rsidR="00682434" w:rsidRPr="00017ED7" w14:paraId="38C27C4F" w14:textId="77777777" w:rsidTr="00682434">
        <w:tc>
          <w:tcPr>
            <w:tcW w:w="1525" w:type="dxa"/>
          </w:tcPr>
          <w:p w14:paraId="0C34287D" w14:textId="77777777" w:rsidR="00682434" w:rsidRPr="00017ED7" w:rsidRDefault="00682434" w:rsidP="000341C0">
            <w:pPr>
              <w:spacing w:line="240" w:lineRule="auto"/>
            </w:pPr>
            <w:r w:rsidRPr="00017ED7">
              <w:t>Average</w:t>
            </w:r>
          </w:p>
        </w:tc>
        <w:tc>
          <w:tcPr>
            <w:tcW w:w="1710" w:type="dxa"/>
          </w:tcPr>
          <w:p w14:paraId="4801F995" w14:textId="77777777" w:rsidR="00682434" w:rsidRPr="00017ED7" w:rsidRDefault="00682434" w:rsidP="000341C0">
            <w:pPr>
              <w:spacing w:line="240" w:lineRule="auto"/>
            </w:pPr>
            <w:r w:rsidRPr="00017ED7">
              <w:t>2.84</w:t>
            </w:r>
          </w:p>
        </w:tc>
        <w:tc>
          <w:tcPr>
            <w:tcW w:w="2430" w:type="dxa"/>
          </w:tcPr>
          <w:p w14:paraId="0ED0AF7C" w14:textId="77777777" w:rsidR="00682434" w:rsidRPr="00017ED7" w:rsidRDefault="00682434" w:rsidP="000341C0">
            <w:pPr>
              <w:spacing w:line="240" w:lineRule="auto"/>
            </w:pPr>
            <w:r w:rsidRPr="00017ED7">
              <w:t>4.71</w:t>
            </w:r>
          </w:p>
        </w:tc>
        <w:tc>
          <w:tcPr>
            <w:tcW w:w="2160" w:type="dxa"/>
          </w:tcPr>
          <w:p w14:paraId="76E8E02A" w14:textId="77777777" w:rsidR="00682434" w:rsidRPr="00017ED7" w:rsidRDefault="00682434" w:rsidP="000341C0">
            <w:pPr>
              <w:spacing w:line="240" w:lineRule="auto"/>
            </w:pPr>
            <w:r w:rsidRPr="00017ED7">
              <w:t>2.04</w:t>
            </w:r>
          </w:p>
        </w:tc>
        <w:tc>
          <w:tcPr>
            <w:tcW w:w="5125" w:type="dxa"/>
          </w:tcPr>
          <w:p w14:paraId="5EECAD55" w14:textId="77777777" w:rsidR="00682434" w:rsidRPr="00017ED7" w:rsidRDefault="00682434" w:rsidP="000341C0">
            <w:pPr>
              <w:spacing w:line="240" w:lineRule="auto"/>
            </w:pPr>
            <w:r w:rsidRPr="00017ED7">
              <w:t>9.32</w:t>
            </w:r>
          </w:p>
        </w:tc>
      </w:tr>
      <w:tr w:rsidR="00682434" w:rsidRPr="00017ED7" w14:paraId="437699F9" w14:textId="77777777" w:rsidTr="00682434">
        <w:tc>
          <w:tcPr>
            <w:tcW w:w="12950" w:type="dxa"/>
            <w:gridSpan w:val="5"/>
          </w:tcPr>
          <w:p w14:paraId="1827A1CB" w14:textId="77777777" w:rsidR="00682434" w:rsidRPr="00017ED7" w:rsidRDefault="00682434" w:rsidP="000341C0">
            <w:pPr>
              <w:spacing w:line="240" w:lineRule="auto"/>
            </w:pPr>
            <w:r w:rsidRPr="00017ED7">
              <w:rPr>
                <w:i/>
              </w:rPr>
              <w:t>Note: BASC=Behavior Assessment of Children; BRIEF-PF= Behavior Rating Inventory of Executive Function – Parent Form; CBCL=</w:t>
            </w:r>
            <w:r w:rsidRPr="00017ED7">
              <w:t xml:space="preserve"> </w:t>
            </w:r>
            <w:r w:rsidRPr="00017ED7">
              <w:rPr>
                <w:i/>
              </w:rPr>
              <w:t xml:space="preserve">Child </w:t>
            </w:r>
            <w:proofErr w:type="spellStart"/>
            <w:r w:rsidRPr="00017ED7">
              <w:rPr>
                <w:i/>
              </w:rPr>
              <w:t>Behaviour</w:t>
            </w:r>
            <w:proofErr w:type="spellEnd"/>
            <w:r w:rsidRPr="00017ED7">
              <w:rPr>
                <w:i/>
              </w:rPr>
              <w:t xml:space="preserve"> Check List; </w:t>
            </w:r>
            <w:proofErr w:type="spellStart"/>
            <w:r w:rsidRPr="00017ED7">
              <w:rPr>
                <w:i/>
              </w:rPr>
              <w:t>HRQoL</w:t>
            </w:r>
            <w:proofErr w:type="spellEnd"/>
            <w:r w:rsidRPr="00017ED7">
              <w:rPr>
                <w:i/>
              </w:rPr>
              <w:t xml:space="preserve">=Health-Related Quality of Life; TBI=Traumatic Brain Injury; </w:t>
            </w:r>
            <w:proofErr w:type="spellStart"/>
            <w:r w:rsidRPr="00017ED7">
              <w:rPr>
                <w:i/>
              </w:rPr>
              <w:t>PedsQL</w:t>
            </w:r>
            <w:proofErr w:type="spellEnd"/>
            <w:r w:rsidRPr="00017ED7">
              <w:rPr>
                <w:i/>
              </w:rPr>
              <w:t xml:space="preserve"> =</w:t>
            </w:r>
            <w:proofErr w:type="spellStart"/>
            <w:r w:rsidRPr="00017ED7">
              <w:rPr>
                <w:i/>
              </w:rPr>
              <w:t>Paediatric</w:t>
            </w:r>
            <w:proofErr w:type="spellEnd"/>
            <w:r w:rsidRPr="00017ED7">
              <w:rPr>
                <w:i/>
              </w:rPr>
              <w:t xml:space="preserve"> Quality of Life Inventory;</w:t>
            </w:r>
            <w:r w:rsidRPr="00017ED7">
              <w:t xml:space="preserve"> </w:t>
            </w:r>
            <w:r w:rsidRPr="00017ED7">
              <w:rPr>
                <w:i/>
              </w:rPr>
              <w:t>SAC-C= Standard Assessment of Concussion Child version;</w:t>
            </w:r>
            <w:r w:rsidRPr="00017ED7">
              <w:t xml:space="preserve"> </w:t>
            </w:r>
            <w:r w:rsidRPr="00017ED7">
              <w:rPr>
                <w:i/>
              </w:rPr>
              <w:t>SCAT= Sport Concussion Assessment Tool;</w:t>
            </w:r>
            <w:r w:rsidRPr="00017ED7">
              <w:t xml:space="preserve"> </w:t>
            </w:r>
            <w:r w:rsidRPr="00017ED7">
              <w:rPr>
                <w:i/>
              </w:rPr>
              <w:t>SPRS-C=Sydney Psychosocial Reintegration Scale–Child form;</w:t>
            </w:r>
            <w:r w:rsidRPr="00017ED7">
              <w:t xml:space="preserve"> </w:t>
            </w:r>
          </w:p>
        </w:tc>
      </w:tr>
    </w:tbl>
    <w:p w14:paraId="3DAA7EA1" w14:textId="42703705" w:rsidR="00747BE3" w:rsidRPr="0020361C" w:rsidRDefault="00747BE3">
      <w:pPr>
        <w:pStyle w:val="TableNumber"/>
        <w:sectPr w:rsidR="00747BE3" w:rsidRPr="0020361C" w:rsidSect="00B346C3">
          <w:pgSz w:w="15840" w:h="12240" w:orient="landscape" w:code="1"/>
          <w:pgMar w:top="1440" w:right="1440" w:bottom="1440" w:left="1440" w:header="720" w:footer="720" w:gutter="0"/>
          <w:cols w:space="720"/>
          <w:docGrid w:linePitch="360"/>
        </w:sectPr>
      </w:pPr>
    </w:p>
    <w:p w14:paraId="1650F6E5" w14:textId="7FE2C11B" w:rsidR="00747BE3" w:rsidRPr="0020361C" w:rsidRDefault="00747BE3" w:rsidP="00B346C3">
      <w:pPr>
        <w:pStyle w:val="Heading1"/>
        <w:jc w:val="left"/>
        <w:sectPr w:rsidR="00747BE3" w:rsidRPr="0020361C">
          <w:pgSz w:w="12240" w:h="15840" w:code="1"/>
          <w:pgMar w:top="1440" w:right="1440" w:bottom="1440" w:left="1440" w:header="720" w:footer="720" w:gutter="0"/>
          <w:cols w:space="720"/>
          <w:docGrid w:linePitch="360"/>
        </w:sectPr>
      </w:pPr>
    </w:p>
    <w:p w14:paraId="7FE53C1D" w14:textId="029F16C8" w:rsidR="00747BE3" w:rsidRPr="0020361C" w:rsidRDefault="00747BE3" w:rsidP="00B346C3"/>
    <w:sectPr w:rsidR="00747BE3" w:rsidRPr="0020361C">
      <w:headerReference w:type="default" r:id="rId16"/>
      <w:footerReference w:type="default" r:id="rId17"/>
      <w:pgSz w:w="12240" w:h="15840" w:code="1"/>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apointe, Andrew" w:date="2016-12-08T13:35:00Z" w:initials="AL">
    <w:p w14:paraId="74BE33C3" w14:textId="113486CB" w:rsidR="00EC2754" w:rsidRDefault="00EC2754">
      <w:pPr>
        <w:pStyle w:val="CommentText"/>
      </w:pPr>
      <w:bookmarkStart w:id="1" w:name="_GoBack"/>
      <w:bookmarkEnd w:id="1"/>
      <w:r>
        <w:rPr>
          <w:rStyle w:val="CommentReference"/>
        </w:rPr>
        <w:annotationRef/>
      </w:r>
      <w:r>
        <w:t>Identifying relevant work.</w:t>
      </w:r>
    </w:p>
  </w:comment>
  <w:comment w:id="2" w:author="Ray Bingham" w:date="2016-10-28T09:37:00Z" w:initials="RB">
    <w:p w14:paraId="68EA035E" w14:textId="77777777" w:rsidR="00EC2754" w:rsidRDefault="00EC2754" w:rsidP="00592DCB">
      <w:pPr>
        <w:pStyle w:val="CommentText"/>
      </w:pPr>
      <w:r>
        <w:rPr>
          <w:rStyle w:val="CommentReference"/>
        </w:rPr>
        <w:annotationRef/>
      </w:r>
      <w:r>
        <w:t>Having this in parentheses, and I assume that means you entered it in the search enclosed within quotes, would result in very few because it’s not a complete phrase.  However, if you entered it in the search as four words without quotation marks, then disregard this comment.</w:t>
      </w:r>
    </w:p>
  </w:comment>
  <w:comment w:id="3" w:author="Lapointe, Andrew" w:date="2016-12-08T23:35:00Z" w:initials="AL">
    <w:p w14:paraId="3D97983A" w14:textId="06C2C434" w:rsidR="00EC2754" w:rsidRDefault="00EC2754">
      <w:pPr>
        <w:pStyle w:val="CommentText"/>
      </w:pPr>
      <w:r>
        <w:rPr>
          <w:rStyle w:val="CommentReference"/>
        </w:rPr>
        <w:annotationRef/>
      </w:r>
      <w:r>
        <w:t>I entered it without the quotation marks.</w:t>
      </w:r>
    </w:p>
  </w:comment>
  <w:comment w:id="4" w:author="Lapointe, Andrew" w:date="2016-12-08T13:36:00Z" w:initials="AL">
    <w:p w14:paraId="15D88DA9" w14:textId="191AC0D5" w:rsidR="00EC2754" w:rsidRDefault="00EC2754">
      <w:pPr>
        <w:pStyle w:val="CommentText"/>
      </w:pPr>
      <w:r>
        <w:rPr>
          <w:rStyle w:val="CommentReference"/>
        </w:rPr>
        <w:annotationRef/>
      </w:r>
      <w:r>
        <w:rPr>
          <w:rStyle w:val="CommentReference"/>
        </w:rPr>
        <w:t>Need to add inclusion criteria here.</w:t>
      </w:r>
    </w:p>
  </w:comment>
  <w:comment w:id="5" w:author="Lapointe, Andrew" w:date="2016-12-09T21:15:00Z" w:initials="AL">
    <w:p w14:paraId="000410FE" w14:textId="4C2D1637" w:rsidR="0060595B" w:rsidRDefault="0060595B">
      <w:pPr>
        <w:pStyle w:val="CommentText"/>
      </w:pPr>
      <w:r>
        <w:rPr>
          <w:rStyle w:val="CommentReference"/>
        </w:rPr>
        <w:annotationRef/>
      </w:r>
      <w:r>
        <w:rPr>
          <w:rStyle w:val="CommentReference"/>
        </w:rPr>
        <w:t>This is my inclusion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BE33C3" w15:done="0"/>
  <w15:commentEx w15:paraId="68EA035E" w15:done="0"/>
  <w15:commentEx w15:paraId="3D97983A" w15:paraIdParent="68EA035E" w15:done="0"/>
  <w15:commentEx w15:paraId="15D88DA9" w15:done="0"/>
  <w15:commentEx w15:paraId="000410F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2DF2C" w14:textId="77777777" w:rsidR="0011244A" w:rsidRDefault="0011244A">
      <w:r>
        <w:separator/>
      </w:r>
    </w:p>
  </w:endnote>
  <w:endnote w:type="continuationSeparator" w:id="0">
    <w:p w14:paraId="3DB2D080" w14:textId="77777777" w:rsidR="0011244A" w:rsidRDefault="00112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58398" w14:textId="77777777" w:rsidR="00EC2754" w:rsidRDefault="00EC2754"/>
  <w:p w14:paraId="0ED61BF7" w14:textId="77777777" w:rsidR="00EC2754" w:rsidRDefault="00EC275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4EE6B" w14:textId="77777777" w:rsidR="0011244A" w:rsidRDefault="0011244A">
      <w:r>
        <w:separator/>
      </w:r>
    </w:p>
  </w:footnote>
  <w:footnote w:type="continuationSeparator" w:id="0">
    <w:p w14:paraId="3129AD72" w14:textId="77777777" w:rsidR="0011244A" w:rsidRDefault="00112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894D5" w14:textId="7F8A4990" w:rsidR="00EC2754" w:rsidRDefault="00EC2754" w:rsidP="00592DCB">
    <w:pPr>
      <w:pStyle w:val="Header"/>
      <w:tabs>
        <w:tab w:val="clear" w:pos="8640"/>
        <w:tab w:val="clear" w:pos="9360"/>
        <w:tab w:val="right" w:pos="9270"/>
      </w:tabs>
      <w:spacing w:line="240" w:lineRule="auto"/>
    </w:pPr>
    <w:r w:rsidRPr="00592DCB">
      <w:t>PARENT’S UTILITY IN THE DIAGNOSIS OF CHILD ATHLETE CONCUSSION</w:t>
    </w:r>
    <w:r w:rsidRPr="00592DCB">
      <w:tab/>
    </w:r>
    <w:r>
      <w:fldChar w:fldCharType="begin"/>
    </w:r>
    <w:r>
      <w:instrText xml:space="preserve"> PAGE  \* Arabic  \* MERGEFORMAT </w:instrText>
    </w:r>
    <w:r>
      <w:fldChar w:fldCharType="separate"/>
    </w:r>
    <w:r w:rsidR="00157753">
      <w:rPr>
        <w:noProof/>
      </w:rPr>
      <w:t>22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2A258" w14:textId="3C1DF059" w:rsidR="00EC2754" w:rsidRDefault="00EC2754" w:rsidP="006218B5">
    <w:pPr>
      <w:pStyle w:val="Header"/>
      <w:tabs>
        <w:tab w:val="clear" w:pos="8640"/>
        <w:tab w:val="clear" w:pos="9360"/>
        <w:tab w:val="right" w:pos="9270"/>
      </w:tabs>
      <w:spacing w:line="240" w:lineRule="auto"/>
    </w:pPr>
    <w:r>
      <w:t xml:space="preserve">Running head: </w:t>
    </w:r>
    <w:r w:rsidRPr="00592DCB">
      <w:t>PARENT’S UTILITY IN THE DIAGNOSIS OF CHILD ATHLETE CONCUSSION</w:t>
    </w:r>
    <w:r w:rsidRPr="00592DCB">
      <w:tab/>
    </w:r>
    <w:r>
      <w:fldChar w:fldCharType="begin"/>
    </w:r>
    <w:r>
      <w:instrText xml:space="preserve"> PAGE  \* Arabic  \* MERGEFORMAT </w:instrText>
    </w:r>
    <w:r>
      <w:fldChar w:fldCharType="separate"/>
    </w:r>
    <w:r w:rsidR="00157753">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C1906" w14:textId="3381FD49" w:rsidR="00EC2754" w:rsidRDefault="00EC2754">
    <w:pPr>
      <w:pStyle w:val="Header"/>
      <w:jc w:val="right"/>
    </w:pPr>
    <w:r>
      <w:fldChar w:fldCharType="begin"/>
    </w:r>
    <w:r>
      <w:instrText xml:space="preserve"> MACROBUTTON NoMacro [First Authors Last Name]</w:instrText>
    </w:r>
    <w:r>
      <w:fldChar w:fldCharType="end"/>
    </w:r>
    <w:r>
      <w:t xml:space="preserve"> Page </w:t>
    </w:r>
    <w:r>
      <w:rPr>
        <w:rStyle w:val="PageNumber"/>
      </w:rPr>
      <w:fldChar w:fldCharType="begin"/>
    </w:r>
    <w:r>
      <w:rPr>
        <w:rStyle w:val="PageNumber"/>
      </w:rPr>
      <w:instrText xml:space="preserve"> PAGE </w:instrText>
    </w:r>
    <w:r>
      <w:rPr>
        <w:rStyle w:val="PageNumber"/>
      </w:rPr>
      <w:fldChar w:fldCharType="separate"/>
    </w:r>
    <w:r w:rsidR="00157753">
      <w:rPr>
        <w:rStyle w:val="PageNumber"/>
        <w:noProof/>
      </w:rPr>
      <w:t>33</w:t>
    </w:r>
    <w:r>
      <w:rPr>
        <w:rStyle w:val="PageNumber"/>
      </w:rPr>
      <w:fldChar w:fldCharType="end"/>
    </w:r>
  </w:p>
  <w:p w14:paraId="08F8AB5D" w14:textId="77777777" w:rsidR="00EC2754" w:rsidRDefault="00EC275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753C23C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43821D39"/>
    <w:multiLevelType w:val="hybridMultilevel"/>
    <w:tmpl w:val="78D64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pointe, Andrew">
    <w15:presenceInfo w15:providerId="None" w15:userId="Lapointe, Andr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f9v5wfxs65xx06e5pvep9dt9tfv2ftfwprz2&quot;&gt;My EndNote Library&lt;record-ids&gt;&lt;item&gt;2&lt;/item&gt;&lt;item&gt;5&lt;/item&gt;&lt;item&gt;9&lt;/item&gt;&lt;item&gt;14&lt;/item&gt;&lt;item&gt;15&lt;/item&gt;&lt;item&gt;16&lt;/item&gt;&lt;item&gt;24&lt;/item&gt;&lt;item&gt;27&lt;/item&gt;&lt;item&gt;29&lt;/item&gt;&lt;item&gt;30&lt;/item&gt;&lt;item&gt;31&lt;/item&gt;&lt;item&gt;39&lt;/item&gt;&lt;item&gt;41&lt;/item&gt;&lt;item&gt;52&lt;/item&gt;&lt;item&gt;57&lt;/item&gt;&lt;item&gt;58&lt;/item&gt;&lt;item&gt;61&lt;/item&gt;&lt;item&gt;63&lt;/item&gt;&lt;item&gt;65&lt;/item&gt;&lt;item&gt;68&lt;/item&gt;&lt;item&gt;73&lt;/item&gt;&lt;item&gt;110&lt;/item&gt;&lt;item&gt;111&lt;/item&gt;&lt;item&gt;137&lt;/item&gt;&lt;item&gt;218&lt;/item&gt;&lt;item&gt;280&lt;/item&gt;&lt;item&gt;284&lt;/item&gt;&lt;item&gt;288&lt;/item&gt;&lt;item&gt;289&lt;/item&gt;&lt;item&gt;291&lt;/item&gt;&lt;item&gt;295&lt;/item&gt;&lt;item&gt;296&lt;/item&gt;&lt;item&gt;297&lt;/item&gt;&lt;item&gt;298&lt;/item&gt;&lt;item&gt;300&lt;/item&gt;&lt;item&gt;302&lt;/item&gt;&lt;item&gt;308&lt;/item&gt;&lt;item&gt;321&lt;/item&gt;&lt;item&gt;346&lt;/item&gt;&lt;item&gt;372&lt;/item&gt;&lt;item&gt;373&lt;/item&gt;&lt;item&gt;393&lt;/item&gt;&lt;item&gt;411&lt;/item&gt;&lt;item&gt;448&lt;/item&gt;&lt;item&gt;465&lt;/item&gt;&lt;item&gt;466&lt;/item&gt;&lt;item&gt;467&lt;/item&gt;&lt;item&gt;468&lt;/item&gt;&lt;item&gt;474&lt;/item&gt;&lt;item&gt;533&lt;/item&gt;&lt;/record-ids&gt;&lt;/item&gt;&lt;/Libraries&gt;"/>
  </w:docVars>
  <w:rsids>
    <w:rsidRoot w:val="00592DCB"/>
    <w:rsid w:val="00000618"/>
    <w:rsid w:val="0000223C"/>
    <w:rsid w:val="00033EFB"/>
    <w:rsid w:val="000341C0"/>
    <w:rsid w:val="00052512"/>
    <w:rsid w:val="000940EB"/>
    <w:rsid w:val="000C1083"/>
    <w:rsid w:val="000F1757"/>
    <w:rsid w:val="0011244A"/>
    <w:rsid w:val="001458C0"/>
    <w:rsid w:val="00157753"/>
    <w:rsid w:val="00194463"/>
    <w:rsid w:val="0020361C"/>
    <w:rsid w:val="0023305E"/>
    <w:rsid w:val="00250E85"/>
    <w:rsid w:val="002611C9"/>
    <w:rsid w:val="00271AFA"/>
    <w:rsid w:val="002B0FAB"/>
    <w:rsid w:val="002D1F4E"/>
    <w:rsid w:val="0031458B"/>
    <w:rsid w:val="00327FB3"/>
    <w:rsid w:val="003530F2"/>
    <w:rsid w:val="00367876"/>
    <w:rsid w:val="00371D1A"/>
    <w:rsid w:val="00380918"/>
    <w:rsid w:val="00386608"/>
    <w:rsid w:val="00393017"/>
    <w:rsid w:val="003B0856"/>
    <w:rsid w:val="003B2353"/>
    <w:rsid w:val="003F6CAE"/>
    <w:rsid w:val="004511B8"/>
    <w:rsid w:val="0046127B"/>
    <w:rsid w:val="004739AB"/>
    <w:rsid w:val="00481F43"/>
    <w:rsid w:val="004D6936"/>
    <w:rsid w:val="00541CBD"/>
    <w:rsid w:val="005675A5"/>
    <w:rsid w:val="00592DCB"/>
    <w:rsid w:val="005975C9"/>
    <w:rsid w:val="0060595B"/>
    <w:rsid w:val="0060683E"/>
    <w:rsid w:val="006111DB"/>
    <w:rsid w:val="006218B5"/>
    <w:rsid w:val="00631AFB"/>
    <w:rsid w:val="00635935"/>
    <w:rsid w:val="006709F4"/>
    <w:rsid w:val="00671BB3"/>
    <w:rsid w:val="006724DF"/>
    <w:rsid w:val="00681CFE"/>
    <w:rsid w:val="00682434"/>
    <w:rsid w:val="00690D7F"/>
    <w:rsid w:val="0069212D"/>
    <w:rsid w:val="006C3072"/>
    <w:rsid w:val="006C698C"/>
    <w:rsid w:val="006F44B6"/>
    <w:rsid w:val="007038BB"/>
    <w:rsid w:val="00717B9F"/>
    <w:rsid w:val="00747BE3"/>
    <w:rsid w:val="00781B23"/>
    <w:rsid w:val="007A54A5"/>
    <w:rsid w:val="007A600F"/>
    <w:rsid w:val="007B3561"/>
    <w:rsid w:val="007D0D7F"/>
    <w:rsid w:val="007E30A2"/>
    <w:rsid w:val="008077EE"/>
    <w:rsid w:val="00811139"/>
    <w:rsid w:val="008424C2"/>
    <w:rsid w:val="008725EA"/>
    <w:rsid w:val="0087556D"/>
    <w:rsid w:val="0089049A"/>
    <w:rsid w:val="00892BC8"/>
    <w:rsid w:val="008A5159"/>
    <w:rsid w:val="00913DE6"/>
    <w:rsid w:val="0095654F"/>
    <w:rsid w:val="00976F5F"/>
    <w:rsid w:val="0097729F"/>
    <w:rsid w:val="009E05F0"/>
    <w:rsid w:val="009E180D"/>
    <w:rsid w:val="00AA36E9"/>
    <w:rsid w:val="00AF3476"/>
    <w:rsid w:val="00B02B95"/>
    <w:rsid w:val="00B31BFD"/>
    <w:rsid w:val="00B346C3"/>
    <w:rsid w:val="00B34B83"/>
    <w:rsid w:val="00B46C88"/>
    <w:rsid w:val="00B60867"/>
    <w:rsid w:val="00B66C04"/>
    <w:rsid w:val="00B750A4"/>
    <w:rsid w:val="00B95CAA"/>
    <w:rsid w:val="00BB7F5A"/>
    <w:rsid w:val="00C118BB"/>
    <w:rsid w:val="00C668CB"/>
    <w:rsid w:val="00C70B46"/>
    <w:rsid w:val="00C77B39"/>
    <w:rsid w:val="00C8355D"/>
    <w:rsid w:val="00C912BB"/>
    <w:rsid w:val="00C97AE5"/>
    <w:rsid w:val="00CA2804"/>
    <w:rsid w:val="00CE0500"/>
    <w:rsid w:val="00CE0873"/>
    <w:rsid w:val="00D1786E"/>
    <w:rsid w:val="00D30FCE"/>
    <w:rsid w:val="00D31EC3"/>
    <w:rsid w:val="00D52428"/>
    <w:rsid w:val="00D55D52"/>
    <w:rsid w:val="00DA01DA"/>
    <w:rsid w:val="00E10419"/>
    <w:rsid w:val="00E4084F"/>
    <w:rsid w:val="00E50542"/>
    <w:rsid w:val="00E97E30"/>
    <w:rsid w:val="00EC2754"/>
    <w:rsid w:val="00ED63C2"/>
    <w:rsid w:val="00F875F6"/>
    <w:rsid w:val="00FB4D8D"/>
    <w:rsid w:val="00FF0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192B32"/>
  <w15:chartTrackingRefBased/>
  <w15:docId w15:val="{7DE4825E-4440-4F02-A26E-621F20CB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AFA"/>
    <w:pPr>
      <w:suppressAutoHyphens/>
      <w:spacing w:line="480" w:lineRule="auto"/>
    </w:pPr>
    <w:rPr>
      <w:sz w:val="24"/>
      <w:szCs w:val="24"/>
    </w:rPr>
  </w:style>
  <w:style w:type="paragraph" w:styleId="Heading1">
    <w:name w:val="heading 1"/>
    <w:basedOn w:val="Normal"/>
    <w:next w:val="BodyText"/>
    <w:qFormat/>
    <w:rsid w:val="0000223C"/>
    <w:pPr>
      <w:keepNext/>
      <w:keepLines/>
      <w:spacing w:line="360" w:lineRule="auto"/>
      <w:jc w:val="center"/>
      <w:outlineLvl w:val="0"/>
    </w:pPr>
    <w:rPr>
      <w:rFonts w:cs="Arial"/>
      <w:bCs/>
      <w:szCs w:val="32"/>
    </w:rPr>
  </w:style>
  <w:style w:type="paragraph" w:styleId="Heading2">
    <w:name w:val="heading 2"/>
    <w:basedOn w:val="Normal"/>
    <w:next w:val="BodyText"/>
    <w:qFormat/>
    <w:rsid w:val="00C912BB"/>
    <w:pPr>
      <w:keepNext/>
      <w:keepLines/>
      <w:spacing w:line="360" w:lineRule="auto"/>
      <w:jc w:val="center"/>
      <w:outlineLvl w:val="1"/>
    </w:pPr>
    <w:rPr>
      <w:rFonts w:cs="Arial"/>
      <w:bCs/>
      <w:i/>
      <w:iCs/>
      <w:szCs w:val="28"/>
    </w:rPr>
  </w:style>
  <w:style w:type="paragraph" w:styleId="Heading3">
    <w:name w:val="heading 3"/>
    <w:basedOn w:val="Normal"/>
    <w:next w:val="BodyText"/>
    <w:qFormat/>
    <w:rsid w:val="00747BE3"/>
    <w:pPr>
      <w:keepNext/>
      <w:keepLines/>
      <w:outlineLvl w:val="2"/>
    </w:pPr>
    <w:rPr>
      <w:rFonts w:cs="Arial"/>
      <w:bCs/>
      <w:i/>
      <w:szCs w:val="26"/>
    </w:rPr>
  </w:style>
  <w:style w:type="paragraph" w:styleId="Heading4">
    <w:name w:val="heading 4"/>
    <w:basedOn w:val="BodyText"/>
    <w:next w:val="BodyText"/>
    <w:qFormat/>
    <w:rsid w:val="00250E85"/>
    <w:pPr>
      <w:outlineLvl w:val="3"/>
    </w:pPr>
    <w:rPr>
      <w:b/>
      <w:i/>
      <w:iCs/>
    </w:rPr>
  </w:style>
  <w:style w:type="paragraph" w:styleId="Heading5">
    <w:name w:val="heading 5"/>
    <w:basedOn w:val="Normal"/>
    <w:next w:val="Heading1"/>
    <w:qFormat/>
    <w:rsid w:val="00747BE3"/>
    <w:pPr>
      <w:keepNext/>
      <w:keepLines/>
      <w:jc w:val="center"/>
      <w:outlineLvl w:val="4"/>
    </w:pPr>
    <w:rPr>
      <w:bCs/>
      <w:iCs/>
      <w:caps/>
      <w:szCs w:val="26"/>
    </w:rPr>
  </w:style>
  <w:style w:type="paragraph" w:styleId="Heading9">
    <w:name w:val="heading 9"/>
    <w:basedOn w:val="Normal"/>
    <w:next w:val="Normal"/>
    <w:qFormat/>
    <w:rsid w:val="00747BE3"/>
    <w:pPr>
      <w:keepNext/>
      <w:keepLines/>
      <w:pageBreakBefore/>
      <w:suppressAutoHyphens w:val="0"/>
      <w:jc w:val="center"/>
      <w:outlineLvl w:val="8"/>
    </w:pPr>
    <w:rPr>
      <w:rFonts w:cs="Arial"/>
      <w:cap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47BE3"/>
    <w:pPr>
      <w:tabs>
        <w:tab w:val="right" w:pos="8640"/>
        <w:tab w:val="right" w:pos="9360"/>
      </w:tabs>
    </w:pPr>
  </w:style>
  <w:style w:type="character" w:styleId="HTMLKeyboard">
    <w:name w:val="HTML Keyboard"/>
    <w:basedOn w:val="DefaultParagraphFont"/>
    <w:rsid w:val="00747BE3"/>
    <w:rPr>
      <w:rFonts w:ascii="Courier New" w:hAnsi="Courier New"/>
      <w:sz w:val="20"/>
      <w:szCs w:val="20"/>
    </w:rPr>
  </w:style>
  <w:style w:type="character" w:styleId="PageNumber">
    <w:name w:val="page number"/>
    <w:basedOn w:val="DefaultParagraphFont"/>
    <w:rsid w:val="00747BE3"/>
  </w:style>
  <w:style w:type="character" w:styleId="LineNumber">
    <w:name w:val="line number"/>
    <w:basedOn w:val="DefaultParagraphFont"/>
    <w:rsid w:val="00781B23"/>
  </w:style>
  <w:style w:type="paragraph" w:styleId="Footer">
    <w:name w:val="footer"/>
    <w:basedOn w:val="Normal"/>
    <w:rsid w:val="00747BE3"/>
    <w:pPr>
      <w:tabs>
        <w:tab w:val="center" w:pos="4320"/>
        <w:tab w:val="right" w:pos="8640"/>
      </w:tabs>
    </w:pPr>
  </w:style>
  <w:style w:type="paragraph" w:styleId="BodyText">
    <w:name w:val="Body Text"/>
    <w:basedOn w:val="Normal"/>
    <w:rsid w:val="00747BE3"/>
    <w:pPr>
      <w:ind w:firstLine="720"/>
    </w:pPr>
  </w:style>
  <w:style w:type="paragraph" w:styleId="Caption">
    <w:name w:val="caption"/>
    <w:basedOn w:val="Normal"/>
    <w:next w:val="Normal"/>
    <w:qFormat/>
    <w:rsid w:val="00747BE3"/>
    <w:pPr>
      <w:keepLines/>
      <w:suppressAutoHyphens w:val="0"/>
    </w:pPr>
    <w:rPr>
      <w:bCs/>
      <w:i/>
      <w:szCs w:val="20"/>
    </w:rPr>
  </w:style>
  <w:style w:type="paragraph" w:styleId="Title">
    <w:name w:val="Title"/>
    <w:basedOn w:val="Normal"/>
    <w:qFormat/>
    <w:rsid w:val="00747BE3"/>
    <w:pPr>
      <w:spacing w:before="3200"/>
      <w:ind w:left="1440" w:right="1440"/>
      <w:jc w:val="center"/>
      <w:outlineLvl w:val="0"/>
    </w:pPr>
    <w:rPr>
      <w:rFonts w:cs="Arial"/>
      <w:bCs/>
      <w:kern w:val="28"/>
      <w:szCs w:val="32"/>
    </w:rPr>
  </w:style>
  <w:style w:type="paragraph" w:customStyle="1" w:styleId="AuthorList">
    <w:name w:val="Author List"/>
    <w:basedOn w:val="Normal"/>
    <w:rsid w:val="00747BE3"/>
    <w:pPr>
      <w:keepLines/>
      <w:jc w:val="center"/>
    </w:pPr>
  </w:style>
  <w:style w:type="paragraph" w:customStyle="1" w:styleId="AbstractText">
    <w:name w:val="Abstract Text"/>
    <w:basedOn w:val="Normal"/>
    <w:rsid w:val="00747BE3"/>
  </w:style>
  <w:style w:type="paragraph" w:customStyle="1" w:styleId="TableHeading">
    <w:name w:val="Table Heading"/>
    <w:basedOn w:val="Normal"/>
    <w:next w:val="Normal"/>
    <w:rsid w:val="00747BE3"/>
    <w:pPr>
      <w:keepNext/>
      <w:keepLines/>
    </w:pPr>
    <w:rPr>
      <w:i/>
    </w:rPr>
  </w:style>
  <w:style w:type="paragraph" w:customStyle="1" w:styleId="TableNumber">
    <w:name w:val="Table Number"/>
    <w:basedOn w:val="Normal"/>
    <w:next w:val="TableHeading"/>
    <w:rsid w:val="00747BE3"/>
    <w:pPr>
      <w:keepNext/>
      <w:keepLines/>
    </w:pPr>
  </w:style>
  <w:style w:type="paragraph" w:customStyle="1" w:styleId="References">
    <w:name w:val="References"/>
    <w:basedOn w:val="Normal"/>
    <w:rsid w:val="00747BE3"/>
    <w:pPr>
      <w:ind w:left="720" w:hanging="720"/>
    </w:pPr>
  </w:style>
  <w:style w:type="character" w:styleId="CommentReference">
    <w:name w:val="annotation reference"/>
    <w:basedOn w:val="DefaultParagraphFont"/>
    <w:uiPriority w:val="99"/>
    <w:semiHidden/>
    <w:rsid w:val="00747BE3"/>
    <w:rPr>
      <w:sz w:val="16"/>
      <w:szCs w:val="16"/>
    </w:rPr>
  </w:style>
  <w:style w:type="paragraph" w:styleId="BodyTextIndent">
    <w:name w:val="Body Text Indent"/>
    <w:basedOn w:val="Normal"/>
    <w:rsid w:val="00747BE3"/>
    <w:pPr>
      <w:ind w:left="720"/>
    </w:pPr>
  </w:style>
  <w:style w:type="paragraph" w:styleId="BlockText">
    <w:name w:val="Block Text"/>
    <w:basedOn w:val="Normal"/>
    <w:rsid w:val="00747BE3"/>
    <w:pPr>
      <w:ind w:left="720"/>
    </w:pPr>
  </w:style>
  <w:style w:type="paragraph" w:styleId="CommentText">
    <w:name w:val="annotation text"/>
    <w:basedOn w:val="Normal"/>
    <w:link w:val="CommentTextChar"/>
    <w:uiPriority w:val="99"/>
    <w:semiHidden/>
    <w:rsid w:val="00747BE3"/>
    <w:rPr>
      <w:sz w:val="20"/>
      <w:szCs w:val="20"/>
    </w:rPr>
  </w:style>
  <w:style w:type="paragraph" w:customStyle="1" w:styleId="BodyA">
    <w:name w:val="Body A"/>
    <w:link w:val="BodyAChar"/>
    <w:rsid w:val="00592DCB"/>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character" w:customStyle="1" w:styleId="CommentTextChar">
    <w:name w:val="Comment Text Char"/>
    <w:link w:val="CommentText"/>
    <w:uiPriority w:val="99"/>
    <w:semiHidden/>
    <w:rsid w:val="00592DCB"/>
  </w:style>
  <w:style w:type="paragraph" w:styleId="BalloonText">
    <w:name w:val="Balloon Text"/>
    <w:basedOn w:val="Normal"/>
    <w:link w:val="BalloonTextChar"/>
    <w:rsid w:val="00592D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592DCB"/>
    <w:rPr>
      <w:rFonts w:ascii="Segoe UI" w:hAnsi="Segoe UI" w:cs="Segoe UI"/>
      <w:sz w:val="18"/>
      <w:szCs w:val="18"/>
    </w:rPr>
  </w:style>
  <w:style w:type="table" w:styleId="TableGrid">
    <w:name w:val="Table Grid"/>
    <w:basedOn w:val="TableNormal"/>
    <w:uiPriority w:val="39"/>
    <w:rsid w:val="00592DCB"/>
    <w:pPr>
      <w:pBdr>
        <w:top w:val="nil"/>
        <w:left w:val="nil"/>
        <w:bottom w:val="nil"/>
        <w:right w:val="nil"/>
        <w:between w:val="nil"/>
        <w:bar w:val="nil"/>
      </w:pBdr>
    </w:pPr>
    <w:rPr>
      <w:rFonts w:eastAsia="Arial Unicode MS"/>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511B8"/>
    <w:pPr>
      <w:pBdr>
        <w:top w:val="nil"/>
        <w:left w:val="nil"/>
        <w:bottom w:val="nil"/>
        <w:right w:val="nil"/>
        <w:between w:val="nil"/>
        <w:bar w:val="nil"/>
      </w:pBdr>
    </w:pPr>
    <w:rPr>
      <w:rFonts w:eastAsia="Arial Unicode MS"/>
      <w:sz w:val="22"/>
      <w:szCs w:val="24"/>
      <w:bdr w:val="nil"/>
    </w:rPr>
  </w:style>
  <w:style w:type="paragraph" w:customStyle="1" w:styleId="EndNoteBibliographyTitle">
    <w:name w:val="EndNote Bibliography Title"/>
    <w:basedOn w:val="Normal"/>
    <w:link w:val="EndNoteBibliographyTitleChar"/>
    <w:rsid w:val="00592DCB"/>
    <w:pPr>
      <w:jc w:val="center"/>
    </w:pPr>
    <w:rPr>
      <w:noProof/>
    </w:rPr>
  </w:style>
  <w:style w:type="character" w:customStyle="1" w:styleId="BodyAChar">
    <w:name w:val="Body A Char"/>
    <w:basedOn w:val="DefaultParagraphFont"/>
    <w:link w:val="BodyA"/>
    <w:rsid w:val="00592DCB"/>
    <w:rPr>
      <w:rFonts w:ascii="Helvetica" w:eastAsia="Arial Unicode MS" w:hAnsi="Helvetica" w:cs="Arial Unicode MS"/>
      <w:color w:val="000000"/>
      <w:sz w:val="22"/>
      <w:szCs w:val="22"/>
      <w:u w:color="000000"/>
      <w:bdr w:val="nil"/>
    </w:rPr>
  </w:style>
  <w:style w:type="character" w:customStyle="1" w:styleId="EndNoteBibliographyTitleChar">
    <w:name w:val="EndNote Bibliography Title Char"/>
    <w:basedOn w:val="BodyAChar"/>
    <w:link w:val="EndNoteBibliographyTitle"/>
    <w:rsid w:val="00592DCB"/>
    <w:rPr>
      <w:rFonts w:ascii="Helvetica" w:eastAsia="Arial Unicode MS" w:hAnsi="Helvetica" w:cs="Arial Unicode MS"/>
      <w:noProof/>
      <w:color w:val="000000"/>
      <w:sz w:val="24"/>
      <w:szCs w:val="24"/>
      <w:u w:color="000000"/>
      <w:bdr w:val="nil"/>
    </w:rPr>
  </w:style>
  <w:style w:type="paragraph" w:customStyle="1" w:styleId="EndNoteBibliography">
    <w:name w:val="EndNote Bibliography"/>
    <w:basedOn w:val="Normal"/>
    <w:link w:val="EndNoteBibliographyChar"/>
    <w:rsid w:val="00592DCB"/>
    <w:rPr>
      <w:noProof/>
    </w:rPr>
  </w:style>
  <w:style w:type="character" w:customStyle="1" w:styleId="EndNoteBibliographyChar">
    <w:name w:val="EndNote Bibliography Char"/>
    <w:basedOn w:val="BodyAChar"/>
    <w:link w:val="EndNoteBibliography"/>
    <w:rsid w:val="00592DCB"/>
    <w:rPr>
      <w:rFonts w:ascii="Helvetica" w:eastAsia="Arial Unicode MS" w:hAnsi="Helvetica" w:cs="Arial Unicode MS"/>
      <w:noProof/>
      <w:color w:val="000000"/>
      <w:sz w:val="24"/>
      <w:szCs w:val="24"/>
      <w:u w:color="000000"/>
      <w:bdr w:val="nil"/>
    </w:rPr>
  </w:style>
  <w:style w:type="paragraph" w:styleId="Subtitle">
    <w:name w:val="Subtitle"/>
    <w:aliases w:val="Normal_Single"/>
    <w:basedOn w:val="Normal"/>
    <w:next w:val="Normal"/>
    <w:link w:val="SubtitleChar"/>
    <w:qFormat/>
    <w:rsid w:val="004511B8"/>
    <w:pPr>
      <w:numPr>
        <w:ilvl w:val="1"/>
      </w:numPr>
      <w:spacing w:line="240" w:lineRule="auto"/>
    </w:pPr>
    <w:rPr>
      <w:rFonts w:eastAsiaTheme="minorEastAsia" w:cstheme="minorBidi"/>
      <w:spacing w:val="15"/>
      <w:szCs w:val="22"/>
    </w:rPr>
  </w:style>
  <w:style w:type="character" w:customStyle="1" w:styleId="SubtitleChar">
    <w:name w:val="Subtitle Char"/>
    <w:aliases w:val="Normal_Single Char"/>
    <w:basedOn w:val="DefaultParagraphFont"/>
    <w:link w:val="Subtitle"/>
    <w:rsid w:val="004511B8"/>
    <w:rPr>
      <w:rFonts w:eastAsiaTheme="minorEastAsia" w:cstheme="minorBidi"/>
      <w:spacing w:val="15"/>
      <w:sz w:val="24"/>
      <w:szCs w:val="22"/>
    </w:rPr>
  </w:style>
  <w:style w:type="paragraph" w:styleId="CommentSubject">
    <w:name w:val="annotation subject"/>
    <w:basedOn w:val="CommentText"/>
    <w:next w:val="CommentText"/>
    <w:link w:val="CommentSubjectChar"/>
    <w:rsid w:val="004511B8"/>
    <w:pPr>
      <w:spacing w:line="240" w:lineRule="auto"/>
    </w:pPr>
    <w:rPr>
      <w:b/>
      <w:bCs/>
    </w:rPr>
  </w:style>
  <w:style w:type="character" w:customStyle="1" w:styleId="CommentSubjectChar">
    <w:name w:val="Comment Subject Char"/>
    <w:basedOn w:val="CommentTextChar"/>
    <w:link w:val="CommentSubject"/>
    <w:rsid w:val="004511B8"/>
    <w:rPr>
      <w:b/>
      <w:bCs/>
    </w:rPr>
  </w:style>
  <w:style w:type="character" w:styleId="Hyperlink">
    <w:name w:val="Hyperlink"/>
    <w:basedOn w:val="DefaultParagraphFont"/>
    <w:rsid w:val="003F6C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proxy.lib.umich.edu/login?url=http://search.ebscohost.com/login.aspx?direct=true&amp;db=psyh&amp;AN=2009-99100-213&amp;site=ehost-live&amp;scope=si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espn.com/espnw/w-in-action/article/11675649/parents-concern-grows-kids-participation-spor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xy.lib.umich.edu/login?url=http://search.ebscohost.com/login.aspx?direct=true&amp;db=psyh&amp;AN=2006-99020-153&amp;site=ehost-live&amp;scope=site"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proxy.lib.umich.edu/login?url=http://search.ebscohost.com/login.aspx?direct=true&amp;db=psyh&amp;AN=2010-99170-166&amp;site=ehost-live&amp;scope=s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EndNote%20X7\Templates\APA%206t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6th.dot</Template>
  <TotalTime>660</TotalTime>
  <Pages>33</Pages>
  <Words>17760</Words>
  <Characters>91824</Characters>
  <Application>Microsoft Office Word</Application>
  <DocSecurity>0</DocSecurity>
  <Lines>3672</Lines>
  <Paragraphs>1712</Paragraphs>
  <ScaleCrop>false</ScaleCrop>
  <HeadingPairs>
    <vt:vector size="2" baseType="variant">
      <vt:variant>
        <vt:lpstr>Title</vt:lpstr>
      </vt:variant>
      <vt:variant>
        <vt:i4>1</vt:i4>
      </vt:variant>
    </vt:vector>
  </HeadingPairs>
  <TitlesOfParts>
    <vt:vector size="1" baseType="lpstr">
      <vt:lpstr>American Psychological Association 5th Edition</vt:lpstr>
    </vt:vector>
  </TitlesOfParts>
  <Company>ISI ResearchSoft</Company>
  <LinksUpToDate>false</LinksUpToDate>
  <CharactersWithSpaces>107872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Psychological Association 5th Edition</dc:title>
  <dc:subject/>
  <dc:creator>Lapointe, Andrew</dc:creator>
  <cp:keywords/>
  <dc:description/>
  <cp:lastModifiedBy>Lapointe, Andrew</cp:lastModifiedBy>
  <cp:revision>46</cp:revision>
  <cp:lastPrinted>2016-12-09T16:07:00Z</cp:lastPrinted>
  <dcterms:created xsi:type="dcterms:W3CDTF">2016-12-08T18:00:00Z</dcterms:created>
  <dcterms:modified xsi:type="dcterms:W3CDTF">2016-12-16T14:06:00Z</dcterms:modified>
</cp:coreProperties>
</file>